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C5BC" w14:textId="77777777" w:rsidR="00D84A06" w:rsidRPr="00C67288" w:rsidRDefault="00D84A06" w:rsidP="00D84A06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C67288">
        <w:rPr>
          <w:lang w:val="sr-Latn-RS"/>
        </w:rPr>
        <w:t>Fitnessivity</w:t>
      </w:r>
    </w:p>
    <w:p w14:paraId="4FD68407" w14:textId="77777777" w:rsidR="00D84A06" w:rsidRPr="00C67288" w:rsidRDefault="00D84A06" w:rsidP="00D84A06">
      <w:pPr>
        <w:pStyle w:val="Title"/>
        <w:jc w:val="right"/>
        <w:rPr>
          <w:lang w:val="sr-Latn-RS"/>
        </w:rPr>
      </w:pPr>
      <w:r w:rsidRPr="00C67288">
        <w:rPr>
          <w:bCs w:val="0"/>
          <w:lang w:val="sr-Latn-RS"/>
        </w:rPr>
        <w:t>Aplikacija za praćenje fitnes napretka</w:t>
      </w:r>
      <w:r w:rsidRPr="00C67288">
        <w:rPr>
          <w:lang w:val="sr-Latn-RS"/>
        </w:rPr>
        <w:t xml:space="preserve"> </w:t>
      </w:r>
    </w:p>
    <w:p w14:paraId="7393EC5D" w14:textId="77777777" w:rsidR="00D84A06" w:rsidRPr="00C67288" w:rsidRDefault="00D84A06" w:rsidP="00D84A06">
      <w:pPr>
        <w:rPr>
          <w:lang w:val="sr-Latn-RS"/>
        </w:rPr>
      </w:pPr>
    </w:p>
    <w:p w14:paraId="0CDF943D" w14:textId="3ED063FA" w:rsidR="00D84A06" w:rsidRPr="00C67288" w:rsidRDefault="00D84A06" w:rsidP="00D84A06">
      <w:pPr>
        <w:pStyle w:val="Title"/>
        <w:jc w:val="right"/>
        <w:rPr>
          <w:lang w:val="sr-Latn-RS"/>
        </w:rPr>
      </w:pPr>
      <w:r w:rsidRPr="00C67288">
        <w:rPr>
          <w:lang w:val="sr-Latn-RS"/>
        </w:rPr>
        <w:t>Specifikacija zahteva</w:t>
      </w:r>
    </w:p>
    <w:p w14:paraId="7846A3BA" w14:textId="77777777" w:rsidR="00D84A06" w:rsidRPr="00C67288" w:rsidRDefault="00D84A06" w:rsidP="00D84A06">
      <w:pPr>
        <w:pStyle w:val="Title"/>
        <w:jc w:val="right"/>
        <w:rPr>
          <w:lang w:val="sr-Latn-RS"/>
        </w:rPr>
      </w:pPr>
    </w:p>
    <w:p w14:paraId="4903FFEB" w14:textId="77777777" w:rsidR="00D84A06" w:rsidRPr="00C67288" w:rsidRDefault="00D84A06" w:rsidP="00D84A06">
      <w:pPr>
        <w:pStyle w:val="Title"/>
        <w:jc w:val="right"/>
        <w:rPr>
          <w:sz w:val="28"/>
          <w:lang w:val="sr-Latn-RS"/>
        </w:rPr>
      </w:pPr>
      <w:r w:rsidRPr="00C67288">
        <w:rPr>
          <w:sz w:val="28"/>
          <w:lang w:val="sr-Latn-RS"/>
        </w:rPr>
        <w:t>Verzija 1.0</w:t>
      </w:r>
    </w:p>
    <w:p w14:paraId="13A75D22" w14:textId="77777777" w:rsidR="00206E1F" w:rsidRPr="00C67288" w:rsidRDefault="00206E1F">
      <w:pPr>
        <w:pStyle w:val="Title"/>
        <w:rPr>
          <w:sz w:val="28"/>
          <w:lang w:val="sr-Latn-RS"/>
        </w:rPr>
        <w:sectPr w:rsidR="00206E1F" w:rsidRPr="00C67288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16AC9CD9" w14:textId="77777777" w:rsidR="00206E1F" w:rsidRPr="00C67288" w:rsidRDefault="003372D3">
      <w:pPr>
        <w:pStyle w:val="Title"/>
        <w:rPr>
          <w:lang w:val="sr-Latn-RS"/>
        </w:rPr>
      </w:pPr>
      <w:r w:rsidRPr="00C67288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C67288" w14:paraId="57436442" w14:textId="77777777">
        <w:tc>
          <w:tcPr>
            <w:tcW w:w="2304" w:type="dxa"/>
          </w:tcPr>
          <w:p w14:paraId="7709ECD9" w14:textId="77777777" w:rsidR="00206E1F" w:rsidRPr="00C67288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67288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52D02DA1" w14:textId="77777777" w:rsidR="00206E1F" w:rsidRPr="00C67288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67288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17734971" w14:textId="77777777" w:rsidR="00206E1F" w:rsidRPr="00C67288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67288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3CD52042" w14:textId="77777777" w:rsidR="00206E1F" w:rsidRPr="00C67288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67288">
              <w:rPr>
                <w:b/>
                <w:lang w:val="sr-Latn-RS"/>
              </w:rPr>
              <w:t>Autor</w:t>
            </w:r>
          </w:p>
        </w:tc>
      </w:tr>
      <w:tr w:rsidR="003372D3" w:rsidRPr="00C67288" w14:paraId="4707C572" w14:textId="77777777">
        <w:tc>
          <w:tcPr>
            <w:tcW w:w="2304" w:type="dxa"/>
          </w:tcPr>
          <w:p w14:paraId="4F6A217A" w14:textId="73B9B314" w:rsidR="003372D3" w:rsidRPr="00C67288" w:rsidRDefault="00D84A06" w:rsidP="00206E1F">
            <w:pPr>
              <w:pStyle w:val="Tabletext"/>
              <w:rPr>
                <w:lang w:val="sr-Latn-RS"/>
              </w:rPr>
            </w:pPr>
            <w:r w:rsidRPr="00C67288">
              <w:rPr>
                <w:lang w:val="sr-Latn-RS"/>
              </w:rPr>
              <w:t>08.04.2023</w:t>
            </w:r>
          </w:p>
        </w:tc>
        <w:tc>
          <w:tcPr>
            <w:tcW w:w="1152" w:type="dxa"/>
          </w:tcPr>
          <w:p w14:paraId="35931592" w14:textId="1901FA37" w:rsidR="003372D3" w:rsidRPr="00C67288" w:rsidRDefault="00D84A06" w:rsidP="00206E1F">
            <w:pPr>
              <w:pStyle w:val="Tabletext"/>
              <w:rPr>
                <w:lang w:val="sr-Latn-RS"/>
              </w:rPr>
            </w:pPr>
            <w:r w:rsidRPr="00C67288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66AF4A1E" w14:textId="77777777" w:rsidR="003372D3" w:rsidRPr="00C67288" w:rsidRDefault="00397DD2" w:rsidP="00206E1F">
            <w:pPr>
              <w:pStyle w:val="Tabletext"/>
              <w:rPr>
                <w:lang w:val="sr-Latn-RS"/>
              </w:rPr>
            </w:pPr>
            <w:r w:rsidRPr="00C67288">
              <w:rPr>
                <w:lang w:val="sr-Latn-RS"/>
              </w:rPr>
              <w:t>Inicijalna verzija</w:t>
            </w:r>
          </w:p>
        </w:tc>
        <w:tc>
          <w:tcPr>
            <w:tcW w:w="2304" w:type="dxa"/>
          </w:tcPr>
          <w:p w14:paraId="5C3B36EB" w14:textId="77777777" w:rsidR="003372D3" w:rsidRPr="00C67288" w:rsidRDefault="00D84A06" w:rsidP="003372D3">
            <w:pPr>
              <w:pStyle w:val="Tabletext"/>
              <w:rPr>
                <w:lang w:val="sr-Latn-RS"/>
              </w:rPr>
            </w:pPr>
            <w:r w:rsidRPr="00C67288">
              <w:rPr>
                <w:lang w:val="sr-Latn-RS"/>
              </w:rPr>
              <w:t>Miloš Miljković, 19040</w:t>
            </w:r>
          </w:p>
          <w:p w14:paraId="6DBB570F" w14:textId="703EC215" w:rsidR="00D84A06" w:rsidRPr="00C67288" w:rsidRDefault="00D84A06" w:rsidP="003372D3">
            <w:pPr>
              <w:pStyle w:val="Tabletext"/>
              <w:rPr>
                <w:lang w:val="sr-Latn-RS"/>
              </w:rPr>
            </w:pPr>
            <w:r w:rsidRPr="00C67288">
              <w:rPr>
                <w:lang w:val="sr-Latn-RS"/>
              </w:rPr>
              <w:t>Dušan Stojanović, 17450</w:t>
            </w:r>
          </w:p>
        </w:tc>
      </w:tr>
      <w:tr w:rsidR="003372D3" w:rsidRPr="00C67288" w14:paraId="5FAA0F16" w14:textId="77777777">
        <w:tc>
          <w:tcPr>
            <w:tcW w:w="2304" w:type="dxa"/>
          </w:tcPr>
          <w:p w14:paraId="102E8EF1" w14:textId="38F07FD9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652E75EF" w14:textId="7D656A24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426F4F7B" w14:textId="32A88742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4348EC9D" w14:textId="0659AA8C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C67288" w14:paraId="51CD1998" w14:textId="77777777">
        <w:tc>
          <w:tcPr>
            <w:tcW w:w="2304" w:type="dxa"/>
          </w:tcPr>
          <w:p w14:paraId="1A11A6D8" w14:textId="77777777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323A7CDE" w14:textId="77777777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08D526AB" w14:textId="77777777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743935AD" w14:textId="77777777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C67288" w14:paraId="382B7852" w14:textId="77777777">
        <w:tc>
          <w:tcPr>
            <w:tcW w:w="2304" w:type="dxa"/>
          </w:tcPr>
          <w:p w14:paraId="445BBDDA" w14:textId="77777777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0E8F21AD" w14:textId="77777777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240B9648" w14:textId="77777777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6B9116FA" w14:textId="77777777" w:rsidR="003372D3" w:rsidRPr="00C67288" w:rsidRDefault="003372D3">
            <w:pPr>
              <w:pStyle w:val="Tabletext"/>
              <w:rPr>
                <w:lang w:val="sr-Latn-RS"/>
              </w:rPr>
            </w:pPr>
          </w:p>
        </w:tc>
      </w:tr>
    </w:tbl>
    <w:p w14:paraId="76B3B33C" w14:textId="77777777" w:rsidR="00206E1F" w:rsidRPr="00C67288" w:rsidRDefault="00206E1F">
      <w:pPr>
        <w:rPr>
          <w:lang w:val="sr-Latn-RS"/>
        </w:rPr>
      </w:pPr>
    </w:p>
    <w:p w14:paraId="66EFEFA5" w14:textId="77777777" w:rsidR="00206E1F" w:rsidRPr="00C67288" w:rsidRDefault="00206E1F" w:rsidP="003372D3">
      <w:pPr>
        <w:pStyle w:val="Title"/>
        <w:rPr>
          <w:lang w:val="sr-Latn-RS"/>
        </w:rPr>
      </w:pPr>
      <w:r w:rsidRPr="00C67288">
        <w:rPr>
          <w:lang w:val="sr-Latn-RS"/>
        </w:rPr>
        <w:br w:type="page"/>
      </w:r>
      <w:r w:rsidR="003372D3" w:rsidRPr="00C67288">
        <w:rPr>
          <w:lang w:val="sr-Latn-RS"/>
        </w:rPr>
        <w:lastRenderedPageBreak/>
        <w:t>Sadržaj</w:t>
      </w:r>
    </w:p>
    <w:p w14:paraId="15519148" w14:textId="7541316B" w:rsidR="008029C0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67288">
        <w:rPr>
          <w:b/>
          <w:lang w:val="sr-Latn-RS"/>
        </w:rPr>
        <w:fldChar w:fldCharType="begin"/>
      </w:r>
      <w:r w:rsidRPr="00C67288">
        <w:rPr>
          <w:b/>
          <w:lang w:val="sr-Latn-RS"/>
        </w:rPr>
        <w:instrText xml:space="preserve"> TOC \o "1-3" </w:instrText>
      </w:r>
      <w:r w:rsidRPr="00C67288">
        <w:rPr>
          <w:b/>
          <w:lang w:val="sr-Latn-RS"/>
        </w:rPr>
        <w:fldChar w:fldCharType="separate"/>
      </w:r>
      <w:r w:rsidR="008029C0" w:rsidRPr="00484A8D">
        <w:rPr>
          <w:noProof/>
          <w:lang w:val="sr-Latn-RS"/>
        </w:rPr>
        <w:t>1.</w:t>
      </w:r>
      <w:r w:rsidR="008029C0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8029C0" w:rsidRPr="00484A8D">
        <w:rPr>
          <w:noProof/>
          <w:lang w:val="sr-Latn-RS"/>
        </w:rPr>
        <w:t>Cilj dokumenta</w:t>
      </w:r>
      <w:r w:rsidR="008029C0">
        <w:rPr>
          <w:noProof/>
        </w:rPr>
        <w:tab/>
      </w:r>
      <w:r w:rsidR="008029C0">
        <w:rPr>
          <w:noProof/>
        </w:rPr>
        <w:fldChar w:fldCharType="begin"/>
      </w:r>
      <w:r w:rsidR="008029C0">
        <w:rPr>
          <w:noProof/>
        </w:rPr>
        <w:instrText xml:space="preserve"> PAGEREF _Toc131882791 \h </w:instrText>
      </w:r>
      <w:r w:rsidR="008029C0">
        <w:rPr>
          <w:noProof/>
        </w:rPr>
      </w:r>
      <w:r w:rsidR="008029C0">
        <w:rPr>
          <w:noProof/>
        </w:rPr>
        <w:fldChar w:fldCharType="separate"/>
      </w:r>
      <w:r w:rsidR="00F110AE">
        <w:rPr>
          <w:noProof/>
        </w:rPr>
        <w:t>4</w:t>
      </w:r>
      <w:r w:rsidR="008029C0">
        <w:rPr>
          <w:noProof/>
        </w:rPr>
        <w:fldChar w:fldCharType="end"/>
      </w:r>
    </w:p>
    <w:p w14:paraId="753F3A5D" w14:textId="05487D7A" w:rsidR="008029C0" w:rsidRDefault="00802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_Toc131882792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4</w:t>
      </w:r>
      <w:r>
        <w:rPr>
          <w:noProof/>
        </w:rPr>
        <w:fldChar w:fldCharType="end"/>
      </w:r>
    </w:p>
    <w:p w14:paraId="15AEFF5E" w14:textId="7BEA5764" w:rsidR="008029C0" w:rsidRDefault="00802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_Toc131882793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4</w:t>
      </w:r>
      <w:r>
        <w:rPr>
          <w:noProof/>
        </w:rPr>
        <w:fldChar w:fldCharType="end"/>
      </w:r>
    </w:p>
    <w:p w14:paraId="75877D1B" w14:textId="50018431" w:rsidR="008029C0" w:rsidRDefault="00802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_Toc131882794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4</w:t>
      </w:r>
      <w:r>
        <w:rPr>
          <w:noProof/>
        </w:rPr>
        <w:fldChar w:fldCharType="end"/>
      </w:r>
    </w:p>
    <w:p w14:paraId="69D76B58" w14:textId="5E73DE95" w:rsidR="008029C0" w:rsidRDefault="00802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_Toc131882795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5</w:t>
      </w:r>
      <w:r>
        <w:rPr>
          <w:noProof/>
        </w:rPr>
        <w:fldChar w:fldCharType="end"/>
      </w:r>
    </w:p>
    <w:p w14:paraId="083DF699" w14:textId="076C6CEA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Gosti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_Toc131882796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5</w:t>
      </w:r>
      <w:r>
        <w:rPr>
          <w:noProof/>
        </w:rPr>
        <w:fldChar w:fldCharType="end"/>
      </w:r>
    </w:p>
    <w:p w14:paraId="4C2A0713" w14:textId="057A11B7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Korisnici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_Toc131882797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5</w:t>
      </w:r>
      <w:r>
        <w:rPr>
          <w:noProof/>
        </w:rPr>
        <w:fldChar w:fldCharType="end"/>
      </w:r>
    </w:p>
    <w:p w14:paraId="035E464A" w14:textId="08727CCA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Administratori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_Toc131882798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5</w:t>
      </w:r>
      <w:r>
        <w:rPr>
          <w:noProof/>
        </w:rPr>
        <w:fldChar w:fldCharType="end"/>
      </w:r>
    </w:p>
    <w:p w14:paraId="52BB24F4" w14:textId="088A40C2" w:rsidR="008029C0" w:rsidRDefault="00802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_Toc131882799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5</w:t>
      </w:r>
      <w:r>
        <w:rPr>
          <w:noProof/>
        </w:rPr>
        <w:fldChar w:fldCharType="end"/>
      </w:r>
    </w:p>
    <w:p w14:paraId="70857496" w14:textId="3299111D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_Toc131882800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5</w:t>
      </w:r>
      <w:r>
        <w:rPr>
          <w:noProof/>
        </w:rPr>
        <w:fldChar w:fldCharType="end"/>
      </w:r>
    </w:p>
    <w:p w14:paraId="4AD6976D" w14:textId="69704CD0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Pregled osnovnih informacija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_Toc131882801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6</w:t>
      </w:r>
      <w:r>
        <w:rPr>
          <w:noProof/>
        </w:rPr>
        <w:fldChar w:fldCharType="end"/>
      </w:r>
    </w:p>
    <w:p w14:paraId="257C1108" w14:textId="688A194D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Kreiranje i čuvanje programa za vežbanje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_Toc131882802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6</w:t>
      </w:r>
      <w:r>
        <w:rPr>
          <w:noProof/>
        </w:rPr>
        <w:fldChar w:fldCharType="end"/>
      </w:r>
    </w:p>
    <w:p w14:paraId="23A630FB" w14:textId="4770721D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Prikaz statistike i praćenje napretka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_Toc131882803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7</w:t>
      </w:r>
      <w:r>
        <w:rPr>
          <w:noProof/>
        </w:rPr>
        <w:fldChar w:fldCharType="end"/>
      </w:r>
    </w:p>
    <w:p w14:paraId="39B1D531" w14:textId="2895B0E6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Dodavanje prijatelja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_Toc131882804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8</w:t>
      </w:r>
      <w:r>
        <w:rPr>
          <w:noProof/>
        </w:rPr>
        <w:fldChar w:fldCharType="end"/>
      </w:r>
    </w:p>
    <w:p w14:paraId="764C81A1" w14:textId="31BB3203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Pregled programa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_Toc131882805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8</w:t>
      </w:r>
      <w:r>
        <w:rPr>
          <w:noProof/>
        </w:rPr>
        <w:fldChar w:fldCharType="end"/>
      </w:r>
    </w:p>
    <w:p w14:paraId="7015EC9B" w14:textId="7376D98E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Prijavljivanje programa za neprikladan sadržaj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_Toc131882806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9</w:t>
      </w:r>
      <w:r>
        <w:rPr>
          <w:noProof/>
        </w:rPr>
        <w:fldChar w:fldCharType="end"/>
      </w:r>
    </w:p>
    <w:p w14:paraId="1422DE89" w14:textId="5B383CEC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Pregled prijavljenih programa za neprikladan sadržaj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_Toc131882807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9</w:t>
      </w:r>
      <w:r>
        <w:rPr>
          <w:noProof/>
        </w:rPr>
        <w:fldChar w:fldCharType="end"/>
      </w:r>
    </w:p>
    <w:p w14:paraId="18BFFAB9" w14:textId="0B580F2C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Pregled i unos recenzija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_Toc131882808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10</w:t>
      </w:r>
      <w:r>
        <w:rPr>
          <w:noProof/>
        </w:rPr>
        <w:fldChar w:fldCharType="end"/>
      </w:r>
    </w:p>
    <w:p w14:paraId="18025397" w14:textId="6BD556E3" w:rsidR="008029C0" w:rsidRDefault="008029C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_Toc131882809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11</w:t>
      </w:r>
      <w:r>
        <w:rPr>
          <w:noProof/>
        </w:rPr>
        <w:fldChar w:fldCharType="end"/>
      </w:r>
    </w:p>
    <w:p w14:paraId="2C4D8D2A" w14:textId="4AC30C97" w:rsidR="008029C0" w:rsidRDefault="008029C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Ažuriranje podataka o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_Toc131882810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12</w:t>
      </w:r>
      <w:r>
        <w:rPr>
          <w:noProof/>
        </w:rPr>
        <w:fldChar w:fldCharType="end"/>
      </w:r>
    </w:p>
    <w:p w14:paraId="362D5EC6" w14:textId="61864394" w:rsidR="008029C0" w:rsidRDefault="008029C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Brisanje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_Toc131882811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13</w:t>
      </w:r>
      <w:r>
        <w:rPr>
          <w:noProof/>
        </w:rPr>
        <w:fldChar w:fldCharType="end"/>
      </w:r>
    </w:p>
    <w:p w14:paraId="05999598" w14:textId="58CEF1B8" w:rsidR="008029C0" w:rsidRDefault="008029C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Brisanje prijatelja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_Toc131882812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13</w:t>
      </w:r>
      <w:r>
        <w:rPr>
          <w:noProof/>
        </w:rPr>
        <w:fldChar w:fldCharType="end"/>
      </w:r>
    </w:p>
    <w:p w14:paraId="700C9C84" w14:textId="4EB8CD08" w:rsidR="008029C0" w:rsidRDefault="008029C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Komunikacija između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_Toc131882813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14</w:t>
      </w:r>
      <w:r>
        <w:rPr>
          <w:noProof/>
        </w:rPr>
        <w:fldChar w:fldCharType="end"/>
      </w:r>
    </w:p>
    <w:p w14:paraId="2EDD6BEA" w14:textId="3912E450" w:rsidR="008029C0" w:rsidRDefault="008029C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Prikazivanje reklama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_Toc131882814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14</w:t>
      </w:r>
      <w:r>
        <w:rPr>
          <w:noProof/>
        </w:rPr>
        <w:fldChar w:fldCharType="end"/>
      </w:r>
    </w:p>
    <w:p w14:paraId="7F81C280" w14:textId="02C01EF9" w:rsidR="008029C0" w:rsidRDefault="00802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_Toc131882815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15</w:t>
      </w:r>
      <w:r>
        <w:rPr>
          <w:noProof/>
        </w:rPr>
        <w:fldChar w:fldCharType="end"/>
      </w:r>
    </w:p>
    <w:p w14:paraId="300FA82E" w14:textId="47082750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_Toc131882816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15</w:t>
      </w:r>
      <w:r>
        <w:rPr>
          <w:noProof/>
        </w:rPr>
        <w:fldChar w:fldCharType="end"/>
      </w:r>
    </w:p>
    <w:p w14:paraId="63B3B3F7" w14:textId="063EEBB0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_Toc131882817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15</w:t>
      </w:r>
      <w:r>
        <w:rPr>
          <w:noProof/>
        </w:rPr>
        <w:fldChar w:fldCharType="end"/>
      </w:r>
    </w:p>
    <w:p w14:paraId="000C00F9" w14:textId="7661EE87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_Toc131882818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15</w:t>
      </w:r>
      <w:r>
        <w:rPr>
          <w:noProof/>
        </w:rPr>
        <w:fldChar w:fldCharType="end"/>
      </w:r>
    </w:p>
    <w:p w14:paraId="678DF5B2" w14:textId="3676305B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_Toc131882819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15</w:t>
      </w:r>
      <w:r>
        <w:rPr>
          <w:noProof/>
        </w:rPr>
        <w:fldChar w:fldCharType="end"/>
      </w:r>
    </w:p>
    <w:p w14:paraId="4C179212" w14:textId="35CE2C99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_Toc131882820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16</w:t>
      </w:r>
      <w:r>
        <w:rPr>
          <w:noProof/>
        </w:rPr>
        <w:fldChar w:fldCharType="end"/>
      </w:r>
    </w:p>
    <w:p w14:paraId="3F4B8CF0" w14:textId="10A99069" w:rsidR="008029C0" w:rsidRDefault="00802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84A8D">
        <w:rPr>
          <w:noProof/>
          <w:lang w:val="sr-Latn-R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84A8D">
        <w:rPr>
          <w:noProof/>
          <w:lang w:val="sr-Latn-R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_Toc131882821 \h </w:instrText>
      </w:r>
      <w:r>
        <w:rPr>
          <w:noProof/>
        </w:rPr>
      </w:r>
      <w:r>
        <w:rPr>
          <w:noProof/>
        </w:rPr>
        <w:fldChar w:fldCharType="separate"/>
      </w:r>
      <w:r w:rsidR="00F110AE">
        <w:rPr>
          <w:noProof/>
        </w:rPr>
        <w:t>16</w:t>
      </w:r>
      <w:r>
        <w:rPr>
          <w:noProof/>
        </w:rPr>
        <w:fldChar w:fldCharType="end"/>
      </w:r>
    </w:p>
    <w:p w14:paraId="28F8437A" w14:textId="77777777" w:rsidR="00206E1F" w:rsidRPr="00C67288" w:rsidRDefault="00206E1F" w:rsidP="00397DD2">
      <w:pPr>
        <w:pStyle w:val="Title"/>
        <w:tabs>
          <w:tab w:val="left" w:pos="540"/>
        </w:tabs>
        <w:rPr>
          <w:lang w:val="sr-Latn-RS"/>
        </w:rPr>
      </w:pPr>
      <w:r w:rsidRPr="00C67288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C67288">
        <w:rPr>
          <w:lang w:val="sr-Latn-RS"/>
        </w:rPr>
        <w:br w:type="page"/>
      </w:r>
      <w:r w:rsidR="00397DD2" w:rsidRPr="00C67288">
        <w:rPr>
          <w:lang w:val="sr-Latn-RS"/>
        </w:rPr>
        <w:lastRenderedPageBreak/>
        <w:t>Specifikacija zahteva</w:t>
      </w:r>
    </w:p>
    <w:p w14:paraId="5741592A" w14:textId="77777777" w:rsidR="00206E1F" w:rsidRPr="00C67288" w:rsidRDefault="003372D3">
      <w:pPr>
        <w:pStyle w:val="Heading1"/>
        <w:rPr>
          <w:lang w:val="sr-Latn-RS"/>
        </w:rPr>
      </w:pPr>
      <w:bookmarkStart w:id="0" w:name="_Toc131882791"/>
      <w:r w:rsidRPr="00C67288">
        <w:rPr>
          <w:lang w:val="sr-Latn-RS"/>
        </w:rPr>
        <w:t>Cilj</w:t>
      </w:r>
      <w:r w:rsidR="00CA58C5" w:rsidRPr="00C67288">
        <w:rPr>
          <w:lang w:val="sr-Latn-RS"/>
        </w:rPr>
        <w:t xml:space="preserve"> dokumenta</w:t>
      </w:r>
      <w:bookmarkEnd w:id="0"/>
    </w:p>
    <w:p w14:paraId="010682CB" w14:textId="3112424E" w:rsidR="00206E1F" w:rsidRPr="00C67288" w:rsidRDefault="00B849B5" w:rsidP="00397DD2">
      <w:pPr>
        <w:pStyle w:val="BodyText"/>
        <w:rPr>
          <w:lang w:val="sr-Latn-RS"/>
        </w:rPr>
      </w:pPr>
      <w:r w:rsidRPr="00C67288">
        <w:rPr>
          <w:lang w:val="sr-Latn-RS"/>
        </w:rPr>
        <w:t xml:space="preserve">Cilj ovog dokumenta je </w:t>
      </w:r>
      <w:r w:rsidR="00397DD2" w:rsidRPr="00C67288">
        <w:rPr>
          <w:lang w:val="sr-Latn-RS"/>
        </w:rPr>
        <w:t>specifikacija</w:t>
      </w:r>
      <w:r w:rsidRPr="00C67288">
        <w:rPr>
          <w:lang w:val="sr-Latn-RS"/>
        </w:rPr>
        <w:t xml:space="preserve"> zahteva </w:t>
      </w:r>
      <w:r w:rsidR="00397DD2" w:rsidRPr="00C67288">
        <w:rPr>
          <w:lang w:val="sr-Latn-RS"/>
        </w:rPr>
        <w:t>u pogledu detaljnog opisa slučajeva korišćenja</w:t>
      </w:r>
      <w:r w:rsidRPr="00C67288">
        <w:rPr>
          <w:lang w:val="sr-Latn-RS"/>
        </w:rPr>
        <w:t xml:space="preserve"> </w:t>
      </w:r>
      <w:r w:rsidR="00D84A06" w:rsidRPr="00C67288">
        <w:rPr>
          <w:lang w:val="sr-Latn-RS"/>
        </w:rPr>
        <w:t>Fitnessivity</w:t>
      </w:r>
      <w:r w:rsidRPr="00C67288">
        <w:rPr>
          <w:lang w:val="sr-Latn-RS"/>
        </w:rPr>
        <w:t xml:space="preserve"> </w:t>
      </w:r>
      <w:r w:rsidR="00D84A06" w:rsidRPr="00C67288">
        <w:rPr>
          <w:lang w:val="sr-Latn-RS"/>
        </w:rPr>
        <w:t>stranice</w:t>
      </w:r>
      <w:r w:rsidRPr="00C67288">
        <w:rPr>
          <w:lang w:val="sr-Latn-RS"/>
        </w:rPr>
        <w:t>.</w:t>
      </w:r>
      <w:r w:rsidR="00397DD2" w:rsidRPr="00C67288">
        <w:rPr>
          <w:lang w:val="sr-Latn-RS"/>
        </w:rPr>
        <w:t xml:space="preserve"> </w:t>
      </w:r>
    </w:p>
    <w:p w14:paraId="71D453C0" w14:textId="77777777" w:rsidR="00206E1F" w:rsidRPr="00C67288" w:rsidRDefault="003372D3">
      <w:pPr>
        <w:pStyle w:val="Heading1"/>
        <w:rPr>
          <w:lang w:val="sr-Latn-RS"/>
        </w:rPr>
      </w:pPr>
      <w:bookmarkStart w:id="1" w:name="_Toc131882792"/>
      <w:r w:rsidRPr="00C67288">
        <w:rPr>
          <w:lang w:val="sr-Latn-RS"/>
        </w:rPr>
        <w:t>Opseg</w:t>
      </w:r>
      <w:r w:rsidR="00CA58C5" w:rsidRPr="00C67288">
        <w:rPr>
          <w:lang w:val="sr-Latn-RS"/>
        </w:rPr>
        <w:t xml:space="preserve"> dokumenta</w:t>
      </w:r>
      <w:bookmarkEnd w:id="1"/>
    </w:p>
    <w:p w14:paraId="799DDAD1" w14:textId="4BAC2F1D" w:rsidR="00DE518F" w:rsidRPr="00C67288" w:rsidRDefault="00E7424B" w:rsidP="00DE518F">
      <w:pPr>
        <w:pStyle w:val="BodyText"/>
        <w:rPr>
          <w:lang w:val="sr-Latn-RS"/>
        </w:rPr>
      </w:pPr>
      <w:r w:rsidRPr="00C67288">
        <w:rPr>
          <w:lang w:val="sr-Latn-RS"/>
        </w:rPr>
        <w:t xml:space="preserve">Opseg ovog dokumenta je da definiše zahteve za razvoj web aplikacije "Fitnessivity". Dokument opisuje funkcionalne, nefunkcionalne i druge zahteve koji su neophodni za razvoj aplikacije, uključujući zahteve u pogledu okruženja, performansi i standardizacije. </w:t>
      </w:r>
    </w:p>
    <w:p w14:paraId="37E08939" w14:textId="472AE276" w:rsidR="00206E1F" w:rsidRPr="00C67288" w:rsidRDefault="003372D3">
      <w:pPr>
        <w:pStyle w:val="Heading1"/>
        <w:rPr>
          <w:lang w:val="sr-Latn-RS"/>
        </w:rPr>
      </w:pPr>
      <w:bookmarkStart w:id="2" w:name="_Toc131882793"/>
      <w:r w:rsidRPr="00C67288">
        <w:rPr>
          <w:lang w:val="sr-Latn-RS"/>
        </w:rPr>
        <w:t>Reference</w:t>
      </w:r>
      <w:bookmarkEnd w:id="2"/>
    </w:p>
    <w:p w14:paraId="3BFD2EF1" w14:textId="77777777" w:rsidR="00206E1F" w:rsidRPr="00C67288" w:rsidRDefault="003372D3">
      <w:pPr>
        <w:pStyle w:val="BodyText"/>
        <w:rPr>
          <w:lang w:val="sr-Latn-RS"/>
        </w:rPr>
      </w:pPr>
      <w:r w:rsidRPr="00C67288">
        <w:rPr>
          <w:lang w:val="sr-Latn-RS"/>
        </w:rPr>
        <w:t>Spisak korišćene literature</w:t>
      </w:r>
      <w:r w:rsidR="00206E1F" w:rsidRPr="00C67288">
        <w:rPr>
          <w:lang w:val="sr-Latn-RS"/>
        </w:rPr>
        <w:t>:</w:t>
      </w:r>
    </w:p>
    <w:p w14:paraId="7AFEA837" w14:textId="11EAE6A5" w:rsidR="00DE518F" w:rsidRPr="00C67288" w:rsidRDefault="00E7424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C67288">
        <w:rPr>
          <w:lang w:val="sr-Latn-RS"/>
        </w:rPr>
        <w:t>Fitnessivity</w:t>
      </w:r>
      <w:r w:rsidR="00DE518F" w:rsidRPr="00C67288">
        <w:rPr>
          <w:lang w:val="sr-Latn-RS"/>
        </w:rPr>
        <w:t xml:space="preserve"> – Predlog projekta, </w:t>
      </w:r>
      <w:r w:rsidRPr="00C67288">
        <w:rPr>
          <w:lang w:val="sr-Latn-RS"/>
        </w:rPr>
        <w:t>Brogrammers – Fitnessivity - 01</w:t>
      </w:r>
      <w:r w:rsidR="00DE518F" w:rsidRPr="00C67288">
        <w:rPr>
          <w:lang w:val="sr-Latn-RS"/>
        </w:rPr>
        <w:t>, V1.0, 20</w:t>
      </w:r>
      <w:r w:rsidRPr="00C67288">
        <w:rPr>
          <w:lang w:val="sr-Latn-RS"/>
        </w:rPr>
        <w:t>23 Brogrammers</w:t>
      </w:r>
      <w:r w:rsidR="00DE518F" w:rsidRPr="00C67288">
        <w:rPr>
          <w:lang w:val="sr-Latn-RS"/>
        </w:rPr>
        <w:t>.</w:t>
      </w:r>
    </w:p>
    <w:p w14:paraId="16884FED" w14:textId="74033B99" w:rsidR="00DE518F" w:rsidRPr="00C67288" w:rsidRDefault="00E7424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C67288">
        <w:rPr>
          <w:lang w:val="sr-Latn-RS"/>
        </w:rPr>
        <w:t>Fitnessivity</w:t>
      </w:r>
      <w:r w:rsidR="00DE518F" w:rsidRPr="00C67288">
        <w:rPr>
          <w:lang w:val="sr-Latn-RS"/>
        </w:rPr>
        <w:t xml:space="preserve"> –</w:t>
      </w:r>
      <w:r w:rsidRPr="00C67288">
        <w:rPr>
          <w:lang w:val="sr-Latn-RS"/>
        </w:rPr>
        <w:t xml:space="preserve"> Plan realizacije projekta, V1.0, 2023, Brogrammers-</w:t>
      </w:r>
    </w:p>
    <w:p w14:paraId="066EFA03" w14:textId="60A34E64" w:rsidR="00DE518F" w:rsidRPr="00C67288" w:rsidRDefault="00E7424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C67288">
        <w:rPr>
          <w:lang w:val="sr-Latn-RS"/>
        </w:rPr>
        <w:t>Fitnessivity</w:t>
      </w:r>
      <w:r w:rsidR="00DE518F" w:rsidRPr="00C67288">
        <w:rPr>
          <w:lang w:val="sr-Latn-RS"/>
        </w:rPr>
        <w:t xml:space="preserve"> –</w:t>
      </w:r>
      <w:r w:rsidRPr="00C67288">
        <w:rPr>
          <w:lang w:val="sr-Latn-RS"/>
        </w:rPr>
        <w:t xml:space="preserve"> Vizija sistema, V1.0, 2023, Brogrammers.</w:t>
      </w:r>
    </w:p>
    <w:p w14:paraId="656F76C4" w14:textId="77777777" w:rsidR="00206E1F" w:rsidRPr="00C67288" w:rsidRDefault="006E5E1D" w:rsidP="006E5E1D">
      <w:pPr>
        <w:pStyle w:val="Heading1"/>
        <w:rPr>
          <w:lang w:val="sr-Latn-RS"/>
        </w:rPr>
      </w:pPr>
      <w:bookmarkStart w:id="3" w:name="_Toc131882794"/>
      <w:r w:rsidRPr="00C67288">
        <w:rPr>
          <w:lang w:val="sr-Latn-RS"/>
        </w:rPr>
        <w:t xml:space="preserve">Pregled slučajeva </w:t>
      </w:r>
      <w:r w:rsidR="00397DD2" w:rsidRPr="00C67288">
        <w:rPr>
          <w:lang w:val="sr-Latn-RS"/>
        </w:rPr>
        <w:t>korišćenja</w:t>
      </w:r>
      <w:bookmarkEnd w:id="3"/>
    </w:p>
    <w:p w14:paraId="002C323F" w14:textId="3E7F87F3" w:rsidR="00397DD2" w:rsidRPr="00C67288" w:rsidRDefault="0020422A" w:rsidP="0020422A">
      <w:pPr>
        <w:pStyle w:val="BodyText"/>
        <w:rPr>
          <w:lang w:val="sr-Latn-RS"/>
        </w:rPr>
      </w:pPr>
      <w:r w:rsidRPr="00C67288">
        <w:rPr>
          <w:lang w:val="sr-Latn-RS"/>
        </w:rPr>
        <w:t>Osnovni UML dijagram koji prikazuje korisnike i s</w:t>
      </w:r>
      <w:r w:rsidR="00E177E4" w:rsidRPr="00C67288">
        <w:rPr>
          <w:lang w:val="sr-Latn-RS"/>
        </w:rPr>
        <w:t>lučajev</w:t>
      </w:r>
      <w:r w:rsidRPr="00C67288">
        <w:rPr>
          <w:lang w:val="sr-Latn-RS"/>
        </w:rPr>
        <w:t>e</w:t>
      </w:r>
      <w:r w:rsidR="00E177E4" w:rsidRPr="00C67288">
        <w:rPr>
          <w:lang w:val="sr-Latn-RS"/>
        </w:rPr>
        <w:t xml:space="preserve"> korišćenja </w:t>
      </w:r>
      <w:r w:rsidR="000808AA">
        <w:rPr>
          <w:lang w:val="sr-Latn-RS"/>
        </w:rPr>
        <w:t>fitnessivity portala:</w:t>
      </w:r>
      <w:r w:rsidR="000808AA" w:rsidRPr="000808AA">
        <w:rPr>
          <w:noProof/>
          <w:lang w:val="sr-Latn-RS"/>
        </w:rPr>
        <w:drawing>
          <wp:inline distT="0" distB="0" distL="0" distR="0" wp14:anchorId="07398B15" wp14:editId="7AC4D2B0">
            <wp:extent cx="4724400" cy="41959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779" cy="420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43B9" w14:textId="6BC871AF" w:rsidR="0020422A" w:rsidRPr="00C67288" w:rsidRDefault="000808AA" w:rsidP="0020422A">
      <w:pPr>
        <w:pStyle w:val="BodyText"/>
        <w:rPr>
          <w:lang w:val="sr-Latn-RS"/>
        </w:rPr>
      </w:pPr>
      <w:r w:rsidRPr="000808AA">
        <w:rPr>
          <w:noProof/>
        </w:rPr>
        <w:t xml:space="preserve"> </w:t>
      </w:r>
    </w:p>
    <w:p w14:paraId="58B1D5CB" w14:textId="3D8F3B09" w:rsidR="00962138" w:rsidRPr="00C67288" w:rsidRDefault="00962138" w:rsidP="004E4574">
      <w:pPr>
        <w:pStyle w:val="BodyText"/>
        <w:rPr>
          <w:lang w:val="sr-Latn-RS"/>
        </w:rPr>
      </w:pPr>
    </w:p>
    <w:p w14:paraId="3F3F9710" w14:textId="3AD8A63B" w:rsidR="006E5E1D" w:rsidRPr="00C67288" w:rsidRDefault="006E5E1D" w:rsidP="004E4574">
      <w:pPr>
        <w:pStyle w:val="BodyText"/>
        <w:rPr>
          <w:lang w:val="sr-Latn-RS"/>
        </w:rPr>
      </w:pPr>
    </w:p>
    <w:p w14:paraId="740E3165" w14:textId="246DF6BC" w:rsidR="009458D3" w:rsidRPr="00C67288" w:rsidRDefault="009458D3" w:rsidP="004E4574">
      <w:pPr>
        <w:pStyle w:val="BodyText"/>
        <w:rPr>
          <w:lang w:val="sr-Latn-RS"/>
        </w:rPr>
      </w:pPr>
    </w:p>
    <w:p w14:paraId="5F89DA03" w14:textId="77777777" w:rsidR="006E5E1D" w:rsidRPr="00C67288" w:rsidRDefault="006E5E1D" w:rsidP="006E5E1D">
      <w:pPr>
        <w:pStyle w:val="Heading1"/>
        <w:rPr>
          <w:lang w:val="sr-Latn-RS"/>
        </w:rPr>
      </w:pPr>
      <w:bookmarkStart w:id="4" w:name="_Toc131882795"/>
      <w:r w:rsidRPr="00C67288">
        <w:rPr>
          <w:lang w:val="sr-Latn-RS"/>
        </w:rPr>
        <w:t>Profili korisnika</w:t>
      </w:r>
      <w:bookmarkEnd w:id="4"/>
    </w:p>
    <w:p w14:paraId="467D9BB4" w14:textId="18B525E3" w:rsidR="0020422A" w:rsidRPr="00C67288" w:rsidRDefault="00E7424B" w:rsidP="004E4574">
      <w:pPr>
        <w:pStyle w:val="BodyText"/>
        <w:rPr>
          <w:lang w:val="sr-Latn-RS"/>
        </w:rPr>
      </w:pPr>
      <w:r w:rsidRPr="00C67288">
        <w:rPr>
          <w:lang w:val="sr-Latn-RS"/>
        </w:rPr>
        <w:t>U sklopu Fitnessivity aplikacije, predviđena su tri različita profila korisnika:</w:t>
      </w:r>
    </w:p>
    <w:p w14:paraId="5BCB1078" w14:textId="6A0DFDAC" w:rsidR="006E5E1D" w:rsidRPr="00C67288" w:rsidRDefault="00E7424B" w:rsidP="006E5E1D">
      <w:pPr>
        <w:pStyle w:val="Heading2"/>
        <w:rPr>
          <w:lang w:val="sr-Latn-RS"/>
        </w:rPr>
      </w:pPr>
      <w:bookmarkStart w:id="5" w:name="_Toc131882796"/>
      <w:r w:rsidRPr="00C67288">
        <w:rPr>
          <w:lang w:val="sr-Latn-RS"/>
        </w:rPr>
        <w:t>Gosti</w:t>
      </w:r>
      <w:bookmarkEnd w:id="5"/>
    </w:p>
    <w:p w14:paraId="1843C1C2" w14:textId="7B764890" w:rsidR="0020422A" w:rsidRPr="00C67288" w:rsidRDefault="00E7424B" w:rsidP="006E5E1D">
      <w:pPr>
        <w:pStyle w:val="BodyText"/>
        <w:rPr>
          <w:lang w:val="sr-Latn-RS"/>
        </w:rPr>
      </w:pPr>
      <w:r w:rsidRPr="00C67288">
        <w:rPr>
          <w:lang w:val="sr-Latn-RS"/>
        </w:rPr>
        <w:t>Gosti aplikacije (posetioci): Ovi korisnici nemaju pristup funkcijama koje zahtevaju prijavljivanje na sistem. Mogu pregledati osnovne informacije o aplikaciji, sadržaj dostupan javno, kao što su programi vežbanja i recenzije.</w:t>
      </w:r>
    </w:p>
    <w:p w14:paraId="7A6CF41C" w14:textId="3E7D45FD" w:rsidR="006E5E1D" w:rsidRPr="00C67288" w:rsidRDefault="00E7424B" w:rsidP="006E5E1D">
      <w:pPr>
        <w:pStyle w:val="Heading2"/>
        <w:rPr>
          <w:lang w:val="sr-Latn-RS"/>
        </w:rPr>
      </w:pPr>
      <w:bookmarkStart w:id="6" w:name="_Toc131882797"/>
      <w:r w:rsidRPr="00C67288">
        <w:rPr>
          <w:lang w:val="sr-Latn-RS"/>
        </w:rPr>
        <w:t>Korisnici aplikacije</w:t>
      </w:r>
      <w:bookmarkEnd w:id="6"/>
    </w:p>
    <w:p w14:paraId="40DDBEB2" w14:textId="33403A3D" w:rsidR="0020422A" w:rsidRPr="00C67288" w:rsidRDefault="00E7424B" w:rsidP="006E5E1D">
      <w:pPr>
        <w:pStyle w:val="BodyText"/>
        <w:rPr>
          <w:lang w:val="sr-Latn-RS"/>
        </w:rPr>
      </w:pPr>
      <w:r w:rsidRPr="00C67288">
        <w:rPr>
          <w:lang w:val="sr-Latn-RS"/>
        </w:rPr>
        <w:t>Ovo su registrovani korisnici aplikacije, koji se prijavljuju na sistem koristeći svoj email i lozinku. Korisnici mogu pristupiti svim funkcijama aplikacije, uključujući unos svojih ličnih podataka, kreiranje programa vežbanja, pregled drugih programa, praćenje napretka i komunikaciju sa drugim korisnicima</w:t>
      </w:r>
      <w:r w:rsidR="00D27246" w:rsidRPr="00C67288">
        <w:rPr>
          <w:lang w:val="sr-Latn-RS"/>
        </w:rPr>
        <w:t xml:space="preserve">. </w:t>
      </w:r>
    </w:p>
    <w:p w14:paraId="15E99B7E" w14:textId="357D058C" w:rsidR="006E5E1D" w:rsidRPr="00C67288" w:rsidRDefault="00E7424B" w:rsidP="006E5E1D">
      <w:pPr>
        <w:pStyle w:val="Heading2"/>
        <w:rPr>
          <w:lang w:val="sr-Latn-RS"/>
        </w:rPr>
      </w:pPr>
      <w:bookmarkStart w:id="7" w:name="_Toc131882798"/>
      <w:r w:rsidRPr="00C67288">
        <w:rPr>
          <w:lang w:val="sr-Latn-RS"/>
        </w:rPr>
        <w:t>Administratori</w:t>
      </w:r>
      <w:bookmarkEnd w:id="7"/>
    </w:p>
    <w:p w14:paraId="3DFEE8AC" w14:textId="4A4A97BA" w:rsidR="0020422A" w:rsidRPr="00C67288" w:rsidRDefault="00E7424B" w:rsidP="006E5E1D">
      <w:pPr>
        <w:pStyle w:val="BodyText"/>
        <w:rPr>
          <w:lang w:val="sr-Latn-RS"/>
        </w:rPr>
      </w:pPr>
      <w:r w:rsidRPr="00C67288">
        <w:rPr>
          <w:lang w:val="sr-Latn-RS"/>
        </w:rPr>
        <w:t>Ovo su korisnici sa posebnim pristupom i ovlašćenjima za administraciju aplikacije. Postoje dve vrste administratora: administrator stranice i administrator grupe. Administrator stranice ima pristup svim funkcijama aplikacije i može da ažurira sadržaj stranice, poput programskih preporuka, a administrator grupe je zadužen za upravljanje grupama korisnika u okviru aplikacije. Ovaj profil korisnika ima pristup svim funkcijama koje su dostupne i korisnicima aplikacije</w:t>
      </w:r>
      <w:r w:rsidR="00BA03E9" w:rsidRPr="00C67288">
        <w:rPr>
          <w:lang w:val="sr-Latn-RS"/>
        </w:rPr>
        <w:t>.</w:t>
      </w:r>
    </w:p>
    <w:p w14:paraId="36F4F9DB" w14:textId="77777777" w:rsidR="00F214AB" w:rsidRPr="00C67288" w:rsidRDefault="00F214AB" w:rsidP="006E5E1D">
      <w:pPr>
        <w:pStyle w:val="BodyText"/>
        <w:rPr>
          <w:lang w:val="sr-Latn-RS"/>
        </w:rPr>
      </w:pPr>
    </w:p>
    <w:p w14:paraId="0505AFBD" w14:textId="77777777" w:rsidR="00397DD2" w:rsidRPr="00C67288" w:rsidRDefault="006E5E1D" w:rsidP="00397DD2">
      <w:pPr>
        <w:pStyle w:val="Heading1"/>
        <w:rPr>
          <w:lang w:val="sr-Latn-RS"/>
        </w:rPr>
      </w:pPr>
      <w:bookmarkStart w:id="8" w:name="_Toc131882799"/>
      <w:r w:rsidRPr="00C67288">
        <w:rPr>
          <w:lang w:val="sr-Latn-RS"/>
        </w:rPr>
        <w:t>Opis slučajeva korišćenja</w:t>
      </w:r>
      <w:bookmarkEnd w:id="8"/>
    </w:p>
    <w:p w14:paraId="6A2DD0CF" w14:textId="77777777" w:rsidR="001309F1" w:rsidRPr="00C67288" w:rsidRDefault="001309F1" w:rsidP="001309F1">
      <w:pPr>
        <w:rPr>
          <w:lang w:val="sr-Latn-RS"/>
        </w:rPr>
      </w:pPr>
    </w:p>
    <w:p w14:paraId="0C6BFA00" w14:textId="7EF3EB1A" w:rsidR="001309F1" w:rsidRPr="00C67288" w:rsidRDefault="001309F1" w:rsidP="001309F1">
      <w:pPr>
        <w:ind w:left="720"/>
        <w:rPr>
          <w:lang w:val="sr-Latn-RS"/>
        </w:rPr>
      </w:pPr>
      <w:r w:rsidRPr="00C67288">
        <w:rPr>
          <w:lang w:val="sr-Latn-RS"/>
        </w:rPr>
        <w:t>Napomena: Sve privilegije koje ima korisnik ima i admin, tako da svugde gde je korisnik pomenut individualno i administratori imaju tu privilegiju. Inače će biti pomenut i admin i korisnik ako mogu istu stvar da rade malo drugačije.</w:t>
      </w:r>
    </w:p>
    <w:p w14:paraId="5FDF8A70" w14:textId="6A6D4EE9" w:rsidR="001309F1" w:rsidRPr="00C67288" w:rsidRDefault="001309F1" w:rsidP="001309F1">
      <w:pPr>
        <w:ind w:left="720"/>
        <w:rPr>
          <w:lang w:val="sr-Latn-RS"/>
        </w:rPr>
      </w:pPr>
    </w:p>
    <w:p w14:paraId="46339BAF" w14:textId="4F4B170B" w:rsidR="00786068" w:rsidRPr="00C67288" w:rsidRDefault="001309F1" w:rsidP="00786068">
      <w:pPr>
        <w:pStyle w:val="Heading2"/>
        <w:rPr>
          <w:lang w:val="sr-Latn-RS"/>
        </w:rPr>
      </w:pPr>
      <w:bookmarkStart w:id="9" w:name="_Toc131882800"/>
      <w:r w:rsidRPr="00C67288">
        <w:rPr>
          <w:lang w:val="sr-Latn-RS"/>
        </w:rPr>
        <w:t>Registracija</w:t>
      </w:r>
      <w:bookmarkEnd w:id="9"/>
      <w:r w:rsidRPr="00C67288">
        <w:rPr>
          <w:lang w:val="sr-Latn-RS"/>
        </w:rPr>
        <w:t xml:space="preserve"> </w:t>
      </w:r>
    </w:p>
    <w:p w14:paraId="44E860FD" w14:textId="77777777" w:rsidR="00397DD2" w:rsidRPr="00C67288" w:rsidRDefault="00EB10DF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</w:t>
      </w:r>
      <w:r w:rsidR="000366F2" w:rsidRPr="00C67288">
        <w:rPr>
          <w:b/>
          <w:bCs/>
          <w:lang w:val="sr-Latn-RS"/>
        </w:rPr>
        <w:t>:</w:t>
      </w:r>
    </w:p>
    <w:p w14:paraId="21DDB0A4" w14:textId="0282A240" w:rsidR="000366F2" w:rsidRPr="00C67288" w:rsidRDefault="001309F1" w:rsidP="00EB10DF">
      <w:pPr>
        <w:pStyle w:val="BodyText"/>
        <w:rPr>
          <w:lang w:val="sr-Latn-RS"/>
        </w:rPr>
      </w:pPr>
      <w:r w:rsidRPr="00C67288">
        <w:rPr>
          <w:lang w:val="sr-Latn-RS"/>
        </w:rPr>
        <w:t>Registracija korisnika na portal Fitnessivity u cilju stvaranja novog naloga i pristupa funkcijama koje zahtevaju autorizaciju.</w:t>
      </w:r>
    </w:p>
    <w:p w14:paraId="50CE382D" w14:textId="77777777" w:rsidR="00EB10DF" w:rsidRPr="00C67288" w:rsidRDefault="00EB10DF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</w:t>
      </w:r>
      <w:r w:rsidR="000366F2" w:rsidRPr="00C67288">
        <w:rPr>
          <w:b/>
          <w:bCs/>
          <w:lang w:val="sr-Latn-RS"/>
        </w:rPr>
        <w:t>:</w:t>
      </w:r>
    </w:p>
    <w:p w14:paraId="124E03D2" w14:textId="4396F885" w:rsidR="000366F2" w:rsidRPr="00C67288" w:rsidRDefault="001309F1" w:rsidP="00EB10DF">
      <w:pPr>
        <w:pStyle w:val="BodyText"/>
        <w:rPr>
          <w:lang w:val="sr-Latn-RS"/>
        </w:rPr>
      </w:pPr>
      <w:r w:rsidRPr="00C67288">
        <w:rPr>
          <w:lang w:val="sr-Latn-RS"/>
        </w:rPr>
        <w:t>Posetioci</w:t>
      </w:r>
    </w:p>
    <w:p w14:paraId="55F5513A" w14:textId="77777777" w:rsidR="00EB10DF" w:rsidRPr="00C67288" w:rsidRDefault="00EB10DF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</w:t>
      </w:r>
      <w:r w:rsidR="000366F2" w:rsidRPr="00C67288">
        <w:rPr>
          <w:b/>
          <w:bCs/>
          <w:lang w:val="sr-Latn-RS"/>
        </w:rPr>
        <w:t>:</w:t>
      </w:r>
    </w:p>
    <w:p w14:paraId="3F39F1EA" w14:textId="03A19AB6" w:rsidR="000366F2" w:rsidRPr="00C67288" w:rsidRDefault="001309F1" w:rsidP="00EB10DF">
      <w:pPr>
        <w:pStyle w:val="BodyText"/>
        <w:rPr>
          <w:lang w:val="sr-Latn-RS"/>
        </w:rPr>
      </w:pPr>
      <w:r w:rsidRPr="00C67288">
        <w:rPr>
          <w:lang w:val="sr-Latn-RS"/>
        </w:rPr>
        <w:t>Posetioci nije prijavljen na stranici trenutno.</w:t>
      </w:r>
    </w:p>
    <w:p w14:paraId="2D0281AA" w14:textId="77777777" w:rsidR="00EB10DF" w:rsidRPr="00C67288" w:rsidRDefault="00EB10DF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</w:t>
      </w:r>
      <w:r w:rsidR="000366F2" w:rsidRPr="00C67288">
        <w:rPr>
          <w:b/>
          <w:bCs/>
          <w:lang w:val="sr-Latn-RS"/>
        </w:rPr>
        <w:t>:</w:t>
      </w:r>
    </w:p>
    <w:p w14:paraId="54352090" w14:textId="2FD8E9A4" w:rsidR="000366F2" w:rsidRPr="00C67288" w:rsidRDefault="001309F1" w:rsidP="00946092">
      <w:pPr>
        <w:pStyle w:val="BodyText"/>
        <w:numPr>
          <w:ilvl w:val="0"/>
          <w:numId w:val="3"/>
        </w:numPr>
        <w:rPr>
          <w:lang w:val="sr-Latn-RS"/>
        </w:rPr>
      </w:pPr>
      <w:r w:rsidRPr="00C67288">
        <w:rPr>
          <w:lang w:val="sr-Latn-RS"/>
        </w:rPr>
        <w:t>Korisnik bira opciju za registraciju sa bilo koje stranice portala</w:t>
      </w:r>
      <w:r w:rsidR="00946092" w:rsidRPr="00C67288">
        <w:rPr>
          <w:lang w:val="sr-Latn-RS"/>
        </w:rPr>
        <w:t>.</w:t>
      </w:r>
    </w:p>
    <w:p w14:paraId="152F0AEF" w14:textId="78AB43C0" w:rsidR="00946092" w:rsidRPr="00C67288" w:rsidRDefault="001309F1" w:rsidP="00946092">
      <w:pPr>
        <w:pStyle w:val="BodyText"/>
        <w:numPr>
          <w:ilvl w:val="0"/>
          <w:numId w:val="3"/>
        </w:numPr>
        <w:rPr>
          <w:lang w:val="sr-Latn-RS"/>
        </w:rPr>
      </w:pPr>
      <w:r w:rsidRPr="00C67288">
        <w:rPr>
          <w:lang w:val="sr-Latn-RS"/>
        </w:rPr>
        <w:t>Prikazuje se forma za registraciju</w:t>
      </w:r>
    </w:p>
    <w:p w14:paraId="5690A526" w14:textId="06B88282" w:rsidR="001309F1" w:rsidRPr="00C67288" w:rsidRDefault="001309F1" w:rsidP="00946092">
      <w:pPr>
        <w:pStyle w:val="BodyText"/>
        <w:numPr>
          <w:ilvl w:val="0"/>
          <w:numId w:val="3"/>
        </w:numPr>
        <w:rPr>
          <w:lang w:val="sr-Latn-RS"/>
        </w:rPr>
      </w:pPr>
      <w:r w:rsidRPr="00C67288">
        <w:rPr>
          <w:lang w:val="sr-Latn-RS"/>
        </w:rPr>
        <w:t>Korisnik unosi email adresu, korisničko ime, lične podatke, željenu lozinku i ponavlja lozinku.</w:t>
      </w:r>
    </w:p>
    <w:p w14:paraId="3771733C" w14:textId="5F62C78D" w:rsidR="001309F1" w:rsidRPr="00C67288" w:rsidRDefault="001309F1" w:rsidP="00946092">
      <w:pPr>
        <w:pStyle w:val="BodyText"/>
        <w:numPr>
          <w:ilvl w:val="0"/>
          <w:numId w:val="3"/>
        </w:numPr>
        <w:rPr>
          <w:lang w:val="sr-Latn-RS"/>
        </w:rPr>
      </w:pPr>
      <w:r w:rsidRPr="00C67288">
        <w:rPr>
          <w:lang w:val="sr-Latn-RS"/>
        </w:rPr>
        <w:t>Uneti podaci se proveravaju [izuzeci: postoji email u bazi, ili previše jednostavna lozinka]</w:t>
      </w:r>
    </w:p>
    <w:p w14:paraId="4D678DDF" w14:textId="757F0680" w:rsidR="001309F1" w:rsidRPr="00C67288" w:rsidRDefault="001309F1" w:rsidP="00946092">
      <w:pPr>
        <w:pStyle w:val="BodyText"/>
        <w:numPr>
          <w:ilvl w:val="0"/>
          <w:numId w:val="3"/>
        </w:numPr>
        <w:rPr>
          <w:lang w:val="sr-Latn-RS"/>
        </w:rPr>
      </w:pPr>
      <w:r w:rsidRPr="00C67288">
        <w:rPr>
          <w:lang w:val="sr-Latn-RS"/>
        </w:rPr>
        <w:t>Šalje se kod ili link na email</w:t>
      </w:r>
    </w:p>
    <w:p w14:paraId="3E99D9EE" w14:textId="243CC520" w:rsidR="001309F1" w:rsidRPr="00C67288" w:rsidRDefault="001309F1" w:rsidP="00946092">
      <w:pPr>
        <w:pStyle w:val="BodyText"/>
        <w:numPr>
          <w:ilvl w:val="0"/>
          <w:numId w:val="3"/>
        </w:numPr>
        <w:rPr>
          <w:lang w:val="sr-Latn-RS"/>
        </w:rPr>
      </w:pPr>
      <w:r w:rsidRPr="00C67288">
        <w:rPr>
          <w:lang w:val="sr-Latn-RS"/>
        </w:rPr>
        <w:t>Klikom na taj link korisnik se prijavljuje  I potvrđuje nalog.</w:t>
      </w:r>
    </w:p>
    <w:p w14:paraId="48C32567" w14:textId="77777777" w:rsidR="00EB10DF" w:rsidRPr="00C67288" w:rsidRDefault="00EB10DF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lastRenderedPageBreak/>
        <w:t>Izuzetci</w:t>
      </w:r>
      <w:r w:rsidR="000366F2" w:rsidRPr="00C67288">
        <w:rPr>
          <w:b/>
          <w:bCs/>
          <w:lang w:val="sr-Latn-RS"/>
        </w:rPr>
        <w:t>:</w:t>
      </w:r>
    </w:p>
    <w:p w14:paraId="017EAB33" w14:textId="0FE84F46" w:rsidR="000366F2" w:rsidRPr="00C67288" w:rsidRDefault="001309F1" w:rsidP="00EB10DF">
      <w:pPr>
        <w:pStyle w:val="BodyText"/>
        <w:rPr>
          <w:lang w:val="sr-Latn-RS"/>
        </w:rPr>
      </w:pPr>
      <w:r w:rsidRPr="00C67288">
        <w:rPr>
          <w:lang w:val="sr-Latn-RS"/>
        </w:rPr>
        <w:t>E-mail adresa već postoji u bazi podataka : Prikazuje se obaveštenje da nalog već postoji.</w:t>
      </w:r>
    </w:p>
    <w:p w14:paraId="2D398FE6" w14:textId="3747AB4A" w:rsidR="001309F1" w:rsidRPr="00C67288" w:rsidRDefault="001309F1" w:rsidP="00EB10DF">
      <w:pPr>
        <w:pStyle w:val="BodyText"/>
        <w:rPr>
          <w:lang w:val="sr-Latn-RS"/>
        </w:rPr>
      </w:pPr>
      <w:r w:rsidRPr="00C67288">
        <w:rPr>
          <w:lang w:val="sr-Latn-RS"/>
        </w:rPr>
        <w:t>Lozinka je previše jednostavna: Prikazuje se obaveštenje da je previše jednostavna.</w:t>
      </w:r>
    </w:p>
    <w:p w14:paraId="737A81A4" w14:textId="77777777" w:rsidR="00EB10DF" w:rsidRPr="00C67288" w:rsidRDefault="00EB10DF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</w:t>
      </w:r>
      <w:r w:rsidR="000366F2" w:rsidRPr="00C67288">
        <w:rPr>
          <w:b/>
          <w:bCs/>
          <w:lang w:val="sr-Latn-RS"/>
        </w:rPr>
        <w:t>:</w:t>
      </w:r>
    </w:p>
    <w:p w14:paraId="3DCC60AC" w14:textId="604925C9" w:rsidR="000366F2" w:rsidRPr="00C67288" w:rsidRDefault="001309F1" w:rsidP="00EB10DF">
      <w:pPr>
        <w:pStyle w:val="BodyText"/>
        <w:rPr>
          <w:lang w:val="sr-Latn-RS"/>
        </w:rPr>
      </w:pPr>
      <w:r w:rsidRPr="00C67288">
        <w:rPr>
          <w:lang w:val="sr-Latn-RS"/>
        </w:rPr>
        <w:t>Korisnik je uspešno registrovan na portal i ima pristup specifičnim opcijama u skladu sa svojim privilegijama.</w:t>
      </w:r>
      <w:r w:rsidR="00946092" w:rsidRPr="00C67288">
        <w:rPr>
          <w:lang w:val="sr-Latn-RS"/>
        </w:rPr>
        <w:t>.</w:t>
      </w:r>
    </w:p>
    <w:p w14:paraId="64A581AC" w14:textId="4F4081CE" w:rsidR="00786068" w:rsidRPr="00C67288" w:rsidRDefault="00786068" w:rsidP="00786068">
      <w:pPr>
        <w:pStyle w:val="Heading2"/>
        <w:rPr>
          <w:lang w:val="sr-Latn-RS"/>
        </w:rPr>
      </w:pPr>
      <w:bookmarkStart w:id="10" w:name="_Toc131882801"/>
      <w:r w:rsidRPr="00C67288">
        <w:rPr>
          <w:lang w:val="sr-Latn-RS"/>
        </w:rPr>
        <w:t xml:space="preserve">Pregled osnovnih </w:t>
      </w:r>
      <w:r w:rsidR="001309F1" w:rsidRPr="00C67288">
        <w:rPr>
          <w:lang w:val="sr-Latn-RS"/>
        </w:rPr>
        <w:t>informacija</w:t>
      </w:r>
      <w:bookmarkEnd w:id="10"/>
    </w:p>
    <w:p w14:paraId="3C6C7F7F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29640713" w14:textId="79EB38D5" w:rsidR="007E0B43" w:rsidRPr="00C67288" w:rsidRDefault="001309F1" w:rsidP="007E0B43">
      <w:pPr>
        <w:pStyle w:val="BodyText"/>
        <w:rPr>
          <w:lang w:val="sr-Latn-RS"/>
        </w:rPr>
      </w:pPr>
      <w:r w:rsidRPr="00C67288">
        <w:rPr>
          <w:lang w:val="sr-Latn-RS"/>
        </w:rPr>
        <w:t>Pregled osnovnih informacija o korisniku, uključujući informacije o profilu, statistike aktivnosti i ostalim podacima.</w:t>
      </w:r>
    </w:p>
    <w:p w14:paraId="7D7038DE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55429C1A" w14:textId="4456379D" w:rsidR="007E0B43" w:rsidRPr="00C67288" w:rsidRDefault="001309F1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Korisnici, administratori</w:t>
      </w:r>
      <w:r w:rsidR="007E0B43" w:rsidRPr="00C67288">
        <w:rPr>
          <w:lang w:val="sr-Latn-RS"/>
        </w:rPr>
        <w:t>.</w:t>
      </w:r>
    </w:p>
    <w:p w14:paraId="776B6A3B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6ED76300" w14:textId="071730A3" w:rsidR="007E0B43" w:rsidRPr="00C67288" w:rsidRDefault="001309F1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je uspešno prijavljen na portal</w:t>
      </w:r>
      <w:r w:rsidR="00932297" w:rsidRPr="00C67288">
        <w:rPr>
          <w:lang w:val="sr-Latn-RS"/>
        </w:rPr>
        <w:t>.</w:t>
      </w:r>
    </w:p>
    <w:p w14:paraId="57FDE3B8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4B543F9F" w14:textId="77777777" w:rsidR="001309F1" w:rsidRPr="00C67288" w:rsidRDefault="001309F1" w:rsidP="001309F1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C67288">
        <w:rPr>
          <w:lang w:val="sr-Latn-RS"/>
        </w:rPr>
        <w:t>Korisnik bira opciju "Moj profil" u navigacionom meniju.</w:t>
      </w:r>
    </w:p>
    <w:p w14:paraId="7A199C23" w14:textId="77777777" w:rsidR="001309F1" w:rsidRPr="00C67288" w:rsidRDefault="001309F1" w:rsidP="001309F1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C67288">
        <w:rPr>
          <w:lang w:val="sr-Latn-RS"/>
        </w:rPr>
        <w:t>Sistem prikazuje stranicu sa osnovnim informacijama o korisniku, uključujući informacije o profilu (ime, prezime, email, slika profila itd.).</w:t>
      </w:r>
    </w:p>
    <w:p w14:paraId="4387E1B3" w14:textId="77777777" w:rsidR="001309F1" w:rsidRPr="00C67288" w:rsidRDefault="001309F1" w:rsidP="001309F1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C67288">
        <w:rPr>
          <w:lang w:val="sr-Latn-RS"/>
        </w:rPr>
        <w:t>Korisnik ima mogućnost uređivanja svojih informacija klikom na dugme "Uredi profil".</w:t>
      </w:r>
    </w:p>
    <w:p w14:paraId="4EEA7AF3" w14:textId="77777777" w:rsidR="001309F1" w:rsidRPr="00C67288" w:rsidRDefault="001309F1" w:rsidP="001309F1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C67288">
        <w:rPr>
          <w:lang w:val="sr-Latn-RS"/>
        </w:rPr>
        <w:t>Sistem prikazuje formu za uređivanje profila.</w:t>
      </w:r>
    </w:p>
    <w:p w14:paraId="147B9DD6" w14:textId="77777777" w:rsidR="001309F1" w:rsidRPr="00C67288" w:rsidRDefault="001309F1" w:rsidP="001309F1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C67288">
        <w:rPr>
          <w:lang w:val="sr-Latn-RS"/>
        </w:rPr>
        <w:t>Korisnik ažurira svoje informacije i klikne na dugme "Sačuvaj".</w:t>
      </w:r>
    </w:p>
    <w:p w14:paraId="6562E13F" w14:textId="77777777" w:rsidR="001309F1" w:rsidRPr="00C67288" w:rsidRDefault="001309F1" w:rsidP="001309F1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C67288">
        <w:rPr>
          <w:lang w:val="sr-Latn-RS"/>
        </w:rPr>
        <w:t>Sistem validira unete informacije i ažurira bazu podataka sa novim informacijama.</w:t>
      </w:r>
    </w:p>
    <w:p w14:paraId="1D682B2B" w14:textId="77777777" w:rsidR="001309F1" w:rsidRPr="00C67288" w:rsidRDefault="001309F1" w:rsidP="001309F1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C67288">
        <w:rPr>
          <w:lang w:val="sr-Latn-RS"/>
        </w:rPr>
        <w:t>Sistem prikazuje stranicu sa osnovnim informacijama o korisniku sa novim informacijama.</w:t>
      </w:r>
    </w:p>
    <w:p w14:paraId="3BE4A4CA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4D92A06A" w14:textId="293DB9D1" w:rsidR="007E0B43" w:rsidRPr="00C67288" w:rsidRDefault="001309F1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nije prijavljen: Sistem prikazuje obaveštenje o grešci i traži od korisnika da se prijavi na portal.</w:t>
      </w:r>
    </w:p>
    <w:p w14:paraId="0D20E3D8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41D18712" w14:textId="28E94AF1" w:rsidR="007E0B43" w:rsidRPr="00C67288" w:rsidRDefault="001309F1" w:rsidP="00D270AF">
      <w:pPr>
        <w:pStyle w:val="BodyText"/>
        <w:rPr>
          <w:lang w:val="sr-Latn-RS"/>
        </w:rPr>
      </w:pPr>
      <w:r w:rsidRPr="00C67288">
        <w:rPr>
          <w:lang w:val="sr-Latn-RS"/>
        </w:rPr>
        <w:t>Korisnik može pregledati i ažurirati svoje osnovne informacije. Sistem ažurira bazu podataka sa novim informacijama.</w:t>
      </w:r>
      <w:r w:rsidR="00932297" w:rsidRPr="00C67288">
        <w:rPr>
          <w:lang w:val="sr-Latn-RS"/>
        </w:rPr>
        <w:t>.</w:t>
      </w:r>
    </w:p>
    <w:p w14:paraId="1E37A0D2" w14:textId="06A4CE1F" w:rsidR="00786068" w:rsidRPr="00C67288" w:rsidRDefault="001309F1" w:rsidP="00786068">
      <w:pPr>
        <w:pStyle w:val="Heading2"/>
        <w:rPr>
          <w:lang w:val="sr-Latn-RS"/>
        </w:rPr>
      </w:pPr>
      <w:bookmarkStart w:id="11" w:name="_Toc131882802"/>
      <w:r w:rsidRPr="00C67288">
        <w:rPr>
          <w:lang w:val="sr-Latn-RS"/>
        </w:rPr>
        <w:t>Kreiranje i čuvanje programa za vežbanje</w:t>
      </w:r>
      <w:bookmarkEnd w:id="11"/>
    </w:p>
    <w:p w14:paraId="5721659D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5E8A6FE7" w14:textId="77777777" w:rsidR="001309F1" w:rsidRPr="00C67288" w:rsidRDefault="001309F1" w:rsidP="002C12A7">
      <w:pPr>
        <w:pStyle w:val="BodyText"/>
        <w:keepNext/>
        <w:rPr>
          <w:lang w:val="sr-Latn-RS"/>
        </w:rPr>
      </w:pPr>
      <w:r w:rsidRPr="00C67288">
        <w:rPr>
          <w:lang w:val="sr-Latn-RS"/>
        </w:rPr>
        <w:t>Kreiranje i čuvanje individualnog programa vežbanja korisnika, koji se sastoji od vežbi prilagođenih njegovim ciljevima i sposobnostima.</w:t>
      </w:r>
    </w:p>
    <w:p w14:paraId="4C09720B" w14:textId="793AC452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2168EC63" w14:textId="6A249AEC" w:rsidR="007E0B43" w:rsidRPr="00C67288" w:rsidRDefault="001309F1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Korisnici</w:t>
      </w:r>
    </w:p>
    <w:p w14:paraId="51414404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4FDB342E" w14:textId="588E4F3F" w:rsidR="007E0B43" w:rsidRPr="00C67288" w:rsidRDefault="001309F1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je prijavljen na portal</w:t>
      </w:r>
      <w:r w:rsidR="003A60C6" w:rsidRPr="00C67288">
        <w:rPr>
          <w:lang w:val="sr-Latn-RS"/>
        </w:rPr>
        <w:t>.</w:t>
      </w:r>
    </w:p>
    <w:p w14:paraId="276DA3AD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lastRenderedPageBreak/>
        <w:t>Osnovni tok:</w:t>
      </w:r>
    </w:p>
    <w:p w14:paraId="21D5E886" w14:textId="77777777" w:rsidR="001309F1" w:rsidRPr="00C67288" w:rsidRDefault="001309F1" w:rsidP="001309F1">
      <w:pPr>
        <w:pStyle w:val="BodyText"/>
        <w:keepNext/>
        <w:numPr>
          <w:ilvl w:val="0"/>
          <w:numId w:val="23"/>
        </w:numPr>
        <w:rPr>
          <w:lang w:val="sr-Latn-RS"/>
        </w:rPr>
      </w:pPr>
      <w:r w:rsidRPr="00C67288">
        <w:rPr>
          <w:lang w:val="sr-Latn-RS"/>
        </w:rPr>
        <w:t>Korisnik bira opciju Kreiranje programa vežbanja.</w:t>
      </w:r>
    </w:p>
    <w:p w14:paraId="26461E78" w14:textId="77777777" w:rsidR="001309F1" w:rsidRPr="00C67288" w:rsidRDefault="001309F1" w:rsidP="001309F1">
      <w:pPr>
        <w:pStyle w:val="BodyText"/>
        <w:keepNext/>
        <w:numPr>
          <w:ilvl w:val="0"/>
          <w:numId w:val="23"/>
        </w:numPr>
        <w:rPr>
          <w:lang w:val="sr-Latn-RS"/>
        </w:rPr>
      </w:pPr>
      <w:r w:rsidRPr="00C67288">
        <w:rPr>
          <w:lang w:val="sr-Latn-RS"/>
        </w:rPr>
        <w:t>Prikazuje se forma za unos informacija o programu vežbanja.</w:t>
      </w:r>
    </w:p>
    <w:p w14:paraId="6B0BA780" w14:textId="518EBEDB" w:rsidR="001309F1" w:rsidRPr="00C67288" w:rsidRDefault="001309F1" w:rsidP="001309F1">
      <w:pPr>
        <w:pStyle w:val="BodyText"/>
        <w:keepNext/>
        <w:numPr>
          <w:ilvl w:val="0"/>
          <w:numId w:val="23"/>
        </w:numPr>
        <w:rPr>
          <w:lang w:val="sr-Latn-RS"/>
        </w:rPr>
      </w:pPr>
      <w:r w:rsidRPr="00C67288">
        <w:rPr>
          <w:lang w:val="sr-Latn-RS"/>
        </w:rPr>
        <w:t>Korisnik unosi informacije o svom programu vežbanja, kao što su: ciljevi, vreme i mesto vežbanja, nivo iskustva, oprema koja će se koristiti, itd.</w:t>
      </w:r>
    </w:p>
    <w:p w14:paraId="6E6313C0" w14:textId="5C23C3C1" w:rsidR="001309F1" w:rsidRPr="00C67288" w:rsidRDefault="001309F1" w:rsidP="001309F1">
      <w:pPr>
        <w:pStyle w:val="BodyText"/>
        <w:keepNext/>
        <w:numPr>
          <w:ilvl w:val="0"/>
          <w:numId w:val="23"/>
        </w:numPr>
        <w:rPr>
          <w:lang w:val="sr-Latn-RS"/>
        </w:rPr>
      </w:pPr>
      <w:r w:rsidRPr="00C67288">
        <w:rPr>
          <w:lang w:val="sr-Latn-RS"/>
        </w:rPr>
        <w:t>Korisnik selektuje opciju o privatnosti datog programa (private, public, friends)</w:t>
      </w:r>
    </w:p>
    <w:p w14:paraId="3925C566" w14:textId="77777777" w:rsidR="001309F1" w:rsidRPr="00C67288" w:rsidRDefault="001309F1" w:rsidP="001309F1">
      <w:pPr>
        <w:pStyle w:val="BodyText"/>
        <w:keepNext/>
        <w:numPr>
          <w:ilvl w:val="0"/>
          <w:numId w:val="23"/>
        </w:numPr>
        <w:rPr>
          <w:lang w:val="sr-Latn-RS"/>
        </w:rPr>
      </w:pPr>
      <w:r w:rsidRPr="00C67288">
        <w:rPr>
          <w:lang w:val="sr-Latn-RS"/>
        </w:rPr>
        <w:t>Korisnik bira vežbe koje će biti uključene u program vežbanja.</w:t>
      </w:r>
    </w:p>
    <w:p w14:paraId="7912A31B" w14:textId="77777777" w:rsidR="001309F1" w:rsidRPr="00C67288" w:rsidRDefault="001309F1" w:rsidP="001309F1">
      <w:pPr>
        <w:pStyle w:val="BodyText"/>
        <w:keepNext/>
        <w:numPr>
          <w:ilvl w:val="0"/>
          <w:numId w:val="23"/>
        </w:numPr>
        <w:rPr>
          <w:lang w:val="sr-Latn-RS"/>
        </w:rPr>
      </w:pPr>
      <w:r w:rsidRPr="00C67288">
        <w:rPr>
          <w:lang w:val="sr-Latn-RS"/>
        </w:rPr>
        <w:t>Korisnik čuva program vežbanja.</w:t>
      </w:r>
    </w:p>
    <w:p w14:paraId="09FF4366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20C95D59" w14:textId="77777777" w:rsidR="007E0B43" w:rsidRPr="00C67288" w:rsidRDefault="003A60C6" w:rsidP="007E0B43">
      <w:pPr>
        <w:pStyle w:val="BodyText"/>
        <w:rPr>
          <w:lang w:val="sr-Latn-RS"/>
        </w:rPr>
      </w:pPr>
      <w:r w:rsidRPr="00C67288">
        <w:rPr>
          <w:lang w:val="sr-Latn-RS"/>
        </w:rPr>
        <w:t>Nema.</w:t>
      </w:r>
    </w:p>
    <w:p w14:paraId="680EE922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1F12BA56" w14:textId="46F642CE" w:rsidR="007E0B43" w:rsidRPr="00C67288" w:rsidRDefault="001309F1" w:rsidP="003A60C6">
      <w:pPr>
        <w:pStyle w:val="BodyText"/>
        <w:rPr>
          <w:lang w:val="sr-Latn-RS"/>
        </w:rPr>
      </w:pPr>
      <w:r w:rsidRPr="00C67288">
        <w:rPr>
          <w:lang w:val="sr-Latn-RS"/>
        </w:rPr>
        <w:t>Korisnik ima kreiran i sačuvan program vežbanja koji je prilagođen njegovim ciljevima i sposobnostima. Instruktor ima uvid u program vežbanja i može da pruži komentare i savete za unapređenje programa.</w:t>
      </w:r>
    </w:p>
    <w:p w14:paraId="2C8327D2" w14:textId="652FA923" w:rsidR="00786068" w:rsidRPr="00C67288" w:rsidRDefault="001309F1" w:rsidP="00786068">
      <w:pPr>
        <w:pStyle w:val="Heading2"/>
        <w:rPr>
          <w:lang w:val="sr-Latn-RS"/>
        </w:rPr>
      </w:pPr>
      <w:bookmarkStart w:id="12" w:name="_Toc131882803"/>
      <w:r w:rsidRPr="00C67288">
        <w:rPr>
          <w:lang w:val="sr-Latn-RS"/>
        </w:rPr>
        <w:t>Prikaz statistike i praćenje napretka</w:t>
      </w:r>
      <w:bookmarkEnd w:id="12"/>
    </w:p>
    <w:p w14:paraId="587AB34F" w14:textId="77777777" w:rsidR="001309F1" w:rsidRPr="00C67288" w:rsidRDefault="001309F1" w:rsidP="001309F1">
      <w:pPr>
        <w:pStyle w:val="BodyText"/>
        <w:rPr>
          <w:lang w:val="sr-Latn-RS"/>
        </w:rPr>
      </w:pPr>
      <w:r w:rsidRPr="00C67288">
        <w:rPr>
          <w:b/>
          <w:bCs/>
          <w:lang w:val="sr-Latn-RS"/>
        </w:rPr>
        <w:t>Kratak opis</w:t>
      </w:r>
      <w:r w:rsidRPr="00C67288">
        <w:rPr>
          <w:lang w:val="sr-Latn-RS"/>
        </w:rPr>
        <w:t>:</w:t>
      </w:r>
    </w:p>
    <w:p w14:paraId="1E389595" w14:textId="763DBEBA" w:rsidR="001309F1" w:rsidRPr="00C67288" w:rsidRDefault="001309F1" w:rsidP="001309F1">
      <w:pPr>
        <w:pStyle w:val="BodyText"/>
        <w:rPr>
          <w:lang w:val="sr-Latn-RS"/>
        </w:rPr>
      </w:pPr>
      <w:r w:rsidRPr="00C67288">
        <w:rPr>
          <w:lang w:val="sr-Latn-RS"/>
        </w:rPr>
        <w:t>Korisnicima se pruža mogućnost pregleda statistike o njihovim aktivnostima i praćenja napretka u vežbanju.</w:t>
      </w:r>
    </w:p>
    <w:p w14:paraId="39283FE1" w14:textId="77777777" w:rsidR="001309F1" w:rsidRPr="00C67288" w:rsidRDefault="001309F1" w:rsidP="001309F1">
      <w:pPr>
        <w:pStyle w:val="BodyText"/>
        <w:rPr>
          <w:lang w:val="sr-Latn-RS"/>
        </w:rPr>
      </w:pPr>
      <w:r w:rsidRPr="00C67288">
        <w:rPr>
          <w:b/>
          <w:bCs/>
          <w:lang w:val="sr-Latn-RS"/>
        </w:rPr>
        <w:t>Akteri</w:t>
      </w:r>
      <w:r w:rsidRPr="00C67288">
        <w:rPr>
          <w:lang w:val="sr-Latn-RS"/>
        </w:rPr>
        <w:t>:</w:t>
      </w:r>
    </w:p>
    <w:p w14:paraId="7BCF3437" w14:textId="58277480" w:rsidR="001309F1" w:rsidRPr="00C67288" w:rsidRDefault="001309F1" w:rsidP="001309F1">
      <w:pPr>
        <w:pStyle w:val="BodyText"/>
        <w:rPr>
          <w:lang w:val="sr-Latn-RS"/>
        </w:rPr>
      </w:pPr>
      <w:r w:rsidRPr="00C67288">
        <w:rPr>
          <w:lang w:val="sr-Latn-RS"/>
        </w:rPr>
        <w:t>Korisnici</w:t>
      </w:r>
    </w:p>
    <w:p w14:paraId="1E05EF30" w14:textId="77777777" w:rsidR="001309F1" w:rsidRPr="00C67288" w:rsidRDefault="001309F1" w:rsidP="001309F1">
      <w:pPr>
        <w:pStyle w:val="BodyText"/>
        <w:rPr>
          <w:lang w:val="sr-Latn-RS"/>
        </w:rPr>
      </w:pPr>
      <w:r w:rsidRPr="00C67288">
        <w:rPr>
          <w:b/>
          <w:bCs/>
          <w:lang w:val="sr-Latn-RS"/>
        </w:rPr>
        <w:t>Preduslovi:</w:t>
      </w:r>
      <w:r w:rsidRPr="00C67288">
        <w:rPr>
          <w:lang w:val="sr-Latn-RS"/>
        </w:rPr>
        <w:t xml:space="preserve"> </w:t>
      </w:r>
    </w:p>
    <w:p w14:paraId="57131FEF" w14:textId="7CAD4390" w:rsidR="001309F1" w:rsidRPr="00C67288" w:rsidRDefault="001309F1" w:rsidP="001309F1">
      <w:pPr>
        <w:pStyle w:val="BodyText"/>
        <w:rPr>
          <w:lang w:val="sr-Latn-RS"/>
        </w:rPr>
      </w:pPr>
      <w:r w:rsidRPr="00C67288">
        <w:rPr>
          <w:lang w:val="sr-Latn-RS"/>
        </w:rPr>
        <w:t>Korisnik je prijavljen na portal.</w:t>
      </w:r>
    </w:p>
    <w:p w14:paraId="13BCFAB4" w14:textId="77777777" w:rsidR="001309F1" w:rsidRPr="00C67288" w:rsidRDefault="001309F1" w:rsidP="001309F1">
      <w:pPr>
        <w:pStyle w:val="BodyText"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53EA8DED" w14:textId="77777777" w:rsidR="001309F1" w:rsidRPr="00C67288" w:rsidRDefault="001309F1" w:rsidP="001309F1">
      <w:pPr>
        <w:pStyle w:val="BodyText"/>
        <w:numPr>
          <w:ilvl w:val="0"/>
          <w:numId w:val="24"/>
        </w:numPr>
        <w:rPr>
          <w:lang w:val="sr-Latn-RS"/>
        </w:rPr>
      </w:pPr>
      <w:r w:rsidRPr="00C67288">
        <w:rPr>
          <w:lang w:val="sr-Latn-RS"/>
        </w:rPr>
        <w:t>Korisnik bira opciju "Moja statistika" na navigacionoj traci.</w:t>
      </w:r>
    </w:p>
    <w:p w14:paraId="6853A253" w14:textId="77777777" w:rsidR="001309F1" w:rsidRPr="00C67288" w:rsidRDefault="001309F1" w:rsidP="001309F1">
      <w:pPr>
        <w:pStyle w:val="BodyText"/>
        <w:numPr>
          <w:ilvl w:val="0"/>
          <w:numId w:val="24"/>
        </w:numPr>
        <w:rPr>
          <w:lang w:val="sr-Latn-RS"/>
        </w:rPr>
      </w:pPr>
      <w:r w:rsidRPr="00C67288">
        <w:rPr>
          <w:lang w:val="sr-Latn-RS"/>
        </w:rPr>
        <w:t>Prikazuju se statistički podaci o korisnikovim aktivnostima, kao što su broj i trajanje vežbanja, broj kalorija potrošenih tokom vežbanja i slično.</w:t>
      </w:r>
    </w:p>
    <w:p w14:paraId="6B873333" w14:textId="77777777" w:rsidR="001309F1" w:rsidRPr="00C67288" w:rsidRDefault="001309F1" w:rsidP="001309F1">
      <w:pPr>
        <w:pStyle w:val="BodyText"/>
        <w:numPr>
          <w:ilvl w:val="0"/>
          <w:numId w:val="24"/>
        </w:numPr>
        <w:rPr>
          <w:lang w:val="sr-Latn-RS"/>
        </w:rPr>
      </w:pPr>
      <w:r w:rsidRPr="00C67288">
        <w:rPr>
          <w:lang w:val="sr-Latn-RS"/>
        </w:rPr>
        <w:t>Korisnik može izabrati specifičnu vrstu vežbanja ili vremenski period za prikaz statistike.</w:t>
      </w:r>
    </w:p>
    <w:p w14:paraId="3CC41EB1" w14:textId="77777777" w:rsidR="001309F1" w:rsidRPr="00C67288" w:rsidRDefault="001309F1" w:rsidP="001309F1">
      <w:pPr>
        <w:pStyle w:val="BodyText"/>
        <w:numPr>
          <w:ilvl w:val="0"/>
          <w:numId w:val="24"/>
        </w:numPr>
        <w:rPr>
          <w:lang w:val="sr-Latn-RS"/>
        </w:rPr>
      </w:pPr>
      <w:r w:rsidRPr="00C67288">
        <w:rPr>
          <w:lang w:val="sr-Latn-RS"/>
        </w:rPr>
        <w:t>Korisnik može izabrati opciju "Praćenje napretka" na navigacionoj traci.</w:t>
      </w:r>
    </w:p>
    <w:p w14:paraId="4ADA4D2F" w14:textId="77777777" w:rsidR="001309F1" w:rsidRPr="00C67288" w:rsidRDefault="001309F1" w:rsidP="001309F1">
      <w:pPr>
        <w:pStyle w:val="BodyText"/>
        <w:numPr>
          <w:ilvl w:val="0"/>
          <w:numId w:val="24"/>
        </w:numPr>
        <w:rPr>
          <w:lang w:val="sr-Latn-RS"/>
        </w:rPr>
      </w:pPr>
      <w:r w:rsidRPr="00C67288">
        <w:rPr>
          <w:lang w:val="sr-Latn-RS"/>
        </w:rPr>
        <w:t>Prikazuju se grafikoni i statistički podaci koji prikazuju korisnikov napredak u vežbanju tokom određenog vremenskog perioda.</w:t>
      </w:r>
    </w:p>
    <w:p w14:paraId="33CFD898" w14:textId="77777777" w:rsidR="001309F1" w:rsidRPr="00C67288" w:rsidRDefault="001309F1" w:rsidP="001309F1">
      <w:pPr>
        <w:pStyle w:val="BodyText"/>
        <w:numPr>
          <w:ilvl w:val="0"/>
          <w:numId w:val="24"/>
        </w:numPr>
        <w:rPr>
          <w:lang w:val="sr-Latn-RS"/>
        </w:rPr>
      </w:pPr>
      <w:r w:rsidRPr="00C67288">
        <w:rPr>
          <w:lang w:val="sr-Latn-RS"/>
        </w:rPr>
        <w:t>Korisnik može postaviti ciljeve za vežbanje i pratiti njihovo ostvarivanje kroz opciju "Postavljanje ciljeva".</w:t>
      </w:r>
    </w:p>
    <w:p w14:paraId="3AC3A0F3" w14:textId="77777777" w:rsidR="001309F1" w:rsidRPr="00C67288" w:rsidRDefault="001309F1" w:rsidP="001309F1">
      <w:pPr>
        <w:pStyle w:val="BodyText"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47B514DD" w14:textId="7E024BC3" w:rsidR="001309F1" w:rsidRPr="00C67288" w:rsidRDefault="001309F1" w:rsidP="001309F1">
      <w:pPr>
        <w:pStyle w:val="BodyText"/>
        <w:rPr>
          <w:lang w:val="sr-Latn-RS"/>
        </w:rPr>
      </w:pPr>
      <w:r w:rsidRPr="00C67288">
        <w:rPr>
          <w:lang w:val="sr-Latn-RS"/>
        </w:rPr>
        <w:t>Nema.</w:t>
      </w:r>
    </w:p>
    <w:p w14:paraId="529CE00A" w14:textId="77777777" w:rsidR="001309F1" w:rsidRPr="00C67288" w:rsidRDefault="001309F1" w:rsidP="001309F1">
      <w:pPr>
        <w:pStyle w:val="BodyText"/>
        <w:rPr>
          <w:lang w:val="sr-Latn-RS"/>
        </w:rPr>
      </w:pPr>
      <w:r w:rsidRPr="00C67288">
        <w:rPr>
          <w:b/>
          <w:bCs/>
          <w:lang w:val="sr-Latn-RS"/>
        </w:rPr>
        <w:t>Posledice:</w:t>
      </w:r>
      <w:r w:rsidRPr="00C67288">
        <w:rPr>
          <w:lang w:val="sr-Latn-RS"/>
        </w:rPr>
        <w:t xml:space="preserve"> </w:t>
      </w:r>
    </w:p>
    <w:p w14:paraId="3ACCC6FB" w14:textId="39216E9A" w:rsidR="007E0B43" w:rsidRPr="00C67288" w:rsidRDefault="001309F1" w:rsidP="001309F1">
      <w:pPr>
        <w:pStyle w:val="BodyText"/>
        <w:rPr>
          <w:lang w:val="sr-Latn-RS"/>
        </w:rPr>
      </w:pPr>
      <w:r w:rsidRPr="00C67288">
        <w:rPr>
          <w:lang w:val="sr-Latn-RS"/>
        </w:rPr>
        <w:t>Korisnik ima uvid u svoje statističke podatke i može pratiti svoj napredak u vežbanju, što ga motiviše za dalje vežbanje i postizanje svojih ciljeva.</w:t>
      </w:r>
    </w:p>
    <w:p w14:paraId="5CFA695E" w14:textId="2564ACCC" w:rsidR="00786068" w:rsidRPr="00C67288" w:rsidRDefault="00862F97" w:rsidP="00786068">
      <w:pPr>
        <w:pStyle w:val="Heading2"/>
        <w:rPr>
          <w:lang w:val="sr-Latn-RS"/>
        </w:rPr>
      </w:pPr>
      <w:bookmarkStart w:id="13" w:name="_Toc131882804"/>
      <w:r w:rsidRPr="00C67288">
        <w:rPr>
          <w:lang w:val="sr-Latn-RS"/>
        </w:rPr>
        <w:lastRenderedPageBreak/>
        <w:t>Dodavanje prijatelja</w:t>
      </w:r>
      <w:bookmarkEnd w:id="13"/>
    </w:p>
    <w:p w14:paraId="0DA9215B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56635930" w14:textId="77777777" w:rsidR="00862F97" w:rsidRPr="00C67288" w:rsidRDefault="00862F97" w:rsidP="002C12A7">
      <w:pPr>
        <w:pStyle w:val="BodyText"/>
        <w:keepNext/>
        <w:rPr>
          <w:lang w:val="sr-Latn-RS"/>
        </w:rPr>
      </w:pPr>
      <w:r w:rsidRPr="00C67288">
        <w:rPr>
          <w:lang w:val="sr-Latn-RS"/>
        </w:rPr>
        <w:t>Korisnik želi da doda prijatelja na platformi kako bi mogli da prate i podele svoj napredak u vežbanju.</w:t>
      </w:r>
    </w:p>
    <w:p w14:paraId="113A107B" w14:textId="40BE0F72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7B96FDFF" w14:textId="557D6019" w:rsidR="007E0B43" w:rsidRPr="00C67288" w:rsidRDefault="00862F97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</w:t>
      </w:r>
    </w:p>
    <w:p w14:paraId="6A9B0C21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592D4ECA" w14:textId="79F6AFA4" w:rsidR="007E0B43" w:rsidRPr="00C67288" w:rsidRDefault="00862F97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je prijavljen na platformi i želi da doda korisnika kao prijatelj ukoliko nisu već prijatelji</w:t>
      </w:r>
      <w:r w:rsidR="00373231" w:rsidRPr="00C67288">
        <w:rPr>
          <w:lang w:val="sr-Latn-RS"/>
        </w:rPr>
        <w:t>.</w:t>
      </w:r>
      <w:r w:rsidRPr="00C67288">
        <w:rPr>
          <w:lang w:val="sr-Latn-RS"/>
        </w:rPr>
        <w:t xml:space="preserve"> </w:t>
      </w:r>
    </w:p>
    <w:p w14:paraId="3A347E70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7DDF2456" w14:textId="77777777" w:rsidR="00862F97" w:rsidRPr="00C67288" w:rsidRDefault="00862F97" w:rsidP="00862F97">
      <w:pPr>
        <w:pStyle w:val="BodyText"/>
        <w:keepNext/>
        <w:numPr>
          <w:ilvl w:val="0"/>
          <w:numId w:val="25"/>
        </w:numPr>
        <w:rPr>
          <w:lang w:val="sr-Latn-RS"/>
        </w:rPr>
      </w:pPr>
      <w:r w:rsidRPr="00C67288">
        <w:rPr>
          <w:lang w:val="sr-Latn-RS"/>
        </w:rPr>
        <w:t>Korisnik odlazi na stranicu za dodavanje prijatelja.</w:t>
      </w:r>
    </w:p>
    <w:p w14:paraId="7481E9DC" w14:textId="77777777" w:rsidR="00862F97" w:rsidRPr="00C67288" w:rsidRDefault="00862F97" w:rsidP="00862F97">
      <w:pPr>
        <w:pStyle w:val="BodyText"/>
        <w:keepNext/>
        <w:numPr>
          <w:ilvl w:val="0"/>
          <w:numId w:val="25"/>
        </w:numPr>
        <w:rPr>
          <w:lang w:val="sr-Latn-RS"/>
        </w:rPr>
      </w:pPr>
      <w:r w:rsidRPr="00C67288">
        <w:rPr>
          <w:lang w:val="sr-Latn-RS"/>
        </w:rPr>
        <w:t>Korisnik unosi ime i prezime prijatelja i klikne na dugme "Pronađi".</w:t>
      </w:r>
    </w:p>
    <w:p w14:paraId="36F5A19F" w14:textId="77777777" w:rsidR="00862F97" w:rsidRPr="00C67288" w:rsidRDefault="00862F97" w:rsidP="00862F97">
      <w:pPr>
        <w:pStyle w:val="BodyText"/>
        <w:keepNext/>
        <w:numPr>
          <w:ilvl w:val="0"/>
          <w:numId w:val="25"/>
        </w:numPr>
        <w:rPr>
          <w:lang w:val="sr-Latn-RS"/>
        </w:rPr>
      </w:pPr>
      <w:r w:rsidRPr="00C67288">
        <w:rPr>
          <w:lang w:val="sr-Latn-RS"/>
        </w:rPr>
        <w:t>Platforma prikazuje listu korisnika koji se poklapaju sa unetim imenom i prezimenom.</w:t>
      </w:r>
    </w:p>
    <w:p w14:paraId="08461E9E" w14:textId="77777777" w:rsidR="00862F97" w:rsidRPr="00C67288" w:rsidRDefault="00862F97" w:rsidP="00862F97">
      <w:pPr>
        <w:pStyle w:val="BodyText"/>
        <w:keepNext/>
        <w:numPr>
          <w:ilvl w:val="0"/>
          <w:numId w:val="25"/>
        </w:numPr>
        <w:rPr>
          <w:lang w:val="sr-Latn-RS"/>
        </w:rPr>
      </w:pPr>
      <w:r w:rsidRPr="00C67288">
        <w:rPr>
          <w:lang w:val="sr-Latn-RS"/>
        </w:rPr>
        <w:t>Korisnik pronalazi svog prijatelja u listi i klikne na dugme "Dodaj".</w:t>
      </w:r>
    </w:p>
    <w:p w14:paraId="05113C50" w14:textId="77777777" w:rsidR="00862F97" w:rsidRPr="00C67288" w:rsidRDefault="00862F97" w:rsidP="00862F97">
      <w:pPr>
        <w:pStyle w:val="BodyText"/>
        <w:keepNext/>
        <w:numPr>
          <w:ilvl w:val="0"/>
          <w:numId w:val="25"/>
        </w:numPr>
        <w:rPr>
          <w:lang w:val="sr-Latn-RS"/>
        </w:rPr>
      </w:pPr>
      <w:r w:rsidRPr="00C67288">
        <w:rPr>
          <w:lang w:val="sr-Latn-RS"/>
        </w:rPr>
        <w:t>Platforma šalje zahtev za prijateljstvo prijatelju.</w:t>
      </w:r>
    </w:p>
    <w:p w14:paraId="01438349" w14:textId="77777777" w:rsidR="00862F97" w:rsidRPr="00C67288" w:rsidRDefault="00862F97" w:rsidP="00862F97">
      <w:pPr>
        <w:pStyle w:val="BodyText"/>
        <w:keepNext/>
        <w:numPr>
          <w:ilvl w:val="0"/>
          <w:numId w:val="25"/>
        </w:numPr>
        <w:rPr>
          <w:lang w:val="sr-Latn-RS"/>
        </w:rPr>
      </w:pPr>
      <w:r w:rsidRPr="00C67288">
        <w:rPr>
          <w:lang w:val="sr-Latn-RS"/>
        </w:rPr>
        <w:t>Prijatelj prima zahtev za prijateljstvo i može da ga prihvati ili odbije.</w:t>
      </w:r>
    </w:p>
    <w:p w14:paraId="1610402B" w14:textId="77777777" w:rsidR="00862F97" w:rsidRPr="00C67288" w:rsidRDefault="00862F97" w:rsidP="00862F97">
      <w:pPr>
        <w:pStyle w:val="BodyText"/>
        <w:keepNext/>
        <w:numPr>
          <w:ilvl w:val="0"/>
          <w:numId w:val="25"/>
        </w:numPr>
        <w:rPr>
          <w:lang w:val="sr-Latn-RS"/>
        </w:rPr>
      </w:pPr>
      <w:r w:rsidRPr="00C67288">
        <w:rPr>
          <w:lang w:val="sr-Latn-RS"/>
        </w:rPr>
        <w:t>Ako prijatelj prihvati zahtev, korisnici se dodaju na listu prijatelja.</w:t>
      </w:r>
    </w:p>
    <w:p w14:paraId="546D96A7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0B396B9F" w14:textId="66DC83BF" w:rsidR="007E0B43" w:rsidRPr="00C67288" w:rsidRDefault="00862F97" w:rsidP="007E0B43">
      <w:pPr>
        <w:pStyle w:val="BodyText"/>
        <w:rPr>
          <w:lang w:val="sr-Latn-RS"/>
        </w:rPr>
      </w:pPr>
      <w:r w:rsidRPr="00C67288">
        <w:rPr>
          <w:lang w:val="sr-Latn-RS"/>
        </w:rPr>
        <w:t>Željeni korisnik je blokirao aktora. Neće biti moguć zahtev prijateljstva.</w:t>
      </w:r>
    </w:p>
    <w:p w14:paraId="7193E919" w14:textId="7EC10644" w:rsidR="00862F97" w:rsidRPr="00C67288" w:rsidRDefault="00862F97" w:rsidP="007E0B43">
      <w:pPr>
        <w:pStyle w:val="BodyText"/>
        <w:rPr>
          <w:lang w:val="sr-Latn-RS"/>
        </w:rPr>
      </w:pPr>
      <w:r w:rsidRPr="00C67288">
        <w:rPr>
          <w:lang w:val="sr-Latn-RS"/>
        </w:rPr>
        <w:t>Ako korisnik odbije aktera, korisniku se prikazuje poruka da je zahtev odbijen.</w:t>
      </w:r>
    </w:p>
    <w:p w14:paraId="34E27C44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6FC61DCF" w14:textId="2DA67476" w:rsidR="007E0B43" w:rsidRPr="00C67288" w:rsidRDefault="00862F97" w:rsidP="00B40836">
      <w:pPr>
        <w:pStyle w:val="BodyText"/>
        <w:rPr>
          <w:lang w:val="sr-Latn-RS"/>
        </w:rPr>
      </w:pPr>
      <w:r w:rsidRPr="00C67288">
        <w:rPr>
          <w:lang w:val="sr-Latn-RS"/>
        </w:rPr>
        <w:t>Korisnik je uspešno dodao prijatelja na platformi i može da prati njegov/njen napredak u vežbanju. Prijateljstvo će biti prikazano na listi prijatelja oba korisnika.</w:t>
      </w:r>
      <w:r w:rsidR="00ED1FFE" w:rsidRPr="00C67288">
        <w:rPr>
          <w:lang w:val="sr-Latn-RS"/>
        </w:rPr>
        <w:t>.</w:t>
      </w:r>
    </w:p>
    <w:p w14:paraId="1E7277A0" w14:textId="0D280F96" w:rsidR="00786068" w:rsidRPr="00C67288" w:rsidRDefault="00786068" w:rsidP="00786068">
      <w:pPr>
        <w:pStyle w:val="Heading2"/>
        <w:rPr>
          <w:lang w:val="sr-Latn-RS"/>
        </w:rPr>
      </w:pPr>
      <w:bookmarkStart w:id="14" w:name="_Toc131882805"/>
      <w:r w:rsidRPr="00C67288">
        <w:rPr>
          <w:lang w:val="sr-Latn-RS"/>
        </w:rPr>
        <w:t xml:space="preserve">Pregled </w:t>
      </w:r>
      <w:r w:rsidR="00044D3E" w:rsidRPr="00C67288">
        <w:rPr>
          <w:lang w:val="sr-Latn-RS"/>
        </w:rPr>
        <w:t xml:space="preserve">programa </w:t>
      </w:r>
      <w:r w:rsidRPr="00C67288">
        <w:rPr>
          <w:lang w:val="sr-Latn-RS"/>
        </w:rPr>
        <w:t>po tipu</w:t>
      </w:r>
      <w:bookmarkEnd w:id="14"/>
    </w:p>
    <w:p w14:paraId="2863FE7B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1F2687DB" w14:textId="0C3C52D1" w:rsidR="007E0B43" w:rsidRPr="00C67288" w:rsidRDefault="00044D3E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želi da pregleda sve programe vežbanja koji su dostupni na platformi Fitnessivity po određenom tipu vežbanja</w:t>
      </w:r>
      <w:r w:rsidR="00B40836" w:rsidRPr="00C67288">
        <w:rPr>
          <w:lang w:val="sr-Latn-RS"/>
        </w:rPr>
        <w:t>.</w:t>
      </w:r>
    </w:p>
    <w:p w14:paraId="2436A7DD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5FD291D0" w14:textId="10A20D46" w:rsidR="007E0B43" w:rsidRPr="00C67288" w:rsidRDefault="00044D3E" w:rsidP="007E0B43">
      <w:pPr>
        <w:pStyle w:val="BodyText"/>
        <w:rPr>
          <w:lang w:val="sr-Latn-RS"/>
        </w:rPr>
      </w:pPr>
      <w:r w:rsidRPr="00C67288">
        <w:rPr>
          <w:lang w:val="sr-Latn-RS"/>
        </w:rPr>
        <w:t xml:space="preserve">Administrator, Korisnik, Gost </w:t>
      </w:r>
    </w:p>
    <w:p w14:paraId="2C30D22C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67FBB441" w14:textId="77777777" w:rsidR="007E0B43" w:rsidRPr="00C67288" w:rsidRDefault="00B40836" w:rsidP="007E0B43">
      <w:pPr>
        <w:pStyle w:val="BodyText"/>
        <w:rPr>
          <w:lang w:val="sr-Latn-RS"/>
        </w:rPr>
      </w:pPr>
      <w:r w:rsidRPr="00C67288">
        <w:rPr>
          <w:lang w:val="sr-Latn-RS"/>
        </w:rPr>
        <w:t>Nema.</w:t>
      </w:r>
    </w:p>
    <w:p w14:paraId="3E3F0C63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65260805" w14:textId="77777777" w:rsidR="00044D3E" w:rsidRPr="00C67288" w:rsidRDefault="00044D3E" w:rsidP="00044D3E">
      <w:pPr>
        <w:pStyle w:val="BodyText"/>
        <w:numPr>
          <w:ilvl w:val="0"/>
          <w:numId w:val="8"/>
        </w:numPr>
        <w:rPr>
          <w:lang w:val="sr-Latn-RS"/>
        </w:rPr>
      </w:pPr>
      <w:r w:rsidRPr="00C67288">
        <w:rPr>
          <w:lang w:val="sr-Latn-RS"/>
        </w:rPr>
        <w:t>Korisnik otvara stranicu sa listom svih programa vežbanja.</w:t>
      </w:r>
    </w:p>
    <w:p w14:paraId="7F0E8E04" w14:textId="77777777" w:rsidR="00044D3E" w:rsidRPr="00C67288" w:rsidRDefault="00044D3E" w:rsidP="00044D3E">
      <w:pPr>
        <w:pStyle w:val="BodyText"/>
        <w:numPr>
          <w:ilvl w:val="0"/>
          <w:numId w:val="8"/>
        </w:numPr>
        <w:rPr>
          <w:lang w:val="sr-Latn-RS"/>
        </w:rPr>
      </w:pPr>
      <w:r w:rsidRPr="00C67288">
        <w:rPr>
          <w:lang w:val="sr-Latn-RS"/>
        </w:rPr>
        <w:t>Korisnik izabere opciju "Filtriraj po tipu".</w:t>
      </w:r>
    </w:p>
    <w:p w14:paraId="6C6B265D" w14:textId="77777777" w:rsidR="00044D3E" w:rsidRPr="00C67288" w:rsidRDefault="00044D3E" w:rsidP="00044D3E">
      <w:pPr>
        <w:pStyle w:val="BodyText"/>
        <w:numPr>
          <w:ilvl w:val="0"/>
          <w:numId w:val="8"/>
        </w:numPr>
        <w:rPr>
          <w:lang w:val="sr-Latn-RS"/>
        </w:rPr>
      </w:pPr>
      <w:r w:rsidRPr="00C67288">
        <w:rPr>
          <w:lang w:val="sr-Latn-RS"/>
        </w:rPr>
        <w:t>Prikazuje se padajući meni sa listom tipova vežbanja.</w:t>
      </w:r>
    </w:p>
    <w:p w14:paraId="65ABA1D0" w14:textId="77777777" w:rsidR="00044D3E" w:rsidRPr="00C67288" w:rsidRDefault="00044D3E" w:rsidP="00044D3E">
      <w:pPr>
        <w:pStyle w:val="BodyText"/>
        <w:numPr>
          <w:ilvl w:val="0"/>
          <w:numId w:val="8"/>
        </w:numPr>
        <w:rPr>
          <w:lang w:val="sr-Latn-RS"/>
        </w:rPr>
      </w:pPr>
      <w:r w:rsidRPr="00C67288">
        <w:rPr>
          <w:lang w:val="sr-Latn-RS"/>
        </w:rPr>
        <w:t>Korisnik izabere željeni tip vežbanja.</w:t>
      </w:r>
    </w:p>
    <w:p w14:paraId="046B954A" w14:textId="77777777" w:rsidR="00044D3E" w:rsidRPr="00C67288" w:rsidRDefault="00044D3E" w:rsidP="00044D3E">
      <w:pPr>
        <w:pStyle w:val="BodyText"/>
        <w:numPr>
          <w:ilvl w:val="0"/>
          <w:numId w:val="8"/>
        </w:numPr>
        <w:rPr>
          <w:lang w:val="sr-Latn-RS"/>
        </w:rPr>
      </w:pPr>
      <w:r w:rsidRPr="00C67288">
        <w:rPr>
          <w:lang w:val="sr-Latn-RS"/>
        </w:rPr>
        <w:t>Prikazuju se programi vežbanja koji odgovaraju izabranom tipu vežbanja.</w:t>
      </w:r>
    </w:p>
    <w:p w14:paraId="2B6965F2" w14:textId="35F81309" w:rsidR="00F93061" w:rsidRPr="00C67288" w:rsidRDefault="00044D3E" w:rsidP="00044D3E">
      <w:pPr>
        <w:pStyle w:val="BodyText"/>
        <w:numPr>
          <w:ilvl w:val="0"/>
          <w:numId w:val="8"/>
        </w:numPr>
        <w:rPr>
          <w:lang w:val="sr-Latn-RS"/>
        </w:rPr>
      </w:pPr>
      <w:r w:rsidRPr="00C67288">
        <w:rPr>
          <w:lang w:val="sr-Latn-RS"/>
        </w:rPr>
        <w:t>Korisnik može pregledati detalje o programu vežbanja i započeti vežbanje.</w:t>
      </w:r>
    </w:p>
    <w:p w14:paraId="0578BFFF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lastRenderedPageBreak/>
        <w:t>Izuzetci:</w:t>
      </w:r>
    </w:p>
    <w:p w14:paraId="046A4D44" w14:textId="7920651F" w:rsidR="007E0B43" w:rsidRPr="00C67288" w:rsidRDefault="00044D3E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nije prijavljen. Ukoliko želi dodati program biće redirektovan na stranicu za prijavljivanje.</w:t>
      </w:r>
    </w:p>
    <w:p w14:paraId="7D22E2F2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3E69556D" w14:textId="501E871D" w:rsidR="007E0B43" w:rsidRPr="00C67288" w:rsidRDefault="00044D3E" w:rsidP="00B40836">
      <w:pPr>
        <w:pStyle w:val="BodyText"/>
        <w:rPr>
          <w:lang w:val="sr-Latn-RS"/>
        </w:rPr>
      </w:pPr>
      <w:r w:rsidRPr="00C67288">
        <w:rPr>
          <w:lang w:val="sr-Latn-RS"/>
        </w:rPr>
        <w:t>Korisnik može pregledati sve dostupne programe vežbanja po određenom tipu vežbanja i odabrati program koji želi da koristi.</w:t>
      </w:r>
      <w:r w:rsidR="00B40836" w:rsidRPr="00C67288">
        <w:rPr>
          <w:lang w:val="sr-Latn-RS"/>
        </w:rPr>
        <w:t>.</w:t>
      </w:r>
    </w:p>
    <w:p w14:paraId="69FF05A5" w14:textId="52080F35" w:rsidR="00786068" w:rsidRPr="00C67288" w:rsidRDefault="007207DD" w:rsidP="00786068">
      <w:pPr>
        <w:pStyle w:val="Heading2"/>
        <w:rPr>
          <w:lang w:val="sr-Latn-RS"/>
        </w:rPr>
      </w:pPr>
      <w:bookmarkStart w:id="15" w:name="_Toc131882806"/>
      <w:r w:rsidRPr="00C67288">
        <w:rPr>
          <w:lang w:val="sr-Latn-RS"/>
        </w:rPr>
        <w:t>Prijavljivanje programa za neprikladan sadržaj</w:t>
      </w:r>
      <w:bookmarkEnd w:id="15"/>
    </w:p>
    <w:p w14:paraId="77887CFB" w14:textId="77777777" w:rsidR="00DD4C2E" w:rsidRPr="00C67288" w:rsidRDefault="00DD4C2E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4A2F948E" w14:textId="2BFBE0A0" w:rsidR="00DD4C2E" w:rsidRPr="00C67288" w:rsidRDefault="007207DD" w:rsidP="00DD4C2E">
      <w:pPr>
        <w:pStyle w:val="BodyText"/>
        <w:rPr>
          <w:lang w:val="sr-Latn-RS"/>
        </w:rPr>
      </w:pPr>
      <w:r w:rsidRPr="00C67288">
        <w:rPr>
          <w:lang w:val="sr-Latn-RS"/>
        </w:rPr>
        <w:t>Omogućavanje korisnicima da prijave programe za vežbanje sa neprikladnim sadržajem kako bi se očuvala integritet platforme i sprečilo širenje neprimerenog sadržaja</w:t>
      </w:r>
      <w:r w:rsidR="00DD4C2E" w:rsidRPr="00C67288">
        <w:rPr>
          <w:lang w:val="sr-Latn-RS"/>
        </w:rPr>
        <w:t>.</w:t>
      </w:r>
    </w:p>
    <w:p w14:paraId="1E62F0AB" w14:textId="77777777" w:rsidR="00DD4C2E" w:rsidRPr="00C67288" w:rsidRDefault="00DD4C2E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54B784DF" w14:textId="1C74D1F6" w:rsidR="00DD4C2E" w:rsidRPr="00C67288" w:rsidRDefault="007207DD" w:rsidP="00DD4C2E">
      <w:pPr>
        <w:pStyle w:val="BodyText"/>
        <w:rPr>
          <w:lang w:val="sr-Latn-RS"/>
        </w:rPr>
      </w:pPr>
      <w:r w:rsidRPr="00C67288">
        <w:rPr>
          <w:lang w:val="sr-Latn-RS"/>
        </w:rPr>
        <w:t>Korisnici, administratori</w:t>
      </w:r>
      <w:r w:rsidR="00DD4C2E" w:rsidRPr="00C67288">
        <w:rPr>
          <w:lang w:val="sr-Latn-RS"/>
        </w:rPr>
        <w:t>.</w:t>
      </w:r>
    </w:p>
    <w:p w14:paraId="1F71340F" w14:textId="77777777" w:rsidR="00DD4C2E" w:rsidRPr="00C67288" w:rsidRDefault="00DD4C2E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54E6DD25" w14:textId="6FA94143" w:rsidR="00DD4C2E" w:rsidRPr="00C67288" w:rsidRDefault="007207DD" w:rsidP="00DD4C2E">
      <w:pPr>
        <w:pStyle w:val="BodyText"/>
        <w:rPr>
          <w:lang w:val="sr-Latn-RS"/>
        </w:rPr>
      </w:pPr>
      <w:r w:rsidRPr="00C67288">
        <w:rPr>
          <w:lang w:val="sr-Latn-RS"/>
        </w:rPr>
        <w:t>Korisnik je prijavljen na platformu i ima pristup stranici sa programima za vežbanje</w:t>
      </w:r>
      <w:r w:rsidR="00DD4C2E" w:rsidRPr="00C67288">
        <w:rPr>
          <w:lang w:val="sr-Latn-RS"/>
        </w:rPr>
        <w:t>.</w:t>
      </w:r>
    </w:p>
    <w:p w14:paraId="37BEA909" w14:textId="77777777" w:rsidR="00DD4C2E" w:rsidRPr="00C67288" w:rsidRDefault="00DD4C2E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7123DE31" w14:textId="77777777" w:rsidR="007207DD" w:rsidRPr="00C67288" w:rsidRDefault="007207DD" w:rsidP="007207DD">
      <w:pPr>
        <w:pStyle w:val="BodyText"/>
        <w:numPr>
          <w:ilvl w:val="0"/>
          <w:numId w:val="19"/>
        </w:numPr>
        <w:rPr>
          <w:lang w:val="sr-Latn-RS"/>
        </w:rPr>
      </w:pPr>
      <w:r w:rsidRPr="00C67288">
        <w:rPr>
          <w:lang w:val="sr-Latn-RS"/>
        </w:rPr>
        <w:t>Korisnik pristupa stranici sa programima za vežbanje.</w:t>
      </w:r>
    </w:p>
    <w:p w14:paraId="08100413" w14:textId="77777777" w:rsidR="007207DD" w:rsidRPr="00C67288" w:rsidRDefault="007207DD" w:rsidP="007207DD">
      <w:pPr>
        <w:pStyle w:val="BodyText"/>
        <w:numPr>
          <w:ilvl w:val="0"/>
          <w:numId w:val="19"/>
        </w:numPr>
        <w:rPr>
          <w:lang w:val="sr-Latn-RS"/>
        </w:rPr>
      </w:pPr>
      <w:r w:rsidRPr="00C67288">
        <w:rPr>
          <w:lang w:val="sr-Latn-RS"/>
        </w:rPr>
        <w:t>Korisnik odabire program koji sadrži neprikladan sadržaj.</w:t>
      </w:r>
    </w:p>
    <w:p w14:paraId="6979138F" w14:textId="77777777" w:rsidR="007207DD" w:rsidRPr="00C67288" w:rsidRDefault="007207DD" w:rsidP="007207DD">
      <w:pPr>
        <w:pStyle w:val="BodyText"/>
        <w:numPr>
          <w:ilvl w:val="0"/>
          <w:numId w:val="19"/>
        </w:numPr>
        <w:rPr>
          <w:lang w:val="sr-Latn-RS"/>
        </w:rPr>
      </w:pPr>
      <w:r w:rsidRPr="00C67288">
        <w:rPr>
          <w:lang w:val="sr-Latn-RS"/>
        </w:rPr>
        <w:t>Korisnik pronalazi opciju "Prijavi ovaj program" i aktivira je.</w:t>
      </w:r>
    </w:p>
    <w:p w14:paraId="64F039CD" w14:textId="77777777" w:rsidR="007207DD" w:rsidRPr="00C67288" w:rsidRDefault="007207DD" w:rsidP="007207DD">
      <w:pPr>
        <w:pStyle w:val="BodyText"/>
        <w:numPr>
          <w:ilvl w:val="0"/>
          <w:numId w:val="19"/>
        </w:numPr>
        <w:rPr>
          <w:lang w:val="sr-Latn-RS"/>
        </w:rPr>
      </w:pPr>
      <w:r w:rsidRPr="00C67288">
        <w:rPr>
          <w:lang w:val="sr-Latn-RS"/>
        </w:rPr>
        <w:t>Prikazuje se forma za prijavu neprikladnog sadržaja.</w:t>
      </w:r>
    </w:p>
    <w:p w14:paraId="6EE65A0B" w14:textId="77777777" w:rsidR="007207DD" w:rsidRPr="00C67288" w:rsidRDefault="007207DD" w:rsidP="007207DD">
      <w:pPr>
        <w:pStyle w:val="BodyText"/>
        <w:numPr>
          <w:ilvl w:val="0"/>
          <w:numId w:val="19"/>
        </w:numPr>
        <w:rPr>
          <w:lang w:val="sr-Latn-RS"/>
        </w:rPr>
      </w:pPr>
      <w:r w:rsidRPr="00C67288">
        <w:rPr>
          <w:lang w:val="sr-Latn-RS"/>
        </w:rPr>
        <w:t>Korisnik unosi razloge za prijavu i dodatne informacije o programu.</w:t>
      </w:r>
    </w:p>
    <w:p w14:paraId="3824ABA6" w14:textId="0EC4965E" w:rsidR="00DD4C2E" w:rsidRPr="00C67288" w:rsidRDefault="007207DD" w:rsidP="007207DD">
      <w:pPr>
        <w:pStyle w:val="BodyText"/>
        <w:numPr>
          <w:ilvl w:val="0"/>
          <w:numId w:val="19"/>
        </w:numPr>
        <w:rPr>
          <w:lang w:val="sr-Latn-RS"/>
        </w:rPr>
      </w:pPr>
      <w:r w:rsidRPr="00C67288">
        <w:rPr>
          <w:lang w:val="sr-Latn-RS"/>
        </w:rPr>
        <w:t>Korisnik potvrđuje prijavu i šalje je administraciji.</w:t>
      </w:r>
    </w:p>
    <w:p w14:paraId="71D9E235" w14:textId="77777777" w:rsidR="00DD4C2E" w:rsidRPr="00C67288" w:rsidRDefault="00DD4C2E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4EC80277" w14:textId="4A21C52B" w:rsidR="00DD4C2E" w:rsidRPr="00C67288" w:rsidRDefault="007207DD" w:rsidP="00DD4C2E">
      <w:pPr>
        <w:pStyle w:val="BodyText"/>
        <w:rPr>
          <w:lang w:val="sr-Latn-RS"/>
        </w:rPr>
      </w:pPr>
      <w:r w:rsidRPr="00C67288">
        <w:rPr>
          <w:lang w:val="sr-Latn-RS"/>
        </w:rPr>
        <w:t>Ukoliko korisnik nije prijavljen na platformu, prikazuje se forma za prijavljivanje</w:t>
      </w:r>
      <w:r w:rsidR="00DD4C2E" w:rsidRPr="00C67288">
        <w:rPr>
          <w:lang w:val="sr-Latn-RS"/>
        </w:rPr>
        <w:t>.</w:t>
      </w:r>
    </w:p>
    <w:p w14:paraId="6A1368C4" w14:textId="77777777" w:rsidR="00DD4C2E" w:rsidRPr="00C67288" w:rsidRDefault="00DD4C2E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7DAE6101" w14:textId="77777777" w:rsidR="007207DD" w:rsidRPr="00C67288" w:rsidRDefault="007207DD" w:rsidP="007207DD">
      <w:pPr>
        <w:pStyle w:val="BodyText"/>
        <w:numPr>
          <w:ilvl w:val="0"/>
          <w:numId w:val="26"/>
        </w:numPr>
        <w:rPr>
          <w:lang w:val="sr-Latn-RS"/>
        </w:rPr>
      </w:pPr>
      <w:r w:rsidRPr="00C67288">
        <w:rPr>
          <w:lang w:val="sr-Latn-RS"/>
        </w:rPr>
        <w:t>Prijavljeni program će biti pregledan od strane administratora, koji će proceniti da li sadrži neprikladan sadržaj.</w:t>
      </w:r>
    </w:p>
    <w:p w14:paraId="25CC5867" w14:textId="77777777" w:rsidR="007207DD" w:rsidRPr="00C67288" w:rsidRDefault="007207DD" w:rsidP="007207DD">
      <w:pPr>
        <w:pStyle w:val="BodyText"/>
        <w:numPr>
          <w:ilvl w:val="0"/>
          <w:numId w:val="26"/>
        </w:numPr>
        <w:rPr>
          <w:lang w:val="sr-Latn-RS"/>
        </w:rPr>
      </w:pPr>
      <w:r w:rsidRPr="00C67288">
        <w:rPr>
          <w:lang w:val="sr-Latn-RS"/>
        </w:rPr>
        <w:t>Ukoliko program sadrži neprikladan sadržaj, biće uklonjen sa platforme, a korisnik koji je kreirao program može biti sankcionisan.</w:t>
      </w:r>
    </w:p>
    <w:p w14:paraId="05A729BB" w14:textId="2B6836C5" w:rsidR="00DD4C2E" w:rsidRPr="00C67288" w:rsidRDefault="007207DD" w:rsidP="007207DD">
      <w:pPr>
        <w:pStyle w:val="BodyText"/>
        <w:numPr>
          <w:ilvl w:val="0"/>
          <w:numId w:val="26"/>
        </w:numPr>
        <w:rPr>
          <w:lang w:val="sr-Latn-RS"/>
        </w:rPr>
      </w:pPr>
      <w:r w:rsidRPr="00C67288">
        <w:rPr>
          <w:lang w:val="sr-Latn-RS"/>
        </w:rPr>
        <w:t>Ukoliko program ne sadrži neprikladan sadržaj, prijava će biti odbačena i program će ostati na platformi.</w:t>
      </w:r>
    </w:p>
    <w:p w14:paraId="78F8AE71" w14:textId="37757D09" w:rsidR="00786068" w:rsidRPr="00C67288" w:rsidRDefault="007207DD" w:rsidP="00785A86">
      <w:pPr>
        <w:pStyle w:val="Heading2"/>
        <w:rPr>
          <w:lang w:val="sr-Latn-RS"/>
        </w:rPr>
      </w:pPr>
      <w:bookmarkStart w:id="16" w:name="_Toc131882807"/>
      <w:r w:rsidRPr="00C67288">
        <w:rPr>
          <w:lang w:val="sr-Latn-RS"/>
        </w:rPr>
        <w:t>Pregled prijavljenih programa za neprikladan sadržaj</w:t>
      </w:r>
      <w:bookmarkEnd w:id="16"/>
    </w:p>
    <w:p w14:paraId="77491823" w14:textId="77777777" w:rsidR="007E0B43" w:rsidRPr="00C67288" w:rsidRDefault="007E0B43" w:rsidP="007E0B43">
      <w:pPr>
        <w:pStyle w:val="BodyText"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4A2FF6EB" w14:textId="24DA5BA7" w:rsidR="007E0B43" w:rsidRPr="00C67288" w:rsidRDefault="007207DD" w:rsidP="007E0B43">
      <w:pPr>
        <w:pStyle w:val="BodyText"/>
        <w:rPr>
          <w:lang w:val="sr-Latn-RS"/>
        </w:rPr>
      </w:pPr>
      <w:r w:rsidRPr="00C67288">
        <w:rPr>
          <w:lang w:val="sr-Latn-RS"/>
        </w:rPr>
        <w:t>Administrator ima mogućnost da pregleda sve programe za vežbanje koji su prijavljeni kao neprikladni od strane korisnika, kako bi procenio da li sadrže neprikladan sadržaj ili ne</w:t>
      </w:r>
      <w:r w:rsidR="00C549E0" w:rsidRPr="00C67288">
        <w:rPr>
          <w:lang w:val="sr-Latn-RS"/>
        </w:rPr>
        <w:t>.</w:t>
      </w:r>
    </w:p>
    <w:p w14:paraId="2D20671F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4F20CA41" w14:textId="005F04FD" w:rsidR="007E0B43" w:rsidRPr="00C67288" w:rsidRDefault="007207DD" w:rsidP="007E0B43">
      <w:pPr>
        <w:pStyle w:val="BodyText"/>
        <w:rPr>
          <w:lang w:val="sr-Latn-RS"/>
        </w:rPr>
      </w:pPr>
      <w:r w:rsidRPr="00C67288">
        <w:rPr>
          <w:lang w:val="sr-Latn-RS"/>
        </w:rPr>
        <w:t>Administratori</w:t>
      </w:r>
      <w:r w:rsidR="007E0B43" w:rsidRPr="00C67288">
        <w:rPr>
          <w:lang w:val="sr-Latn-RS"/>
        </w:rPr>
        <w:t>.</w:t>
      </w:r>
    </w:p>
    <w:p w14:paraId="37FC1015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5C01C1C1" w14:textId="413A82DC" w:rsidR="007E0B43" w:rsidRPr="00C67288" w:rsidRDefault="007207DD" w:rsidP="007E0B43">
      <w:pPr>
        <w:pStyle w:val="BodyText"/>
        <w:rPr>
          <w:lang w:val="sr-Latn-RS"/>
        </w:rPr>
      </w:pPr>
      <w:r w:rsidRPr="00C67288">
        <w:rPr>
          <w:lang w:val="sr-Latn-RS"/>
        </w:rPr>
        <w:t>Postoje prijavljeni programi za neprikladan sadržaj</w:t>
      </w:r>
      <w:r w:rsidR="00C549E0" w:rsidRPr="00C67288">
        <w:rPr>
          <w:lang w:val="sr-Latn-RS"/>
        </w:rPr>
        <w:t>.</w:t>
      </w:r>
    </w:p>
    <w:p w14:paraId="4A72F7EF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lastRenderedPageBreak/>
        <w:t>Osnovni tok:</w:t>
      </w:r>
    </w:p>
    <w:p w14:paraId="5BF21C95" w14:textId="77777777" w:rsidR="007207DD" w:rsidRPr="00C67288" w:rsidRDefault="007207DD" w:rsidP="007207DD">
      <w:pPr>
        <w:pStyle w:val="BodyText"/>
        <w:numPr>
          <w:ilvl w:val="0"/>
          <w:numId w:val="9"/>
        </w:numPr>
        <w:rPr>
          <w:lang w:val="sr-Latn-RS"/>
        </w:rPr>
      </w:pPr>
      <w:r w:rsidRPr="00C67288">
        <w:rPr>
          <w:lang w:val="sr-Latn-RS"/>
        </w:rPr>
        <w:t>Administrator se prijavljuje na svoj nalog na Fitnessivity portalu.</w:t>
      </w:r>
    </w:p>
    <w:p w14:paraId="723F7A56" w14:textId="77777777" w:rsidR="007207DD" w:rsidRPr="00C67288" w:rsidRDefault="007207DD" w:rsidP="007207DD">
      <w:pPr>
        <w:pStyle w:val="BodyText"/>
        <w:numPr>
          <w:ilvl w:val="0"/>
          <w:numId w:val="9"/>
        </w:numPr>
        <w:rPr>
          <w:lang w:val="sr-Latn-RS"/>
        </w:rPr>
      </w:pPr>
      <w:r w:rsidRPr="00C67288">
        <w:rPr>
          <w:lang w:val="sr-Latn-RS"/>
        </w:rPr>
        <w:t>Prikazuje se lista svih prijavljenih programa za neprikladan sadržaj.</w:t>
      </w:r>
    </w:p>
    <w:p w14:paraId="084518E7" w14:textId="77777777" w:rsidR="007207DD" w:rsidRPr="00C67288" w:rsidRDefault="007207DD" w:rsidP="007207DD">
      <w:pPr>
        <w:pStyle w:val="BodyText"/>
        <w:numPr>
          <w:ilvl w:val="0"/>
          <w:numId w:val="9"/>
        </w:numPr>
        <w:rPr>
          <w:lang w:val="sr-Latn-RS"/>
        </w:rPr>
      </w:pPr>
      <w:r w:rsidRPr="00C67288">
        <w:rPr>
          <w:lang w:val="sr-Latn-RS"/>
        </w:rPr>
        <w:t>Administrator bira program za koji želi da proveri da li sadrži neprikladan sadržaj.</w:t>
      </w:r>
    </w:p>
    <w:p w14:paraId="5DD8F982" w14:textId="77777777" w:rsidR="007207DD" w:rsidRPr="00C67288" w:rsidRDefault="007207DD" w:rsidP="007207DD">
      <w:pPr>
        <w:pStyle w:val="BodyText"/>
        <w:numPr>
          <w:ilvl w:val="0"/>
          <w:numId w:val="9"/>
        </w:numPr>
        <w:rPr>
          <w:lang w:val="sr-Latn-RS"/>
        </w:rPr>
      </w:pPr>
      <w:r w:rsidRPr="00C67288">
        <w:rPr>
          <w:lang w:val="sr-Latn-RS"/>
        </w:rPr>
        <w:t>Administrator pregleda program i proverava da li sadrži neprikladan sadržaj.</w:t>
      </w:r>
    </w:p>
    <w:p w14:paraId="67E8D4C7" w14:textId="77777777" w:rsidR="007207DD" w:rsidRPr="00C67288" w:rsidRDefault="007207DD" w:rsidP="007207DD">
      <w:pPr>
        <w:pStyle w:val="BodyText"/>
        <w:numPr>
          <w:ilvl w:val="0"/>
          <w:numId w:val="9"/>
        </w:numPr>
        <w:rPr>
          <w:lang w:val="sr-Latn-RS"/>
        </w:rPr>
      </w:pPr>
      <w:r w:rsidRPr="00C67288">
        <w:rPr>
          <w:lang w:val="sr-Latn-RS"/>
        </w:rPr>
        <w:t>Ako program sadrži neprikladan sadržaj, administrator može da ga označi kao neprikladan i da ga ukloni sa portala.</w:t>
      </w:r>
    </w:p>
    <w:p w14:paraId="50A6B3D6" w14:textId="62756978" w:rsidR="00C549E0" w:rsidRPr="00C67288" w:rsidRDefault="007207DD" w:rsidP="007207DD">
      <w:pPr>
        <w:pStyle w:val="BodyText"/>
        <w:numPr>
          <w:ilvl w:val="0"/>
          <w:numId w:val="9"/>
        </w:numPr>
        <w:rPr>
          <w:lang w:val="sr-Latn-RS"/>
        </w:rPr>
      </w:pPr>
      <w:r w:rsidRPr="00C67288">
        <w:rPr>
          <w:lang w:val="sr-Latn-RS"/>
        </w:rPr>
        <w:t>Ako program ne sadrži neprikladan sadržaj, administrator može da ga odbaci kao prijavu i da ga vrati na portal.</w:t>
      </w:r>
    </w:p>
    <w:p w14:paraId="264E0324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19DB5339" w14:textId="77777777" w:rsidR="007E0B43" w:rsidRPr="00C67288" w:rsidRDefault="00C549E0" w:rsidP="007E0B43">
      <w:pPr>
        <w:pStyle w:val="BodyText"/>
        <w:rPr>
          <w:lang w:val="sr-Latn-RS"/>
        </w:rPr>
      </w:pPr>
      <w:r w:rsidRPr="00C67288">
        <w:rPr>
          <w:lang w:val="sr-Latn-RS"/>
        </w:rPr>
        <w:t>Nema.</w:t>
      </w:r>
    </w:p>
    <w:p w14:paraId="0E146EB4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40E79D52" w14:textId="0FA32E94" w:rsidR="007E0B43" w:rsidRPr="00C67288" w:rsidRDefault="007207DD" w:rsidP="00C549E0">
      <w:pPr>
        <w:pStyle w:val="BodyText"/>
        <w:rPr>
          <w:lang w:val="sr-Latn-RS"/>
        </w:rPr>
      </w:pPr>
      <w:r w:rsidRPr="00C67288">
        <w:rPr>
          <w:lang w:val="sr-Latn-RS"/>
        </w:rPr>
        <w:t>Administrator ima mogućnost da ukloni programe koji sadrže neprikladan sadržaj sa Fitnessivity portala. Osim toga, korisnici će biti informisani o uklanjanju ovih programa sa portala, a oni koji su ih kreirali moći će da dobiju upozorenje ili zabranu pristupa portalu u slučaju ponovnog objavljivanja neprikladnog sadržaja.</w:t>
      </w:r>
    </w:p>
    <w:p w14:paraId="108B39E5" w14:textId="0D609F12" w:rsidR="00786068" w:rsidRPr="00C67288" w:rsidRDefault="001A6A99" w:rsidP="00786068">
      <w:pPr>
        <w:pStyle w:val="Heading2"/>
        <w:rPr>
          <w:lang w:val="sr-Latn-RS"/>
        </w:rPr>
      </w:pPr>
      <w:bookmarkStart w:id="17" w:name="_Toc131882808"/>
      <w:r w:rsidRPr="00C67288">
        <w:rPr>
          <w:lang w:val="sr-Latn-RS"/>
        </w:rPr>
        <w:t>Pregled i unos recenzija</w:t>
      </w:r>
      <w:bookmarkEnd w:id="17"/>
    </w:p>
    <w:p w14:paraId="4838B745" w14:textId="77777777" w:rsidR="007E0B43" w:rsidRPr="00C67288" w:rsidRDefault="007E0B43" w:rsidP="007E0B43">
      <w:pPr>
        <w:pStyle w:val="BodyText"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42DBAAEE" w14:textId="79E44758" w:rsidR="007E0B43" w:rsidRPr="00C67288" w:rsidRDefault="001A6A99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ima mogućnost pregleda i unosa recenzija za programe za vežbanje koje je prethodno koristio.</w:t>
      </w:r>
      <w:r w:rsidR="00407EF3" w:rsidRPr="00C67288">
        <w:rPr>
          <w:lang w:val="sr-Latn-RS"/>
        </w:rPr>
        <w:t>.</w:t>
      </w:r>
    </w:p>
    <w:p w14:paraId="003956A3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32BD6D74" w14:textId="16C6DCEB" w:rsidR="007E0B43" w:rsidRPr="00C67288" w:rsidRDefault="001A6A99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Korisnici</w:t>
      </w:r>
    </w:p>
    <w:p w14:paraId="281CC480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72AB1DB1" w14:textId="2EE95E23" w:rsidR="007E0B43" w:rsidRPr="00C67288" w:rsidRDefault="001A6A99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je prijavljen na portal.</w:t>
      </w:r>
      <w:r w:rsidR="00407EF3" w:rsidRPr="00C67288">
        <w:rPr>
          <w:lang w:val="sr-Latn-RS"/>
        </w:rPr>
        <w:t>.</w:t>
      </w:r>
    </w:p>
    <w:p w14:paraId="299EFC2C" w14:textId="77777777" w:rsidR="00255A41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369208EF" w14:textId="77777777" w:rsidR="001A6A99" w:rsidRPr="00C67288" w:rsidRDefault="001A6A99" w:rsidP="001A6A99">
      <w:pPr>
        <w:pStyle w:val="BodyText"/>
        <w:numPr>
          <w:ilvl w:val="0"/>
          <w:numId w:val="10"/>
        </w:numPr>
        <w:rPr>
          <w:lang w:val="sr-Latn-RS"/>
        </w:rPr>
      </w:pPr>
      <w:r w:rsidRPr="00C67288">
        <w:rPr>
          <w:lang w:val="sr-Latn-RS"/>
        </w:rPr>
        <w:t>Korisnik bira opciju "Pregledaj programe za vežbanje" sa glavne stranice portala.</w:t>
      </w:r>
    </w:p>
    <w:p w14:paraId="1B6D7A9D" w14:textId="77777777" w:rsidR="001A6A99" w:rsidRPr="00C67288" w:rsidRDefault="001A6A99" w:rsidP="001A6A99">
      <w:pPr>
        <w:pStyle w:val="BodyText"/>
        <w:numPr>
          <w:ilvl w:val="0"/>
          <w:numId w:val="10"/>
        </w:numPr>
        <w:rPr>
          <w:lang w:val="sr-Latn-RS"/>
        </w:rPr>
      </w:pPr>
      <w:r w:rsidRPr="00C67288">
        <w:rPr>
          <w:lang w:val="sr-Latn-RS"/>
        </w:rPr>
        <w:t>Korisnik bira program za vežbanje koji je prethodno koristio.</w:t>
      </w:r>
    </w:p>
    <w:p w14:paraId="52059EF1" w14:textId="77777777" w:rsidR="001A6A99" w:rsidRPr="00C67288" w:rsidRDefault="001A6A99" w:rsidP="001A6A99">
      <w:pPr>
        <w:pStyle w:val="BodyText"/>
        <w:numPr>
          <w:ilvl w:val="0"/>
          <w:numId w:val="10"/>
        </w:numPr>
        <w:rPr>
          <w:lang w:val="sr-Latn-RS"/>
        </w:rPr>
      </w:pPr>
      <w:r w:rsidRPr="00C67288">
        <w:rPr>
          <w:lang w:val="sr-Latn-RS"/>
        </w:rPr>
        <w:t>Prikazuje se stranica sa detaljnim opisom programa za vežbanje.</w:t>
      </w:r>
    </w:p>
    <w:p w14:paraId="3CAF6F73" w14:textId="77777777" w:rsidR="001A6A99" w:rsidRPr="00C67288" w:rsidRDefault="001A6A99" w:rsidP="001A6A99">
      <w:pPr>
        <w:pStyle w:val="BodyText"/>
        <w:numPr>
          <w:ilvl w:val="0"/>
          <w:numId w:val="10"/>
        </w:numPr>
        <w:rPr>
          <w:lang w:val="sr-Latn-RS"/>
        </w:rPr>
      </w:pPr>
      <w:r w:rsidRPr="00C67288">
        <w:rPr>
          <w:lang w:val="sr-Latn-RS"/>
        </w:rPr>
        <w:t>Korisnik bira opciju "Napiši recenziju".</w:t>
      </w:r>
    </w:p>
    <w:p w14:paraId="315357D5" w14:textId="77777777" w:rsidR="001A6A99" w:rsidRPr="00C67288" w:rsidRDefault="001A6A99" w:rsidP="001A6A99">
      <w:pPr>
        <w:pStyle w:val="BodyText"/>
        <w:numPr>
          <w:ilvl w:val="0"/>
          <w:numId w:val="10"/>
        </w:numPr>
        <w:rPr>
          <w:lang w:val="sr-Latn-RS"/>
        </w:rPr>
      </w:pPr>
      <w:r w:rsidRPr="00C67288">
        <w:rPr>
          <w:lang w:val="sr-Latn-RS"/>
        </w:rPr>
        <w:t>Prikazuje se forma za unos recenzije koja sadrži polja za unos naslova, teksta recenzije i ocene programa.</w:t>
      </w:r>
    </w:p>
    <w:p w14:paraId="655D640A" w14:textId="77777777" w:rsidR="001A6A99" w:rsidRPr="00C67288" w:rsidRDefault="001A6A99" w:rsidP="001A6A99">
      <w:pPr>
        <w:pStyle w:val="BodyText"/>
        <w:numPr>
          <w:ilvl w:val="0"/>
          <w:numId w:val="10"/>
        </w:numPr>
        <w:rPr>
          <w:lang w:val="sr-Latn-RS"/>
        </w:rPr>
      </w:pPr>
      <w:r w:rsidRPr="00C67288">
        <w:rPr>
          <w:lang w:val="sr-Latn-RS"/>
        </w:rPr>
        <w:t>Nakon što korisnik popuni sva polja u formi, klikne na dugme "Objavi recenziju".</w:t>
      </w:r>
    </w:p>
    <w:p w14:paraId="4AD3AF6B" w14:textId="77777777" w:rsidR="001A6A99" w:rsidRPr="00C67288" w:rsidRDefault="001A6A99" w:rsidP="001A6A99">
      <w:pPr>
        <w:pStyle w:val="BodyText"/>
        <w:numPr>
          <w:ilvl w:val="0"/>
          <w:numId w:val="10"/>
        </w:numPr>
        <w:rPr>
          <w:lang w:val="sr-Latn-RS"/>
        </w:rPr>
      </w:pPr>
      <w:r w:rsidRPr="00C67288">
        <w:rPr>
          <w:lang w:val="sr-Latn-RS"/>
        </w:rPr>
        <w:t>Recenzija se čuva u bazi podataka.</w:t>
      </w:r>
    </w:p>
    <w:p w14:paraId="65751E3D" w14:textId="079A8368" w:rsidR="00255A41" w:rsidRPr="00C67288" w:rsidRDefault="001A6A99" w:rsidP="001A6A99">
      <w:pPr>
        <w:pStyle w:val="BodyText"/>
        <w:numPr>
          <w:ilvl w:val="0"/>
          <w:numId w:val="10"/>
        </w:numPr>
        <w:rPr>
          <w:lang w:val="sr-Latn-RS"/>
        </w:rPr>
      </w:pPr>
      <w:r w:rsidRPr="00C67288">
        <w:rPr>
          <w:lang w:val="sr-Latn-RS"/>
        </w:rPr>
        <w:t>Recenzija se prikazuje na stranici programa za vežbanje i dodaje se u ukupnu statistiku ocena programa.</w:t>
      </w:r>
    </w:p>
    <w:p w14:paraId="5915E6B2" w14:textId="77777777" w:rsidR="007E0B43" w:rsidRPr="00C67288" w:rsidRDefault="00255A41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lastRenderedPageBreak/>
        <w:t>I</w:t>
      </w:r>
      <w:r w:rsidR="007E0B43" w:rsidRPr="00C67288">
        <w:rPr>
          <w:b/>
          <w:bCs/>
          <w:lang w:val="sr-Latn-RS"/>
        </w:rPr>
        <w:t>zuzetci:</w:t>
      </w:r>
    </w:p>
    <w:p w14:paraId="1D899B81" w14:textId="77777777" w:rsidR="001A6A99" w:rsidRPr="00C67288" w:rsidRDefault="001A6A99" w:rsidP="002C12A7">
      <w:pPr>
        <w:pStyle w:val="BodyText"/>
        <w:keepNext/>
        <w:rPr>
          <w:lang w:val="sr-Latn-RS"/>
        </w:rPr>
      </w:pPr>
      <w:r w:rsidRPr="00C67288">
        <w:rPr>
          <w:lang w:val="sr-Latn-RS"/>
        </w:rPr>
        <w:t>Ako korisnik pokuša da unese recenziju za program koji nije koristio, prikazuje se obaveštenje da ne može uneti recenziju za program koji nije koristio.</w:t>
      </w:r>
    </w:p>
    <w:p w14:paraId="0F3F74F1" w14:textId="59E767E5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1075F6E7" w14:textId="10BFF670" w:rsidR="007E0B43" w:rsidRPr="00C67288" w:rsidRDefault="001A6A99" w:rsidP="00255A41">
      <w:pPr>
        <w:pStyle w:val="BodyText"/>
        <w:rPr>
          <w:lang w:val="sr-Latn-RS"/>
        </w:rPr>
      </w:pPr>
      <w:r w:rsidRPr="00C67288">
        <w:rPr>
          <w:lang w:val="sr-Latn-RS"/>
        </w:rPr>
        <w:t>Korisnik može pregledati recenzije drugih korisnika i uneti svoje mišljenje o programima za vežbanje koje je koristio. Recenzije pomažu drugim korisnicima da odaberu najbolji program za vežbanje u skladu sa njihovim potrebama i preferencijama</w:t>
      </w:r>
      <w:r w:rsidR="00686570" w:rsidRPr="00C67288">
        <w:rPr>
          <w:lang w:val="sr-Latn-RS"/>
        </w:rPr>
        <w:t>.</w:t>
      </w:r>
    </w:p>
    <w:p w14:paraId="188DBBFC" w14:textId="77777777" w:rsidR="00786068" w:rsidRPr="00C67288" w:rsidRDefault="003D60F1" w:rsidP="003D60F1">
      <w:pPr>
        <w:pStyle w:val="Heading2"/>
        <w:rPr>
          <w:lang w:val="sr-Latn-RS"/>
        </w:rPr>
      </w:pPr>
      <w:bookmarkStart w:id="18" w:name="_Toc131882809"/>
      <w:r w:rsidRPr="00C67288">
        <w:rPr>
          <w:lang w:val="sr-Latn-RS"/>
        </w:rPr>
        <w:t>Prijavljivanje</w:t>
      </w:r>
      <w:bookmarkEnd w:id="18"/>
    </w:p>
    <w:p w14:paraId="107171A4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6B2151CE" w14:textId="7BD96BBA" w:rsidR="007E0B43" w:rsidRPr="00C67288" w:rsidRDefault="001A6A99" w:rsidP="00CF2AB8">
      <w:pPr>
        <w:pStyle w:val="BodyText"/>
        <w:rPr>
          <w:lang w:val="sr-Latn-RS"/>
        </w:rPr>
      </w:pPr>
      <w:r w:rsidRPr="00C67288">
        <w:rPr>
          <w:lang w:val="sr-Latn-RS"/>
        </w:rPr>
        <w:t>Prijavljivanje korisnika na stranicu Fitnessivity u cilju pristupa specifičnim funkcijama koje zahtevaju autorizaciju.</w:t>
      </w:r>
    </w:p>
    <w:p w14:paraId="784C32A2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1E3F7926" w14:textId="3E6FDBBC" w:rsidR="007E0B43" w:rsidRPr="00C67288" w:rsidRDefault="001A6A99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Korisnici, administratori</w:t>
      </w:r>
      <w:r w:rsidR="007E0B43" w:rsidRPr="00C67288">
        <w:rPr>
          <w:lang w:val="sr-Latn-RS"/>
        </w:rPr>
        <w:t>.</w:t>
      </w:r>
    </w:p>
    <w:p w14:paraId="041769DF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114532EE" w14:textId="77777777" w:rsidR="007E0B43" w:rsidRPr="00C67288" w:rsidRDefault="0079569D" w:rsidP="00CF2AB8">
      <w:pPr>
        <w:pStyle w:val="BodyText"/>
        <w:rPr>
          <w:lang w:val="sr-Latn-RS"/>
        </w:rPr>
      </w:pPr>
      <w:r w:rsidRPr="00C67288">
        <w:rPr>
          <w:lang w:val="sr-Latn-RS"/>
        </w:rPr>
        <w:t>Korisnik</w:t>
      </w:r>
      <w:r w:rsidR="00CF2AB8" w:rsidRPr="00C67288">
        <w:rPr>
          <w:lang w:val="sr-Latn-RS"/>
        </w:rPr>
        <w:t xml:space="preserve"> nije trenutno prijavljen.</w:t>
      </w:r>
    </w:p>
    <w:p w14:paraId="26BFA0AA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2083692F" w14:textId="77777777" w:rsidR="00CF2AB8" w:rsidRPr="00C67288" w:rsidRDefault="009D5ECD" w:rsidP="00CF2AB8">
      <w:pPr>
        <w:pStyle w:val="BodyText"/>
        <w:numPr>
          <w:ilvl w:val="0"/>
          <w:numId w:val="11"/>
        </w:numPr>
        <w:rPr>
          <w:lang w:val="sr-Latn-RS"/>
        </w:rPr>
      </w:pPr>
      <w:r w:rsidRPr="00C67288">
        <w:rPr>
          <w:lang w:val="sr-Latn-RS"/>
        </w:rPr>
        <w:t>Korisnik</w:t>
      </w:r>
      <w:r w:rsidR="00CF2AB8" w:rsidRPr="00C67288">
        <w:rPr>
          <w:lang w:val="sr-Latn-RS"/>
        </w:rPr>
        <w:t xml:space="preserve"> bira opciju prijavljivanje sa bilo koje stranice portala.</w:t>
      </w:r>
    </w:p>
    <w:p w14:paraId="6C66F83A" w14:textId="77777777" w:rsidR="00CF2AB8" w:rsidRPr="00C67288" w:rsidRDefault="00CF2AB8" w:rsidP="00CF2AB8">
      <w:pPr>
        <w:pStyle w:val="BodyText"/>
        <w:numPr>
          <w:ilvl w:val="0"/>
          <w:numId w:val="11"/>
        </w:numPr>
        <w:rPr>
          <w:lang w:val="sr-Latn-RS"/>
        </w:rPr>
      </w:pPr>
      <w:r w:rsidRPr="00C67288">
        <w:rPr>
          <w:lang w:val="sr-Latn-RS"/>
        </w:rPr>
        <w:t>Prikazuje se forma za prijavljivanje.</w:t>
      </w:r>
    </w:p>
    <w:p w14:paraId="454DC633" w14:textId="77777777" w:rsidR="00CF2AB8" w:rsidRPr="00C67288" w:rsidRDefault="009D5ECD" w:rsidP="00CF2AB8">
      <w:pPr>
        <w:pStyle w:val="BodyText"/>
        <w:numPr>
          <w:ilvl w:val="0"/>
          <w:numId w:val="11"/>
        </w:numPr>
        <w:rPr>
          <w:lang w:val="sr-Latn-RS"/>
        </w:rPr>
      </w:pPr>
      <w:r w:rsidRPr="00C67288">
        <w:rPr>
          <w:lang w:val="sr-Latn-RS"/>
        </w:rPr>
        <w:t>Korisnik</w:t>
      </w:r>
      <w:r w:rsidR="00CF2AB8" w:rsidRPr="00C67288">
        <w:rPr>
          <w:lang w:val="sr-Latn-RS"/>
        </w:rPr>
        <w:t xml:space="preserve"> unosi korisničko ime i lozinku, te nakon toga aktivira komandu </w:t>
      </w:r>
      <w:r w:rsidR="00CF2AB8" w:rsidRPr="00C67288">
        <w:rPr>
          <w:i/>
          <w:iCs/>
          <w:lang w:val="sr-Latn-RS"/>
        </w:rPr>
        <w:t>Prijavi se</w:t>
      </w:r>
      <w:r w:rsidR="00CF2AB8" w:rsidRPr="00C67288">
        <w:rPr>
          <w:lang w:val="sr-Latn-RS"/>
        </w:rPr>
        <w:t>.</w:t>
      </w:r>
    </w:p>
    <w:p w14:paraId="53B9798E" w14:textId="77777777" w:rsidR="00CF2AB8" w:rsidRPr="00C67288" w:rsidRDefault="00CF2AB8" w:rsidP="00CF2AB8">
      <w:pPr>
        <w:pStyle w:val="BodyText"/>
        <w:numPr>
          <w:ilvl w:val="0"/>
          <w:numId w:val="11"/>
        </w:numPr>
        <w:rPr>
          <w:lang w:val="sr-Latn-RS"/>
        </w:rPr>
      </w:pPr>
      <w:r w:rsidRPr="00C67288">
        <w:rPr>
          <w:lang w:val="sr-Latn-RS"/>
        </w:rPr>
        <w:t>Uneti podaci se proveravaju [izuzetak: pogrešno korisničko ime i/ili lozinka].</w:t>
      </w:r>
    </w:p>
    <w:p w14:paraId="0D790D10" w14:textId="77777777" w:rsidR="00CF2AB8" w:rsidRPr="00C67288" w:rsidRDefault="00CF2AB8" w:rsidP="00CF2AB8">
      <w:pPr>
        <w:pStyle w:val="BodyText"/>
        <w:numPr>
          <w:ilvl w:val="0"/>
          <w:numId w:val="11"/>
        </w:numPr>
        <w:rPr>
          <w:lang w:val="sr-Latn-RS"/>
        </w:rPr>
      </w:pPr>
      <w:r w:rsidRPr="00C67288">
        <w:rPr>
          <w:lang w:val="sr-Latn-RS"/>
        </w:rPr>
        <w:t>Generiše se jedinstveni identifikator sesije (SID).</w:t>
      </w:r>
    </w:p>
    <w:p w14:paraId="77F6D56F" w14:textId="77777777" w:rsidR="007E0B43" w:rsidRPr="00C67288" w:rsidRDefault="00CF2AB8" w:rsidP="00CF2AB8">
      <w:pPr>
        <w:pStyle w:val="BodyText"/>
        <w:numPr>
          <w:ilvl w:val="0"/>
          <w:numId w:val="11"/>
        </w:numPr>
        <w:rPr>
          <w:lang w:val="sr-Latn-RS"/>
        </w:rPr>
      </w:pPr>
      <w:r w:rsidRPr="00C67288">
        <w:rPr>
          <w:lang w:val="sr-Latn-RS"/>
        </w:rPr>
        <w:t>Osvežava se polazna stranica sa SID-om kao parametrom.</w:t>
      </w:r>
    </w:p>
    <w:p w14:paraId="5366ED1F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570A69F7" w14:textId="77777777" w:rsidR="008029C0" w:rsidRDefault="00CF2AB8" w:rsidP="008029C0">
      <w:pPr>
        <w:pStyle w:val="BodyText"/>
        <w:rPr>
          <w:lang w:val="sr-Latn-RS"/>
        </w:rPr>
      </w:pPr>
      <w:r w:rsidRPr="00C67288">
        <w:rPr>
          <w:lang w:val="sr-Latn-RS"/>
        </w:rPr>
        <w:t>[</w:t>
      </w:r>
      <w:r w:rsidRPr="00C67288">
        <w:rPr>
          <w:i/>
          <w:iCs/>
          <w:lang w:val="sr-Latn-RS"/>
        </w:rPr>
        <w:t>Pogrešno korisničko ime i/ili lozinka</w:t>
      </w:r>
      <w:r w:rsidRPr="00C67288">
        <w:rPr>
          <w:lang w:val="sr-Latn-RS"/>
        </w:rPr>
        <w:t>] Prikazuje se obaveštenje na formi za prijavljivanje.</w:t>
      </w:r>
    </w:p>
    <w:p w14:paraId="1DF8F6FE" w14:textId="4AF5E7EC" w:rsidR="000808AA" w:rsidRPr="000808AA" w:rsidRDefault="000808AA" w:rsidP="008029C0">
      <w:pPr>
        <w:pStyle w:val="BodyText"/>
        <w:rPr>
          <w:b/>
          <w:bCs/>
          <w:lang w:val="sr-Latn-RS"/>
        </w:rPr>
      </w:pPr>
      <w:r w:rsidRPr="000808AA">
        <w:rPr>
          <w:b/>
          <w:bCs/>
          <w:lang w:val="sr-Latn-RS"/>
        </w:rPr>
        <w:t>Posledice:</w:t>
      </w:r>
    </w:p>
    <w:p w14:paraId="6628B3A5" w14:textId="659E479D" w:rsidR="000808AA" w:rsidRDefault="000808AA" w:rsidP="008029C0">
      <w:pPr>
        <w:pStyle w:val="BodyText"/>
        <w:rPr>
          <w:lang w:val="sr-Latn-RS"/>
        </w:rPr>
      </w:pPr>
      <w:r>
        <w:rPr>
          <w:lang w:val="sr-Latn-RS"/>
        </w:rPr>
        <w:t>Korisnik je prijavljen na portal i ima pristup specifičnim opcijama u skladu sa svojim privilegijama</w:t>
      </w:r>
    </w:p>
    <w:p w14:paraId="1E6BD6B1" w14:textId="6A60DF8E" w:rsidR="000808AA" w:rsidRDefault="000808AA" w:rsidP="008029C0">
      <w:pPr>
        <w:pStyle w:val="BodyText"/>
        <w:rPr>
          <w:lang w:val="sr-Latn-RS"/>
        </w:rPr>
      </w:pPr>
      <w:r w:rsidRPr="000808AA">
        <w:rPr>
          <w:b/>
          <w:bCs/>
          <w:lang w:val="sr-Latn-RS"/>
        </w:rPr>
        <w:t>Dijagram sekvence</w:t>
      </w:r>
      <w:r>
        <w:rPr>
          <w:lang w:val="sr-Latn-RS"/>
        </w:rPr>
        <w:t>:</w:t>
      </w:r>
    </w:p>
    <w:p w14:paraId="0F0C3C25" w14:textId="7DCE458C" w:rsidR="001A6A99" w:rsidRPr="00C67288" w:rsidRDefault="001A6A99" w:rsidP="000808AA">
      <w:pPr>
        <w:pStyle w:val="BodyText"/>
        <w:rPr>
          <w:lang w:val="sr-Latn-RS"/>
        </w:rPr>
      </w:pPr>
      <w:r w:rsidRPr="00C67288">
        <w:rPr>
          <w:b/>
          <w:bCs/>
          <w:noProof/>
          <w:lang w:val="sr-Latn-RS"/>
        </w:rPr>
        <w:lastRenderedPageBreak/>
        <w:drawing>
          <wp:inline distT="0" distB="0" distL="0" distR="0" wp14:anchorId="7E3B850C" wp14:editId="4C6C0882">
            <wp:extent cx="3943900" cy="4915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37F5" w14:textId="678F3379" w:rsidR="007E0B43" w:rsidRPr="00C67288" w:rsidRDefault="007E0B43" w:rsidP="007E0B43">
      <w:pPr>
        <w:pStyle w:val="BodyText"/>
        <w:rPr>
          <w:lang w:val="sr-Latn-RS"/>
        </w:rPr>
      </w:pPr>
    </w:p>
    <w:p w14:paraId="2BA6A240" w14:textId="6E292F1D" w:rsidR="00786068" w:rsidRPr="00C67288" w:rsidRDefault="003D60F1" w:rsidP="007061AB">
      <w:pPr>
        <w:pStyle w:val="Heading2"/>
        <w:rPr>
          <w:lang w:val="sr-Latn-RS"/>
        </w:rPr>
      </w:pPr>
      <w:bookmarkStart w:id="19" w:name="_Toc131882810"/>
      <w:r w:rsidRPr="00C67288">
        <w:rPr>
          <w:lang w:val="sr-Latn-RS"/>
        </w:rPr>
        <w:t xml:space="preserve">Ažuriranje podataka </w:t>
      </w:r>
      <w:r w:rsidR="00C67288" w:rsidRPr="00C67288">
        <w:rPr>
          <w:lang w:val="sr-Latn-RS"/>
        </w:rPr>
        <w:t>o korisniku</w:t>
      </w:r>
      <w:bookmarkEnd w:id="19"/>
    </w:p>
    <w:p w14:paraId="32AB2879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6B3C7EC6" w14:textId="21617255" w:rsidR="009D5ECD" w:rsidRPr="00C67288" w:rsidRDefault="009D5ECD" w:rsidP="009D5ECD">
      <w:pPr>
        <w:pStyle w:val="BodyText"/>
        <w:rPr>
          <w:lang w:val="sr-Latn-RS"/>
        </w:rPr>
      </w:pPr>
      <w:r w:rsidRPr="00C67288">
        <w:rPr>
          <w:lang w:val="sr-Latn-RS"/>
        </w:rPr>
        <w:t xml:space="preserve">Ažuriranje podataka o sebi od strane prijavljenog </w:t>
      </w:r>
      <w:r w:rsidR="001A6A99" w:rsidRPr="00C67288">
        <w:rPr>
          <w:lang w:val="sr-Latn-RS"/>
        </w:rPr>
        <w:t>korisnika</w:t>
      </w:r>
      <w:r w:rsidRPr="00C67288">
        <w:rPr>
          <w:lang w:val="sr-Latn-RS"/>
        </w:rPr>
        <w:t>.</w:t>
      </w:r>
    </w:p>
    <w:p w14:paraId="0AD86373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2A6BED73" w14:textId="0C2E1DCF" w:rsidR="007E0B43" w:rsidRPr="00C67288" w:rsidRDefault="001A6A99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Korisnici</w:t>
      </w:r>
    </w:p>
    <w:p w14:paraId="098110E0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33C312B2" w14:textId="77777777" w:rsidR="001A6A99" w:rsidRPr="00C67288" w:rsidRDefault="001A6A99" w:rsidP="001A6A99">
      <w:pPr>
        <w:ind w:firstLine="720"/>
        <w:rPr>
          <w:lang w:val="sr-Latn-RS"/>
        </w:rPr>
      </w:pPr>
      <w:r w:rsidRPr="00C67288">
        <w:rPr>
          <w:lang w:val="sr-Latn-RS"/>
        </w:rPr>
        <w:t>Korisnik je prijavljen na stranicu Fitnessivity.</w:t>
      </w:r>
    </w:p>
    <w:p w14:paraId="3771086A" w14:textId="124D1FA1" w:rsidR="007E0B43" w:rsidRPr="00C67288" w:rsidRDefault="009D5ECD" w:rsidP="007E0B43">
      <w:pPr>
        <w:pStyle w:val="BodyText"/>
        <w:rPr>
          <w:lang w:val="sr-Latn-RS"/>
        </w:rPr>
      </w:pPr>
      <w:r w:rsidRPr="00C67288">
        <w:rPr>
          <w:lang w:val="sr-Latn-RS"/>
        </w:rPr>
        <w:t>.</w:t>
      </w:r>
    </w:p>
    <w:p w14:paraId="065C9657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7F056489" w14:textId="77777777" w:rsidR="001A6A99" w:rsidRPr="00C67288" w:rsidRDefault="001A6A99" w:rsidP="001A6A99">
      <w:pPr>
        <w:pStyle w:val="BodyText"/>
        <w:numPr>
          <w:ilvl w:val="0"/>
          <w:numId w:val="12"/>
        </w:numPr>
        <w:rPr>
          <w:lang w:val="sr-Latn-RS"/>
        </w:rPr>
      </w:pPr>
      <w:r w:rsidRPr="00C67288">
        <w:rPr>
          <w:lang w:val="sr-Latn-RS"/>
        </w:rPr>
        <w:t>Korisnik bira opciju "Moj profil".</w:t>
      </w:r>
    </w:p>
    <w:p w14:paraId="0CEEE6D7" w14:textId="77777777" w:rsidR="001A6A99" w:rsidRPr="00C67288" w:rsidRDefault="001A6A99" w:rsidP="001A6A99">
      <w:pPr>
        <w:pStyle w:val="BodyText"/>
        <w:numPr>
          <w:ilvl w:val="0"/>
          <w:numId w:val="12"/>
        </w:numPr>
        <w:rPr>
          <w:lang w:val="sr-Latn-RS"/>
        </w:rPr>
      </w:pPr>
      <w:r w:rsidRPr="00C67288">
        <w:rPr>
          <w:lang w:val="sr-Latn-RS"/>
        </w:rPr>
        <w:t>Prikazuje se forma za ažuriranje podataka o korisniku.</w:t>
      </w:r>
    </w:p>
    <w:p w14:paraId="441A7E60" w14:textId="77777777" w:rsidR="001A6A99" w:rsidRPr="00C67288" w:rsidRDefault="001A6A99" w:rsidP="001A6A99">
      <w:pPr>
        <w:pStyle w:val="BodyText"/>
        <w:numPr>
          <w:ilvl w:val="0"/>
          <w:numId w:val="12"/>
        </w:numPr>
        <w:rPr>
          <w:lang w:val="sr-Latn-RS"/>
        </w:rPr>
      </w:pPr>
      <w:r w:rsidRPr="00C67288">
        <w:rPr>
          <w:lang w:val="sr-Latn-RS"/>
        </w:rPr>
        <w:t>Korisnik unosi nove podatke i aktivira komandu "Sačuvaj promene".</w:t>
      </w:r>
    </w:p>
    <w:p w14:paraId="683F9415" w14:textId="4EE4E20E" w:rsidR="007E0B43" w:rsidRPr="00C67288" w:rsidRDefault="001A6A99" w:rsidP="001A6A99">
      <w:pPr>
        <w:pStyle w:val="BodyText"/>
        <w:numPr>
          <w:ilvl w:val="0"/>
          <w:numId w:val="12"/>
        </w:numPr>
        <w:rPr>
          <w:lang w:val="sr-Latn-RS"/>
        </w:rPr>
      </w:pPr>
      <w:r w:rsidRPr="00C67288">
        <w:rPr>
          <w:lang w:val="sr-Latn-RS"/>
        </w:rPr>
        <w:t>Uneti podaci se validiraju i ažuriraju u bazi podataka.</w:t>
      </w:r>
    </w:p>
    <w:p w14:paraId="6A20C916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lastRenderedPageBreak/>
        <w:t>Izuzetci:</w:t>
      </w:r>
    </w:p>
    <w:p w14:paraId="6C2A4931" w14:textId="77777777" w:rsidR="001A6A99" w:rsidRPr="00C67288" w:rsidRDefault="001A6A99" w:rsidP="002C12A7">
      <w:pPr>
        <w:pStyle w:val="BodyText"/>
        <w:keepNext/>
        <w:rPr>
          <w:lang w:val="sr-Latn-RS"/>
        </w:rPr>
      </w:pPr>
      <w:r w:rsidRPr="00C67288">
        <w:rPr>
          <w:lang w:val="sr-Latn-RS"/>
        </w:rPr>
        <w:t>Ukoliko su uneti neispravni podaci, prikazuje se poruka o grešci i korisnik se vraća na formu za ažuriranje podataka.</w:t>
      </w:r>
    </w:p>
    <w:p w14:paraId="5706A3E4" w14:textId="1E598AB0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34CA4C27" w14:textId="0F68FF5E" w:rsidR="007E0B43" w:rsidRPr="00C67288" w:rsidRDefault="009F61E4" w:rsidP="007E0B43">
      <w:pPr>
        <w:pStyle w:val="BodyText"/>
        <w:rPr>
          <w:lang w:val="sr-Latn-RS"/>
        </w:rPr>
      </w:pPr>
      <w:r w:rsidRPr="00C67288">
        <w:rPr>
          <w:lang w:val="sr-Latn-RS"/>
        </w:rPr>
        <w:t xml:space="preserve">Podaci </w:t>
      </w:r>
      <w:r w:rsidR="001A6A99" w:rsidRPr="00C67288">
        <w:rPr>
          <w:lang w:val="sr-Latn-RS"/>
        </w:rPr>
        <w:t>o korisniku su ažurirani</w:t>
      </w:r>
      <w:r w:rsidRPr="00C67288">
        <w:rPr>
          <w:lang w:val="sr-Latn-RS"/>
        </w:rPr>
        <w:t>.</w:t>
      </w:r>
    </w:p>
    <w:p w14:paraId="36C2A515" w14:textId="6FFAEC20" w:rsidR="007E0B43" w:rsidRPr="008029C0" w:rsidRDefault="007E0B43" w:rsidP="008029C0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Dijagram sekvence:</w:t>
      </w:r>
    </w:p>
    <w:p w14:paraId="6443EA8C" w14:textId="14F4D082" w:rsidR="00786068" w:rsidRPr="00C67288" w:rsidRDefault="00C67288" w:rsidP="00786068">
      <w:pPr>
        <w:pStyle w:val="Heading2"/>
        <w:rPr>
          <w:lang w:val="sr-Latn-RS"/>
        </w:rPr>
      </w:pPr>
      <w:bookmarkStart w:id="20" w:name="_Toc131882811"/>
      <w:r w:rsidRPr="00C67288">
        <w:rPr>
          <w:lang w:val="sr-Latn-RS"/>
        </w:rPr>
        <w:t>Brisanje programa</w:t>
      </w:r>
      <w:bookmarkEnd w:id="20"/>
    </w:p>
    <w:p w14:paraId="1C89E77C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7679614B" w14:textId="77777777" w:rsidR="00C67288" w:rsidRPr="00C67288" w:rsidRDefault="00C67288" w:rsidP="002C12A7">
      <w:pPr>
        <w:pStyle w:val="BodyText"/>
        <w:keepNext/>
        <w:rPr>
          <w:lang w:val="sr-Latn-RS"/>
        </w:rPr>
      </w:pPr>
      <w:r w:rsidRPr="00C67288">
        <w:rPr>
          <w:lang w:val="sr-Latn-RS"/>
        </w:rPr>
        <w:t>Korisnik želi da obriše svoj program za vežbanje.</w:t>
      </w:r>
    </w:p>
    <w:p w14:paraId="2DB9EDED" w14:textId="6ECE2BF6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50E97297" w14:textId="716BDAAD" w:rsidR="007E0B43" w:rsidRPr="00C67288" w:rsidRDefault="00C67288" w:rsidP="007C4972">
      <w:pPr>
        <w:pStyle w:val="BodyText"/>
        <w:rPr>
          <w:lang w:val="sr-Latn-RS"/>
        </w:rPr>
      </w:pPr>
      <w:r w:rsidRPr="00C67288">
        <w:rPr>
          <w:lang w:val="sr-Latn-RS"/>
        </w:rPr>
        <w:t>Korisnici</w:t>
      </w:r>
    </w:p>
    <w:p w14:paraId="26DDEE5D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2B0E21A8" w14:textId="3775DB84" w:rsidR="007E0B43" w:rsidRPr="00C67288" w:rsidRDefault="00A55444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je prijavljen</w:t>
      </w:r>
      <w:r w:rsidR="00C67288" w:rsidRPr="00C67288">
        <w:rPr>
          <w:lang w:val="sr-Latn-RS"/>
        </w:rPr>
        <w:t xml:space="preserve"> na svoj nalog i ima programe koje prati. </w:t>
      </w:r>
    </w:p>
    <w:p w14:paraId="582DE287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3A7C8281" w14:textId="77777777" w:rsidR="00C67288" w:rsidRPr="00C67288" w:rsidRDefault="00C67288" w:rsidP="00C67288">
      <w:pPr>
        <w:pStyle w:val="BodyText"/>
        <w:keepNext/>
        <w:numPr>
          <w:ilvl w:val="0"/>
          <w:numId w:val="27"/>
        </w:numPr>
        <w:rPr>
          <w:lang w:val="sr-Latn-RS"/>
        </w:rPr>
      </w:pPr>
      <w:r w:rsidRPr="00C67288">
        <w:rPr>
          <w:lang w:val="sr-Latn-RS"/>
        </w:rPr>
        <w:t>Korisnik otvara stranicu sa listom svojih programa.</w:t>
      </w:r>
    </w:p>
    <w:p w14:paraId="55A767CD" w14:textId="77777777" w:rsidR="00C67288" w:rsidRPr="00C67288" w:rsidRDefault="00C67288" w:rsidP="00C67288">
      <w:pPr>
        <w:pStyle w:val="BodyText"/>
        <w:keepNext/>
        <w:numPr>
          <w:ilvl w:val="0"/>
          <w:numId w:val="27"/>
        </w:numPr>
        <w:rPr>
          <w:lang w:val="sr-Latn-RS"/>
        </w:rPr>
      </w:pPr>
      <w:r w:rsidRPr="00C67288">
        <w:rPr>
          <w:lang w:val="sr-Latn-RS"/>
        </w:rPr>
        <w:t>Korisnik bira program koji želi da obriše.</w:t>
      </w:r>
    </w:p>
    <w:p w14:paraId="1246149E" w14:textId="77777777" w:rsidR="00C67288" w:rsidRPr="00C67288" w:rsidRDefault="00C67288" w:rsidP="00C67288">
      <w:pPr>
        <w:pStyle w:val="BodyText"/>
        <w:keepNext/>
        <w:numPr>
          <w:ilvl w:val="0"/>
          <w:numId w:val="27"/>
        </w:numPr>
        <w:rPr>
          <w:lang w:val="sr-Latn-RS"/>
        </w:rPr>
      </w:pPr>
      <w:r w:rsidRPr="00C67288">
        <w:rPr>
          <w:lang w:val="sr-Latn-RS"/>
        </w:rPr>
        <w:t>Korisnik bira opciju "Obriši program".</w:t>
      </w:r>
    </w:p>
    <w:p w14:paraId="2591AF84" w14:textId="77777777" w:rsidR="00C67288" w:rsidRPr="00C67288" w:rsidRDefault="00C67288" w:rsidP="00C67288">
      <w:pPr>
        <w:pStyle w:val="BodyText"/>
        <w:keepNext/>
        <w:numPr>
          <w:ilvl w:val="0"/>
          <w:numId w:val="27"/>
        </w:numPr>
        <w:rPr>
          <w:lang w:val="sr-Latn-RS"/>
        </w:rPr>
      </w:pPr>
      <w:r w:rsidRPr="00C67288">
        <w:rPr>
          <w:lang w:val="sr-Latn-RS"/>
        </w:rPr>
        <w:t>Sistem prikazuje dijalog prozor sa pitanjem "Da li ste sigurni da želite da obrišete ovaj program?" sa opcijama "Da" i "Ne".</w:t>
      </w:r>
    </w:p>
    <w:p w14:paraId="610724AE" w14:textId="77777777" w:rsidR="00C67288" w:rsidRPr="00C67288" w:rsidRDefault="00C67288" w:rsidP="00C67288">
      <w:pPr>
        <w:pStyle w:val="BodyText"/>
        <w:keepNext/>
        <w:numPr>
          <w:ilvl w:val="0"/>
          <w:numId w:val="27"/>
        </w:numPr>
        <w:rPr>
          <w:lang w:val="sr-Latn-RS"/>
        </w:rPr>
      </w:pPr>
      <w:r w:rsidRPr="00C67288">
        <w:rPr>
          <w:lang w:val="sr-Latn-RS"/>
        </w:rPr>
        <w:t>Korisnik bira opciju "Da".</w:t>
      </w:r>
    </w:p>
    <w:p w14:paraId="6A171D39" w14:textId="77777777" w:rsidR="00C67288" w:rsidRPr="00C67288" w:rsidRDefault="00C67288" w:rsidP="00C67288">
      <w:pPr>
        <w:pStyle w:val="BodyText"/>
        <w:keepNext/>
        <w:numPr>
          <w:ilvl w:val="0"/>
          <w:numId w:val="27"/>
        </w:numPr>
        <w:rPr>
          <w:lang w:val="sr-Latn-RS"/>
        </w:rPr>
      </w:pPr>
      <w:r w:rsidRPr="00C67288">
        <w:rPr>
          <w:lang w:val="sr-Latn-RS"/>
        </w:rPr>
        <w:t>Sistem briše program iz baze podataka.</w:t>
      </w:r>
    </w:p>
    <w:p w14:paraId="2B3DC906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1A69261F" w14:textId="77777777" w:rsidR="00C67288" w:rsidRPr="00C67288" w:rsidRDefault="00C67288" w:rsidP="002C12A7">
      <w:pPr>
        <w:pStyle w:val="BodyText"/>
        <w:keepNext/>
        <w:rPr>
          <w:lang w:val="sr-Latn-RS"/>
        </w:rPr>
      </w:pPr>
      <w:r w:rsidRPr="00C67288">
        <w:rPr>
          <w:lang w:val="sr-Latn-RS"/>
        </w:rPr>
        <w:t>Ako program nije moguće obrisati zbog toga što je povezan sa drugim korisničkim nalogom ili programom, sistem prikazuje poruku o grešci.</w:t>
      </w:r>
    </w:p>
    <w:p w14:paraId="7C527D96" w14:textId="5B56578A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03A8E6D8" w14:textId="13C4B135" w:rsidR="007E0B43" w:rsidRPr="00C67288" w:rsidRDefault="00C67288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je uspešno obrisao program i više nije dostupan na portalu.</w:t>
      </w:r>
    </w:p>
    <w:p w14:paraId="01ACAFFC" w14:textId="6938D4F1" w:rsidR="006C2F57" w:rsidRPr="00C67288" w:rsidRDefault="006C2F57" w:rsidP="006C2F57">
      <w:pPr>
        <w:pStyle w:val="Heading2"/>
        <w:rPr>
          <w:lang w:val="sr-Latn-RS"/>
        </w:rPr>
      </w:pPr>
      <w:bookmarkStart w:id="21" w:name="_Toc131882812"/>
      <w:r w:rsidRPr="00C67288">
        <w:rPr>
          <w:lang w:val="sr-Latn-RS"/>
        </w:rPr>
        <w:t xml:space="preserve">Brisanje </w:t>
      </w:r>
      <w:r w:rsidR="00C67288">
        <w:rPr>
          <w:lang w:val="sr-Latn-RS"/>
        </w:rPr>
        <w:t>prijatelja</w:t>
      </w:r>
      <w:bookmarkEnd w:id="21"/>
    </w:p>
    <w:p w14:paraId="58E7FCE9" w14:textId="77777777" w:rsidR="006C2F57" w:rsidRPr="00C67288" w:rsidRDefault="006C2F57" w:rsidP="006C2F5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56DE507C" w14:textId="0450668E" w:rsidR="006C2F57" w:rsidRPr="00C67288" w:rsidRDefault="00C67288" w:rsidP="006C2F57">
      <w:pPr>
        <w:pStyle w:val="BodyText"/>
        <w:rPr>
          <w:lang w:val="sr-Latn-RS"/>
        </w:rPr>
      </w:pPr>
      <w:r w:rsidRPr="00C67288">
        <w:rPr>
          <w:lang w:val="sr-Latn-RS"/>
        </w:rPr>
        <w:t>Brisanje prijatelja sa liste prijatelja na Fitnessivity platformi.</w:t>
      </w:r>
      <w:r w:rsidR="006C2F57" w:rsidRPr="00C67288">
        <w:rPr>
          <w:lang w:val="sr-Latn-RS"/>
        </w:rPr>
        <w:t>.</w:t>
      </w:r>
    </w:p>
    <w:p w14:paraId="29C28DB9" w14:textId="77777777" w:rsidR="006C2F57" w:rsidRPr="00C67288" w:rsidRDefault="006C2F57" w:rsidP="006C2F5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27C3C288" w14:textId="3BA10D3C" w:rsidR="006C2F57" w:rsidRPr="00C67288" w:rsidRDefault="00C67288" w:rsidP="006C2F57">
      <w:pPr>
        <w:pStyle w:val="BodyText"/>
        <w:rPr>
          <w:lang w:val="sr-Latn-RS"/>
        </w:rPr>
      </w:pPr>
      <w:r>
        <w:rPr>
          <w:lang w:val="sr-Latn-RS"/>
        </w:rPr>
        <w:t>Korisnici</w:t>
      </w:r>
    </w:p>
    <w:p w14:paraId="1C0AAA75" w14:textId="77777777" w:rsidR="006C2F57" w:rsidRPr="00C67288" w:rsidRDefault="006C2F57" w:rsidP="006C2F5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603A162E" w14:textId="2DDD5398" w:rsidR="006C2F57" w:rsidRPr="00C67288" w:rsidRDefault="00C67288" w:rsidP="006C2F57">
      <w:pPr>
        <w:pStyle w:val="BodyText"/>
        <w:rPr>
          <w:lang w:val="sr-Latn-RS"/>
        </w:rPr>
      </w:pPr>
      <w:r w:rsidRPr="00C67288">
        <w:rPr>
          <w:lang w:val="sr-Latn-RS"/>
        </w:rPr>
        <w:t>Korisnik je prijavljen na platformu i ima bar jednog prijatelja na listi prijatelja</w:t>
      </w:r>
      <w:r w:rsidR="006C2F57" w:rsidRPr="00C67288">
        <w:rPr>
          <w:lang w:val="sr-Latn-RS"/>
        </w:rPr>
        <w:t>.</w:t>
      </w:r>
    </w:p>
    <w:p w14:paraId="2F71CE16" w14:textId="77777777" w:rsidR="006C2F57" w:rsidRPr="00C67288" w:rsidRDefault="006C2F57" w:rsidP="006C2F5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76412167" w14:textId="77777777" w:rsidR="00C67288" w:rsidRPr="00C67288" w:rsidRDefault="00C67288" w:rsidP="00C67288">
      <w:pPr>
        <w:pStyle w:val="BodyText"/>
        <w:numPr>
          <w:ilvl w:val="0"/>
          <w:numId w:val="21"/>
        </w:numPr>
        <w:rPr>
          <w:lang w:val="sr-Latn-RS"/>
        </w:rPr>
      </w:pPr>
      <w:r w:rsidRPr="00C67288">
        <w:rPr>
          <w:lang w:val="sr-Latn-RS"/>
        </w:rPr>
        <w:t>Korisnik bira opciju "Lista prijatelja" na profilu.</w:t>
      </w:r>
    </w:p>
    <w:p w14:paraId="3BAB67FA" w14:textId="77777777" w:rsidR="00C67288" w:rsidRPr="00C67288" w:rsidRDefault="00C67288" w:rsidP="00C67288">
      <w:pPr>
        <w:pStyle w:val="BodyText"/>
        <w:numPr>
          <w:ilvl w:val="0"/>
          <w:numId w:val="21"/>
        </w:numPr>
        <w:rPr>
          <w:lang w:val="sr-Latn-RS"/>
        </w:rPr>
      </w:pPr>
      <w:r w:rsidRPr="00C67288">
        <w:rPr>
          <w:lang w:val="sr-Latn-RS"/>
        </w:rPr>
        <w:t>Prikazuju se svi prijatelji korisnika sa opcijom "Ukloni" pored svakog prijatelja.</w:t>
      </w:r>
    </w:p>
    <w:p w14:paraId="39C0A987" w14:textId="77777777" w:rsidR="00C67288" w:rsidRPr="00C67288" w:rsidRDefault="00C67288" w:rsidP="00C67288">
      <w:pPr>
        <w:pStyle w:val="BodyText"/>
        <w:numPr>
          <w:ilvl w:val="0"/>
          <w:numId w:val="21"/>
        </w:numPr>
        <w:rPr>
          <w:lang w:val="sr-Latn-RS"/>
        </w:rPr>
      </w:pPr>
      <w:r w:rsidRPr="00C67288">
        <w:rPr>
          <w:lang w:val="sr-Latn-RS"/>
        </w:rPr>
        <w:lastRenderedPageBreak/>
        <w:t>Korisnik bira opciju "Ukloni" pored prijatelja koga želi da ukloni sa liste prijatelja.</w:t>
      </w:r>
    </w:p>
    <w:p w14:paraId="2F34735D" w14:textId="77777777" w:rsidR="00C67288" w:rsidRPr="00C67288" w:rsidRDefault="00C67288" w:rsidP="00C67288">
      <w:pPr>
        <w:pStyle w:val="BodyText"/>
        <w:numPr>
          <w:ilvl w:val="0"/>
          <w:numId w:val="21"/>
        </w:numPr>
        <w:rPr>
          <w:lang w:val="sr-Latn-RS"/>
        </w:rPr>
      </w:pPr>
      <w:r w:rsidRPr="00C67288">
        <w:rPr>
          <w:lang w:val="sr-Latn-RS"/>
        </w:rPr>
        <w:t>Prikazuje se prozor sa pitanjem "Da li ste sigurni da želite da uklonite ovog prijatelja sa liste?"</w:t>
      </w:r>
    </w:p>
    <w:p w14:paraId="0A3A9007" w14:textId="77777777" w:rsidR="00C67288" w:rsidRPr="00C67288" w:rsidRDefault="00C67288" w:rsidP="00C67288">
      <w:pPr>
        <w:pStyle w:val="BodyText"/>
        <w:numPr>
          <w:ilvl w:val="0"/>
          <w:numId w:val="21"/>
        </w:numPr>
        <w:rPr>
          <w:lang w:val="sr-Latn-RS"/>
        </w:rPr>
      </w:pPr>
      <w:r w:rsidRPr="00C67288">
        <w:rPr>
          <w:lang w:val="sr-Latn-RS"/>
        </w:rPr>
        <w:t>Korisnik bira opciju "Da".</w:t>
      </w:r>
    </w:p>
    <w:p w14:paraId="4F48380E" w14:textId="1BEA73A1" w:rsidR="006C2F57" w:rsidRPr="00C67288" w:rsidRDefault="00C67288" w:rsidP="00C67288">
      <w:pPr>
        <w:pStyle w:val="BodyText"/>
        <w:numPr>
          <w:ilvl w:val="0"/>
          <w:numId w:val="21"/>
        </w:numPr>
        <w:rPr>
          <w:lang w:val="sr-Latn-RS"/>
        </w:rPr>
      </w:pPr>
      <w:r w:rsidRPr="00C67288">
        <w:rPr>
          <w:lang w:val="sr-Latn-RS"/>
        </w:rPr>
        <w:t>Prijatelj je uklonjen sa liste prijatelja.</w:t>
      </w:r>
    </w:p>
    <w:p w14:paraId="209B3DAA" w14:textId="77777777" w:rsidR="006C2F57" w:rsidRPr="00C67288" w:rsidRDefault="006C2F57" w:rsidP="006C2F5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7E996EA8" w14:textId="3A66D81B" w:rsidR="006C2F57" w:rsidRPr="00C67288" w:rsidRDefault="00C67288" w:rsidP="00C67288">
      <w:pPr>
        <w:pStyle w:val="BodyText"/>
        <w:rPr>
          <w:lang w:val="sr-Latn-RS"/>
        </w:rPr>
      </w:pPr>
      <w:r>
        <w:rPr>
          <w:lang w:val="sr-Latn-RS"/>
        </w:rPr>
        <w:t>[Podnet zahtev nakon što je željeni korisnik obrisao aktera sa list prijatelja</w:t>
      </w:r>
      <w:r>
        <w:t>]</w:t>
      </w:r>
      <w:r>
        <w:rPr>
          <w:lang w:val="sr-Latn-RS"/>
        </w:rPr>
        <w:t>: Obaveštenje da korisnik nije prijatelj.</w:t>
      </w:r>
    </w:p>
    <w:p w14:paraId="7A8C93E9" w14:textId="77777777" w:rsidR="00C67288" w:rsidRPr="00C67288" w:rsidRDefault="00C67288" w:rsidP="00C67288">
      <w:pPr>
        <w:pStyle w:val="BodyText"/>
        <w:rPr>
          <w:lang w:val="sr-Latn-RS"/>
        </w:rPr>
      </w:pPr>
    </w:p>
    <w:p w14:paraId="5F37234F" w14:textId="77777777" w:rsidR="006C2F57" w:rsidRPr="00C67288" w:rsidRDefault="006C2F57" w:rsidP="006C2F5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61526656" w14:textId="5CF0B999" w:rsidR="006C2F57" w:rsidRPr="00C67288" w:rsidRDefault="00C67288" w:rsidP="004526F1">
      <w:pPr>
        <w:pStyle w:val="BodyText"/>
        <w:rPr>
          <w:lang w:val="sr-Latn-RS"/>
        </w:rPr>
      </w:pPr>
      <w:r>
        <w:rPr>
          <w:lang w:val="sr-Latn-RS"/>
        </w:rPr>
        <w:t>Korisnik je obrisan sa listu prijatelja obostrano</w:t>
      </w:r>
      <w:r w:rsidR="006C2F57" w:rsidRPr="00C67288">
        <w:rPr>
          <w:lang w:val="sr-Latn-RS"/>
        </w:rPr>
        <w:t>.</w:t>
      </w:r>
    </w:p>
    <w:p w14:paraId="312CECE0" w14:textId="4D7740AC" w:rsidR="00786068" w:rsidRPr="00C67288" w:rsidRDefault="00C67288" w:rsidP="00786068">
      <w:pPr>
        <w:pStyle w:val="Heading2"/>
        <w:rPr>
          <w:lang w:val="sr-Latn-RS"/>
        </w:rPr>
      </w:pPr>
      <w:bookmarkStart w:id="22" w:name="_Toc131882813"/>
      <w:r w:rsidRPr="00C67288">
        <w:rPr>
          <w:lang w:val="sr-Latn-RS"/>
        </w:rPr>
        <w:t>Komunikacija između korisnika</w:t>
      </w:r>
      <w:bookmarkEnd w:id="22"/>
    </w:p>
    <w:p w14:paraId="23881BFA" w14:textId="77777777" w:rsidR="007E0B43" w:rsidRPr="00C67288" w:rsidRDefault="007E0B43" w:rsidP="007E0B43">
      <w:pPr>
        <w:pStyle w:val="BodyText"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37A60E0D" w14:textId="1BE30E1F" w:rsidR="007E0B43" w:rsidRPr="00C67288" w:rsidRDefault="00C67288" w:rsidP="005C333A">
      <w:pPr>
        <w:pStyle w:val="BodyText"/>
        <w:rPr>
          <w:lang w:val="sr-Latn-RS"/>
        </w:rPr>
      </w:pPr>
      <w:r>
        <w:rPr>
          <w:lang w:val="sr-Latn-RS"/>
        </w:rPr>
        <w:t xml:space="preserve">Slanje poruka </w:t>
      </w:r>
      <w:r w:rsidRPr="00C67288">
        <w:rPr>
          <w:lang w:val="sr-Latn-RS"/>
        </w:rPr>
        <w:t>između registrovanih korisnika na platformi.</w:t>
      </w:r>
      <w:r w:rsidR="005C333A" w:rsidRPr="00C67288">
        <w:rPr>
          <w:lang w:val="sr-Latn-RS"/>
        </w:rPr>
        <w:t>.</w:t>
      </w:r>
    </w:p>
    <w:p w14:paraId="7875E674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5E16F942" w14:textId="2E6D5A97" w:rsidR="007E0B43" w:rsidRPr="00C67288" w:rsidRDefault="00C67288" w:rsidP="007C4972">
      <w:pPr>
        <w:pStyle w:val="BodyText"/>
        <w:rPr>
          <w:lang w:val="sr-Latn-RS"/>
        </w:rPr>
      </w:pPr>
      <w:r>
        <w:rPr>
          <w:lang w:val="sr-Latn-RS"/>
        </w:rPr>
        <w:t>Korisnici, prijatelji korisnika</w:t>
      </w:r>
      <w:r w:rsidR="007E0B43" w:rsidRPr="00C67288">
        <w:rPr>
          <w:lang w:val="sr-Latn-RS"/>
        </w:rPr>
        <w:t>.</w:t>
      </w:r>
    </w:p>
    <w:p w14:paraId="32654267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Preduslovi:</w:t>
      </w:r>
    </w:p>
    <w:p w14:paraId="71B132B2" w14:textId="4D99A72B" w:rsidR="007E0B43" w:rsidRPr="00C67288" w:rsidRDefault="00C67288" w:rsidP="007E0B43">
      <w:pPr>
        <w:pStyle w:val="BodyText"/>
        <w:rPr>
          <w:lang w:val="sr-Latn-RS"/>
        </w:rPr>
      </w:pPr>
      <w:r w:rsidRPr="00C67288">
        <w:rPr>
          <w:lang w:val="sr-Latn-RS"/>
        </w:rPr>
        <w:t xml:space="preserve">Korisnik je </w:t>
      </w:r>
      <w:r>
        <w:rPr>
          <w:lang w:val="sr-Latn-RS"/>
        </w:rPr>
        <w:t>prijavljen i prijatelj sa datim korisnikom</w:t>
      </w:r>
      <w:r w:rsidR="00082A7C" w:rsidRPr="00C67288">
        <w:rPr>
          <w:lang w:val="sr-Latn-RS"/>
        </w:rPr>
        <w:t>.</w:t>
      </w:r>
    </w:p>
    <w:p w14:paraId="35F2C93B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0C8DEDD1" w14:textId="12A7EA04" w:rsidR="00C67288" w:rsidRPr="00C67288" w:rsidRDefault="00C67288" w:rsidP="00C67288">
      <w:pPr>
        <w:pStyle w:val="BodyText"/>
        <w:numPr>
          <w:ilvl w:val="0"/>
          <w:numId w:val="13"/>
        </w:numPr>
        <w:rPr>
          <w:lang w:val="sr-Latn-RS"/>
        </w:rPr>
      </w:pPr>
      <w:r w:rsidRPr="00C67288">
        <w:rPr>
          <w:lang w:val="sr-Latn-RS"/>
        </w:rPr>
        <w:t xml:space="preserve">Korisnik bira </w:t>
      </w:r>
      <w:r>
        <w:rPr>
          <w:lang w:val="sr-Latn-RS"/>
        </w:rPr>
        <w:t>ikonu čoveka sa gornje strane.</w:t>
      </w:r>
    </w:p>
    <w:p w14:paraId="3BE93209" w14:textId="77777777" w:rsidR="00C67288" w:rsidRPr="00C67288" w:rsidRDefault="00C67288" w:rsidP="00C67288">
      <w:pPr>
        <w:pStyle w:val="BodyText"/>
        <w:numPr>
          <w:ilvl w:val="0"/>
          <w:numId w:val="13"/>
        </w:numPr>
        <w:rPr>
          <w:lang w:val="sr-Latn-RS"/>
        </w:rPr>
      </w:pPr>
      <w:r w:rsidRPr="00C67288">
        <w:rPr>
          <w:lang w:val="sr-Latn-RS"/>
        </w:rPr>
        <w:t>Prikazuje se lista prijatelja korisnika.</w:t>
      </w:r>
    </w:p>
    <w:p w14:paraId="7C314534" w14:textId="77777777" w:rsidR="00C67288" w:rsidRPr="00C67288" w:rsidRDefault="00C67288" w:rsidP="00C67288">
      <w:pPr>
        <w:pStyle w:val="BodyText"/>
        <w:numPr>
          <w:ilvl w:val="0"/>
          <w:numId w:val="13"/>
        </w:numPr>
        <w:rPr>
          <w:lang w:val="sr-Latn-RS"/>
        </w:rPr>
      </w:pPr>
      <w:r w:rsidRPr="00C67288">
        <w:rPr>
          <w:lang w:val="sr-Latn-RS"/>
        </w:rPr>
        <w:t>Korisnik bira željenog prijatelja sa liste.</w:t>
      </w:r>
    </w:p>
    <w:p w14:paraId="0938D61A" w14:textId="77777777" w:rsidR="00C67288" w:rsidRPr="00C67288" w:rsidRDefault="00C67288" w:rsidP="00C67288">
      <w:pPr>
        <w:pStyle w:val="BodyText"/>
        <w:numPr>
          <w:ilvl w:val="0"/>
          <w:numId w:val="13"/>
        </w:numPr>
        <w:rPr>
          <w:lang w:val="sr-Latn-RS"/>
        </w:rPr>
      </w:pPr>
      <w:r w:rsidRPr="00C67288">
        <w:rPr>
          <w:lang w:val="sr-Latn-RS"/>
        </w:rPr>
        <w:t>Prikazuje se forma za slanje poruke.</w:t>
      </w:r>
    </w:p>
    <w:p w14:paraId="647A60CF" w14:textId="77777777" w:rsidR="00C67288" w:rsidRPr="00C67288" w:rsidRDefault="00C67288" w:rsidP="00C67288">
      <w:pPr>
        <w:pStyle w:val="BodyText"/>
        <w:numPr>
          <w:ilvl w:val="0"/>
          <w:numId w:val="13"/>
        </w:numPr>
        <w:rPr>
          <w:lang w:val="sr-Latn-RS"/>
        </w:rPr>
      </w:pPr>
      <w:r w:rsidRPr="00C67288">
        <w:rPr>
          <w:lang w:val="sr-Latn-RS"/>
        </w:rPr>
        <w:t>Korisnik unosi tekst poruke i bira opciju "Pošalji".</w:t>
      </w:r>
    </w:p>
    <w:p w14:paraId="521A1FC4" w14:textId="4E13D02F" w:rsidR="007E0B43" w:rsidRPr="00C67288" w:rsidRDefault="00C67288" w:rsidP="00C67288">
      <w:pPr>
        <w:pStyle w:val="BodyText"/>
        <w:numPr>
          <w:ilvl w:val="0"/>
          <w:numId w:val="13"/>
        </w:numPr>
        <w:rPr>
          <w:lang w:val="sr-Latn-RS"/>
        </w:rPr>
      </w:pPr>
      <w:r w:rsidRPr="00C67288">
        <w:rPr>
          <w:lang w:val="sr-Latn-RS"/>
        </w:rPr>
        <w:t>Poruka se šalje prijatelju.</w:t>
      </w:r>
    </w:p>
    <w:p w14:paraId="4F4183C2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4CB5C2CE" w14:textId="77777777" w:rsidR="00C67288" w:rsidRPr="00C67288" w:rsidRDefault="00C67288" w:rsidP="00C67288">
      <w:pPr>
        <w:pStyle w:val="BodyText"/>
        <w:keepNext/>
        <w:numPr>
          <w:ilvl w:val="0"/>
          <w:numId w:val="29"/>
        </w:numPr>
        <w:rPr>
          <w:lang w:val="sr-Latn-RS"/>
        </w:rPr>
      </w:pPr>
      <w:r w:rsidRPr="00C67288">
        <w:rPr>
          <w:lang w:val="sr-Latn-RS"/>
        </w:rPr>
        <w:t>Ukoliko korisnik nema prijatelje, prikazuje se odgovarajuća poruka.</w:t>
      </w:r>
    </w:p>
    <w:p w14:paraId="0C9BA6B8" w14:textId="77777777" w:rsidR="00C67288" w:rsidRPr="00C67288" w:rsidRDefault="00C67288" w:rsidP="00C67288">
      <w:pPr>
        <w:pStyle w:val="BodyText"/>
        <w:keepNext/>
        <w:numPr>
          <w:ilvl w:val="0"/>
          <w:numId w:val="29"/>
        </w:numPr>
        <w:rPr>
          <w:b/>
          <w:bCs/>
          <w:lang w:val="sr-Latn-RS"/>
        </w:rPr>
      </w:pPr>
      <w:r w:rsidRPr="00C67288">
        <w:rPr>
          <w:lang w:val="sr-Latn-RS"/>
        </w:rPr>
        <w:t>Ukoliko prijatelj nije registrovan na platformi, prikazuje se odgovarajuća poruka.</w:t>
      </w:r>
    </w:p>
    <w:p w14:paraId="0A5CAB41" w14:textId="61F845D3" w:rsidR="007E0B43" w:rsidRPr="00C67288" w:rsidRDefault="007E0B43" w:rsidP="00C67288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202284B4" w14:textId="4C61CEBD" w:rsidR="007E0B43" w:rsidRPr="00C67288" w:rsidRDefault="00C67288" w:rsidP="007E0B43">
      <w:pPr>
        <w:pStyle w:val="BodyText"/>
        <w:rPr>
          <w:lang w:val="sr-Latn-RS"/>
        </w:rPr>
      </w:pPr>
      <w:r w:rsidRPr="00C67288">
        <w:rPr>
          <w:lang w:val="sr-Latn-RS"/>
        </w:rPr>
        <w:t>Korisnik uspešno šalje poruku prijatelju i ostvaruje komunikaciju sa drugim korisnikom.</w:t>
      </w:r>
    </w:p>
    <w:p w14:paraId="6749A7AF" w14:textId="19A8D264" w:rsidR="00786068" w:rsidRPr="00C67288" w:rsidRDefault="003D1D5E" w:rsidP="00786068">
      <w:pPr>
        <w:pStyle w:val="Heading2"/>
        <w:rPr>
          <w:lang w:val="sr-Latn-RS"/>
        </w:rPr>
      </w:pPr>
      <w:bookmarkStart w:id="23" w:name="_Toc131882814"/>
      <w:r w:rsidRPr="003D1D5E">
        <w:rPr>
          <w:lang w:val="sr-Latn-RS"/>
        </w:rPr>
        <w:t>Prikazivanje reklama</w:t>
      </w:r>
      <w:bookmarkEnd w:id="23"/>
    </w:p>
    <w:p w14:paraId="0FB2CA8E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Kratak opis:</w:t>
      </w:r>
    </w:p>
    <w:p w14:paraId="5911653A" w14:textId="018B949A" w:rsidR="007E0B43" w:rsidRPr="00C67288" w:rsidRDefault="003D1D5E" w:rsidP="007E0B43">
      <w:pPr>
        <w:pStyle w:val="BodyText"/>
        <w:rPr>
          <w:lang w:val="sr-Latn-RS"/>
        </w:rPr>
      </w:pPr>
      <w:r w:rsidRPr="003D1D5E">
        <w:rPr>
          <w:lang w:val="sr-Latn-RS"/>
        </w:rPr>
        <w:t>Sistem prikazuje reklame korisnicima na različitim mestima na stranici Fitnessivity kako bi se prikazali relevantni oglasi i podržala financijska podrška za portal</w:t>
      </w:r>
      <w:r w:rsidR="00080F92" w:rsidRPr="00C67288">
        <w:rPr>
          <w:lang w:val="sr-Latn-RS"/>
        </w:rPr>
        <w:t>.</w:t>
      </w:r>
    </w:p>
    <w:p w14:paraId="0B655264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Akteri:</w:t>
      </w:r>
    </w:p>
    <w:p w14:paraId="49168485" w14:textId="1A548F09" w:rsidR="007E0B43" w:rsidRPr="00C67288" w:rsidRDefault="003D1D5E" w:rsidP="007C4972">
      <w:pPr>
        <w:pStyle w:val="BodyText"/>
        <w:rPr>
          <w:lang w:val="sr-Latn-RS"/>
        </w:rPr>
      </w:pPr>
      <w:r>
        <w:rPr>
          <w:lang w:val="sr-Latn-RS"/>
        </w:rPr>
        <w:t>Korisnici, administratori, oglasivači</w:t>
      </w:r>
    </w:p>
    <w:p w14:paraId="7FE6B303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lastRenderedPageBreak/>
        <w:t>Preduslovi:</w:t>
      </w:r>
    </w:p>
    <w:p w14:paraId="506E6BFB" w14:textId="79EB9F5E" w:rsidR="007E0B43" w:rsidRPr="00C67288" w:rsidRDefault="003D1D5E" w:rsidP="007E0B43">
      <w:pPr>
        <w:pStyle w:val="BodyText"/>
        <w:rPr>
          <w:lang w:val="sr-Latn-RS"/>
        </w:rPr>
      </w:pPr>
      <w:r>
        <w:rPr>
          <w:lang w:val="sr-Latn-RS"/>
        </w:rPr>
        <w:t>Nema preduslova</w:t>
      </w:r>
      <w:r w:rsidR="00080F92" w:rsidRPr="00C67288">
        <w:rPr>
          <w:lang w:val="sr-Latn-RS"/>
        </w:rPr>
        <w:t>.</w:t>
      </w:r>
    </w:p>
    <w:p w14:paraId="3731599F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Osnovni tok:</w:t>
      </w:r>
    </w:p>
    <w:p w14:paraId="36865D2B" w14:textId="77777777" w:rsidR="003D1D5E" w:rsidRPr="003D1D5E" w:rsidRDefault="003D1D5E" w:rsidP="003D1D5E">
      <w:pPr>
        <w:pStyle w:val="BodyText"/>
        <w:keepNext/>
        <w:numPr>
          <w:ilvl w:val="0"/>
          <w:numId w:val="30"/>
        </w:numPr>
        <w:rPr>
          <w:lang w:val="sr-Latn-RS"/>
        </w:rPr>
      </w:pPr>
      <w:r w:rsidRPr="003D1D5E">
        <w:rPr>
          <w:lang w:val="sr-Latn-RS"/>
        </w:rPr>
        <w:t>Sistem prikazuje reklame na različitim mestima na stranici Fitnessivity.</w:t>
      </w:r>
    </w:p>
    <w:p w14:paraId="5BB11369" w14:textId="77777777" w:rsidR="003D1D5E" w:rsidRPr="003D1D5E" w:rsidRDefault="003D1D5E" w:rsidP="003D1D5E">
      <w:pPr>
        <w:pStyle w:val="BodyText"/>
        <w:keepNext/>
        <w:numPr>
          <w:ilvl w:val="0"/>
          <w:numId w:val="30"/>
        </w:numPr>
        <w:rPr>
          <w:lang w:val="sr-Latn-RS"/>
        </w:rPr>
      </w:pPr>
      <w:r w:rsidRPr="003D1D5E">
        <w:rPr>
          <w:lang w:val="sr-Latn-RS"/>
        </w:rPr>
        <w:t>Korisnik pregleda reklamu koja je prikazana.</w:t>
      </w:r>
    </w:p>
    <w:p w14:paraId="3342865A" w14:textId="77777777" w:rsidR="003D1D5E" w:rsidRPr="003D1D5E" w:rsidRDefault="003D1D5E" w:rsidP="003D1D5E">
      <w:pPr>
        <w:pStyle w:val="BodyText"/>
        <w:keepNext/>
        <w:numPr>
          <w:ilvl w:val="0"/>
          <w:numId w:val="30"/>
        </w:numPr>
        <w:rPr>
          <w:lang w:val="sr-Latn-RS"/>
        </w:rPr>
      </w:pPr>
      <w:r w:rsidRPr="003D1D5E">
        <w:rPr>
          <w:lang w:val="sr-Latn-RS"/>
        </w:rPr>
        <w:t>Ako korisnik klikne na reklamu, otvara se novi prozor ili tab sa detaljima o oglašavanju.</w:t>
      </w:r>
    </w:p>
    <w:p w14:paraId="1A28F10E" w14:textId="77777777" w:rsidR="003D1D5E" w:rsidRPr="003D1D5E" w:rsidRDefault="003D1D5E" w:rsidP="003D1D5E">
      <w:pPr>
        <w:pStyle w:val="BodyText"/>
        <w:keepNext/>
        <w:numPr>
          <w:ilvl w:val="0"/>
          <w:numId w:val="30"/>
        </w:numPr>
        <w:rPr>
          <w:lang w:val="sr-Latn-RS"/>
        </w:rPr>
      </w:pPr>
      <w:r w:rsidRPr="003D1D5E">
        <w:rPr>
          <w:lang w:val="sr-Latn-RS"/>
        </w:rPr>
        <w:t>Korisnik može da se vrati na Fitnessivity portal zatvaranjem prozora/tab-a sa reklamom.</w:t>
      </w:r>
    </w:p>
    <w:p w14:paraId="2D55FC95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Izuzetci:</w:t>
      </w:r>
    </w:p>
    <w:p w14:paraId="56C7A284" w14:textId="416D7805" w:rsidR="007E0B43" w:rsidRPr="00C67288" w:rsidRDefault="003D1D5E" w:rsidP="006D2FE2">
      <w:pPr>
        <w:pStyle w:val="BodyText"/>
        <w:rPr>
          <w:lang w:val="sr-Latn-RS"/>
        </w:rPr>
      </w:pPr>
      <w:r w:rsidRPr="003D1D5E">
        <w:rPr>
          <w:i/>
          <w:iCs/>
          <w:lang w:val="sr-Latn-RS"/>
        </w:rPr>
        <w:t>Nema relevantnih reklama u sistemu.</w:t>
      </w:r>
    </w:p>
    <w:p w14:paraId="43B2793F" w14:textId="77777777" w:rsidR="007E0B43" w:rsidRPr="00C67288" w:rsidRDefault="007E0B43" w:rsidP="002C12A7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Posledice:</w:t>
      </w:r>
    </w:p>
    <w:p w14:paraId="30E230D1" w14:textId="17CB7C90" w:rsidR="007E0B43" w:rsidRDefault="003D1D5E" w:rsidP="007E0B43">
      <w:pPr>
        <w:pStyle w:val="BodyText"/>
        <w:rPr>
          <w:lang w:val="sr-Latn-RS"/>
        </w:rPr>
      </w:pPr>
      <w:r w:rsidRPr="003D1D5E">
        <w:rPr>
          <w:lang w:val="sr-Latn-RS"/>
        </w:rPr>
        <w:t>Korisnik vidi relevantne reklame na stranici i oglašivačima se prikazuje njihov oglas, čime se podržava financijska podrška za portal.</w:t>
      </w:r>
    </w:p>
    <w:p w14:paraId="758AFF34" w14:textId="77777777" w:rsidR="000808AA" w:rsidRPr="00C67288" w:rsidRDefault="000808AA" w:rsidP="007E0B43">
      <w:pPr>
        <w:pStyle w:val="BodyText"/>
        <w:rPr>
          <w:lang w:val="sr-Latn-RS"/>
        </w:rPr>
      </w:pPr>
    </w:p>
    <w:p w14:paraId="73C7688E" w14:textId="77777777" w:rsidR="006E5E1D" w:rsidRPr="00C67288" w:rsidRDefault="006E5E1D" w:rsidP="006E5E1D">
      <w:pPr>
        <w:pStyle w:val="Heading1"/>
        <w:rPr>
          <w:lang w:val="sr-Latn-RS"/>
        </w:rPr>
      </w:pPr>
      <w:bookmarkStart w:id="24" w:name="_Toc131882815"/>
      <w:r w:rsidRPr="00C67288">
        <w:rPr>
          <w:lang w:val="sr-Latn-RS"/>
        </w:rPr>
        <w:t>Dodatni zahtevi</w:t>
      </w:r>
      <w:bookmarkEnd w:id="24"/>
    </w:p>
    <w:p w14:paraId="44030573" w14:textId="77777777" w:rsidR="00834900" w:rsidRPr="00C67288" w:rsidRDefault="00132780" w:rsidP="00834900">
      <w:pPr>
        <w:pStyle w:val="Heading2"/>
        <w:rPr>
          <w:lang w:val="sr-Latn-RS"/>
        </w:rPr>
      </w:pPr>
      <w:bookmarkStart w:id="25" w:name="_Toc131882816"/>
      <w:r w:rsidRPr="00C67288">
        <w:rPr>
          <w:lang w:val="sr-Latn-RS"/>
        </w:rPr>
        <w:t>Funkcionalnost</w:t>
      </w:r>
      <w:bookmarkEnd w:id="25"/>
    </w:p>
    <w:p w14:paraId="42F4DBFA" w14:textId="77777777" w:rsidR="006E5E1D" w:rsidRPr="00C67288" w:rsidRDefault="00132780" w:rsidP="00132780">
      <w:pPr>
        <w:pStyle w:val="BodyText"/>
        <w:rPr>
          <w:lang w:val="sr-Latn-RS"/>
        </w:rPr>
      </w:pPr>
      <w:r w:rsidRPr="00C67288">
        <w:rPr>
          <w:lang w:val="sr-Latn-RS"/>
        </w:rPr>
        <w:t>U ovom odeljku su specificirani funkcionalni zahtevi koji su zajednički za više slučajeva korišćenja</w:t>
      </w:r>
      <w:r w:rsidR="006E5E1D" w:rsidRPr="00C67288">
        <w:rPr>
          <w:lang w:val="sr-Latn-RS"/>
        </w:rPr>
        <w:t>.</w:t>
      </w:r>
    </w:p>
    <w:p w14:paraId="46A7DF6F" w14:textId="39EF38CF" w:rsidR="00167FDF" w:rsidRPr="00C67288" w:rsidRDefault="00F110AE" w:rsidP="00DD0501">
      <w:pPr>
        <w:pStyle w:val="BodyText"/>
        <w:rPr>
          <w:lang w:val="sr-Latn-RS"/>
        </w:rPr>
      </w:pPr>
      <w:r>
        <w:rPr>
          <w:lang w:val="sr-Latn-RS"/>
        </w:rPr>
        <w:t>Fitnessivity</w:t>
      </w:r>
      <w:r w:rsidR="00167FDF" w:rsidRPr="00C67288">
        <w:rPr>
          <w:lang w:val="sr-Latn-RS"/>
        </w:rPr>
        <w:t xml:space="preserve"> portal </w:t>
      </w:r>
      <w:r w:rsidR="00DD0501" w:rsidRPr="00C67288">
        <w:rPr>
          <w:lang w:val="sr-Latn-RS"/>
        </w:rPr>
        <w:t>ne zahteva nikakve dodatne funkcionalnosti</w:t>
      </w:r>
      <w:r w:rsidR="00167FDF" w:rsidRPr="00C67288">
        <w:rPr>
          <w:lang w:val="sr-Latn-RS"/>
        </w:rPr>
        <w:t>.</w:t>
      </w:r>
    </w:p>
    <w:p w14:paraId="31338875" w14:textId="77777777" w:rsidR="00834900" w:rsidRPr="00C67288" w:rsidRDefault="00834900" w:rsidP="00834900">
      <w:pPr>
        <w:pStyle w:val="Heading2"/>
        <w:rPr>
          <w:lang w:val="sr-Latn-RS"/>
        </w:rPr>
      </w:pPr>
      <w:bookmarkStart w:id="26" w:name="_Toc131882817"/>
      <w:r w:rsidRPr="00C67288">
        <w:rPr>
          <w:lang w:val="sr-Latn-RS"/>
        </w:rPr>
        <w:t>Upotrebivost</w:t>
      </w:r>
      <w:bookmarkEnd w:id="26"/>
    </w:p>
    <w:p w14:paraId="681C6090" w14:textId="5E1EF412" w:rsidR="001517F6" w:rsidRPr="00C67288" w:rsidRDefault="00F110AE" w:rsidP="00F220C7">
      <w:pPr>
        <w:pStyle w:val="BodyText"/>
        <w:rPr>
          <w:lang w:val="sr-Latn-RS"/>
        </w:rPr>
      </w:pPr>
      <w:r w:rsidRPr="00F110AE">
        <w:rPr>
          <w:lang w:val="sr-Latn-RS"/>
        </w:rPr>
        <w:t>Ovaj softver će nuditi visok nivo upotrebivosti koji će omogućiti korisnicima jednostavno i intuitivno korišćenje svih funkcionalnosti. Korisničk</w:t>
      </w:r>
      <w:r>
        <w:rPr>
          <w:lang w:val="sr-Latn-RS"/>
        </w:rPr>
        <w:t>i</w:t>
      </w:r>
      <w:r w:rsidRPr="00F110AE">
        <w:rPr>
          <w:lang w:val="sr-Latn-RS"/>
        </w:rPr>
        <w:t xml:space="preserve"> </w:t>
      </w:r>
      <w:r>
        <w:rPr>
          <w:lang w:val="sr-Latn-RS"/>
        </w:rPr>
        <w:t xml:space="preserve">interfejs </w:t>
      </w:r>
      <w:r w:rsidRPr="00F110AE">
        <w:rPr>
          <w:lang w:val="sr-Latn-RS"/>
        </w:rPr>
        <w:t xml:space="preserve">će biti </w:t>
      </w:r>
      <w:r>
        <w:rPr>
          <w:lang w:val="sr-Latn-RS"/>
        </w:rPr>
        <w:t xml:space="preserve">napravljen </w:t>
      </w:r>
      <w:r w:rsidRPr="00F110AE">
        <w:rPr>
          <w:lang w:val="sr-Latn-RS"/>
        </w:rPr>
        <w:t>na način da olakša navigaciju i pretragu, a sve opcije će biti jasno i pregledno prikazane. Takođe, softver će se prilagođavati različitim korisničkim preferencama i uređajima kako bi korisnicima bio dostupan i na mobilnim uređajima, tabletima i desktop računarima. Na taj način će korisnici moći da pristupe svojim programima za vežbanje i informacijama o napretku bilo kada i bilo gde.</w:t>
      </w:r>
      <w:r w:rsidR="00F220C7" w:rsidRPr="00C67288">
        <w:rPr>
          <w:lang w:val="sr-Latn-RS"/>
        </w:rPr>
        <w:t>.</w:t>
      </w:r>
      <w:r>
        <w:rPr>
          <w:lang w:val="sr-Latn-RS"/>
        </w:rPr>
        <w:t xml:space="preserve"> </w:t>
      </w:r>
      <w:r w:rsidR="00F220C7" w:rsidRPr="00C67288">
        <w:rPr>
          <w:lang w:val="sr-Latn-RS"/>
        </w:rPr>
        <w:t xml:space="preserve"> </w:t>
      </w:r>
    </w:p>
    <w:p w14:paraId="23B157BF" w14:textId="77777777" w:rsidR="00834900" w:rsidRPr="00C67288" w:rsidRDefault="00834900" w:rsidP="00834900">
      <w:pPr>
        <w:pStyle w:val="Heading2"/>
        <w:rPr>
          <w:lang w:val="sr-Latn-RS"/>
        </w:rPr>
      </w:pPr>
      <w:bookmarkStart w:id="27" w:name="_Toc131882818"/>
      <w:r w:rsidRPr="00C67288">
        <w:rPr>
          <w:lang w:val="sr-Latn-RS"/>
        </w:rPr>
        <w:t>Pouzdanost</w:t>
      </w:r>
      <w:bookmarkEnd w:id="27"/>
    </w:p>
    <w:p w14:paraId="657FEF49" w14:textId="77777777" w:rsidR="00834900" w:rsidRPr="00C67288" w:rsidRDefault="00E41E1D" w:rsidP="00834900">
      <w:pPr>
        <w:pStyle w:val="BodyText"/>
        <w:rPr>
          <w:lang w:val="sr-Latn-RS"/>
        </w:rPr>
      </w:pPr>
      <w:r w:rsidRPr="00C67288">
        <w:rPr>
          <w:lang w:val="sr-Latn-RS"/>
        </w:rPr>
        <w:t>U ovom odeljku su specificirani zahtevi u pogledu pouzdanosti sistema koji se razvija.</w:t>
      </w:r>
    </w:p>
    <w:p w14:paraId="082975F8" w14:textId="08971B00" w:rsidR="00F110AE" w:rsidRDefault="00F110AE" w:rsidP="00F110AE">
      <w:pPr>
        <w:ind w:left="720"/>
        <w:rPr>
          <w:lang w:val="sr-Latn-RS"/>
        </w:rPr>
      </w:pPr>
      <w:r>
        <w:rPr>
          <w:lang w:val="sr-Latn-RS"/>
        </w:rPr>
        <w:t>Fitnessivity aplikacija treba da bude pouzdana i dostupna u svakom trenutku. Sistem ne sme da se ruši ili da dolazi do zastoja u radu. Treba obezbediti da se podaci ne gube usled kvara sistema.</w:t>
      </w:r>
    </w:p>
    <w:p w14:paraId="45B8BEC8" w14:textId="77777777" w:rsidR="00F110AE" w:rsidRDefault="00F110AE" w:rsidP="00F110AE">
      <w:pPr>
        <w:ind w:left="720"/>
        <w:rPr>
          <w:lang w:val="sr-Latn-RS"/>
        </w:rPr>
      </w:pPr>
    </w:p>
    <w:p w14:paraId="6B527CC4" w14:textId="77777777" w:rsidR="001517F6" w:rsidRPr="00C67288" w:rsidRDefault="001517F6" w:rsidP="00456A20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Srednje vreme između otkaza:</w:t>
      </w:r>
    </w:p>
    <w:p w14:paraId="56896735" w14:textId="77777777" w:rsidR="001517F6" w:rsidRPr="00C67288" w:rsidRDefault="00456A20" w:rsidP="00456A20">
      <w:pPr>
        <w:pStyle w:val="BodyText"/>
        <w:rPr>
          <w:lang w:val="sr-Latn-RS"/>
        </w:rPr>
      </w:pPr>
      <w:r w:rsidRPr="00C67288">
        <w:rPr>
          <w:lang w:val="sr-Latn-RS"/>
        </w:rPr>
        <w:t>Srednje vreme između dva sukcesivna otkaza ne sme da padne ispod 120 sati.</w:t>
      </w:r>
    </w:p>
    <w:p w14:paraId="70494DC5" w14:textId="77777777" w:rsidR="00834900" w:rsidRPr="00C67288" w:rsidRDefault="00834900" w:rsidP="00834900">
      <w:pPr>
        <w:pStyle w:val="Heading2"/>
        <w:rPr>
          <w:lang w:val="sr-Latn-RS"/>
        </w:rPr>
      </w:pPr>
      <w:bookmarkStart w:id="28" w:name="_Toc131882819"/>
      <w:r w:rsidRPr="00C67288">
        <w:rPr>
          <w:lang w:val="sr-Latn-RS"/>
        </w:rPr>
        <w:t>Performanse</w:t>
      </w:r>
      <w:bookmarkEnd w:id="28"/>
    </w:p>
    <w:p w14:paraId="47395F86" w14:textId="77777777" w:rsidR="00834900" w:rsidRPr="00C67288" w:rsidRDefault="00E41E1D" w:rsidP="00E41E1D">
      <w:pPr>
        <w:pStyle w:val="BodyText"/>
        <w:rPr>
          <w:lang w:val="sr-Latn-RS"/>
        </w:rPr>
      </w:pPr>
      <w:r w:rsidRPr="00C67288">
        <w:rPr>
          <w:lang w:val="sr-Latn-RS"/>
        </w:rPr>
        <w:t>U ovom odeljku su specificirani zahtevi koji definišu željene performanse sistema koji se razvija.</w:t>
      </w:r>
    </w:p>
    <w:p w14:paraId="7F127350" w14:textId="77777777" w:rsidR="001517F6" w:rsidRPr="00C67288" w:rsidRDefault="001517F6" w:rsidP="001517F6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Broj korisnika koji simultano pristupaju:</w:t>
      </w:r>
    </w:p>
    <w:p w14:paraId="01DEC9E3" w14:textId="77777777" w:rsidR="001517F6" w:rsidRPr="00C67288" w:rsidRDefault="00037080" w:rsidP="00037080">
      <w:pPr>
        <w:pStyle w:val="BodyText"/>
        <w:rPr>
          <w:lang w:val="sr-Latn-RS"/>
        </w:rPr>
      </w:pPr>
      <w:r w:rsidRPr="00C67288">
        <w:rPr>
          <w:lang w:val="sr-Latn-RS"/>
        </w:rPr>
        <w:t>Sistem će da podrži do 1000 simultanih pristupa korisnika</w:t>
      </w:r>
      <w:r w:rsidR="00206198" w:rsidRPr="00C67288">
        <w:rPr>
          <w:lang w:val="sr-Latn-RS"/>
        </w:rPr>
        <w:t xml:space="preserve"> portalu</w:t>
      </w:r>
      <w:r w:rsidRPr="00C67288">
        <w:rPr>
          <w:lang w:val="sr-Latn-RS"/>
        </w:rPr>
        <w:t>.</w:t>
      </w:r>
      <w:r w:rsidR="00F220C7" w:rsidRPr="00C67288">
        <w:rPr>
          <w:lang w:val="sr-Latn-RS"/>
        </w:rPr>
        <w:t xml:space="preserve"> </w:t>
      </w:r>
    </w:p>
    <w:p w14:paraId="5AF3CCD3" w14:textId="77777777" w:rsidR="001517F6" w:rsidRPr="00C67288" w:rsidRDefault="001517F6" w:rsidP="00456A20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 xml:space="preserve">Vreme odziva </w:t>
      </w:r>
      <w:r w:rsidR="00456A20" w:rsidRPr="00C67288">
        <w:rPr>
          <w:b/>
          <w:bCs/>
          <w:lang w:val="sr-Latn-RS"/>
        </w:rPr>
        <w:t xml:space="preserve">za pristup </w:t>
      </w:r>
      <w:r w:rsidRPr="00C67288">
        <w:rPr>
          <w:b/>
          <w:bCs/>
          <w:lang w:val="sr-Latn-RS"/>
        </w:rPr>
        <w:t>baz</w:t>
      </w:r>
      <w:r w:rsidR="00456A20" w:rsidRPr="00C67288">
        <w:rPr>
          <w:b/>
          <w:bCs/>
          <w:lang w:val="sr-Latn-RS"/>
        </w:rPr>
        <w:t>i</w:t>
      </w:r>
      <w:r w:rsidRPr="00C67288">
        <w:rPr>
          <w:b/>
          <w:bCs/>
          <w:lang w:val="sr-Latn-RS"/>
        </w:rPr>
        <w:t xml:space="preserve"> podataka:</w:t>
      </w:r>
    </w:p>
    <w:p w14:paraId="56059FCF" w14:textId="72EAE2D0" w:rsidR="001517F6" w:rsidRPr="00C67288" w:rsidRDefault="00677488" w:rsidP="00677488">
      <w:pPr>
        <w:pStyle w:val="BodyText"/>
        <w:rPr>
          <w:lang w:val="sr-Latn-RS"/>
        </w:rPr>
      </w:pPr>
      <w:r w:rsidRPr="00C67288">
        <w:rPr>
          <w:lang w:val="sr-Latn-RS"/>
        </w:rPr>
        <w:t xml:space="preserve">Vreme potrebno za pristupanje bazi podataka u cilju izvršenje nekog upita ne sme da veće od </w:t>
      </w:r>
      <w:r w:rsidR="00F110AE">
        <w:rPr>
          <w:lang w:val="sr-Latn-RS"/>
        </w:rPr>
        <w:t>3</w:t>
      </w:r>
      <w:r w:rsidRPr="00C67288">
        <w:rPr>
          <w:lang w:val="sr-Latn-RS"/>
        </w:rPr>
        <w:t xml:space="preserve"> sekundi.</w:t>
      </w:r>
    </w:p>
    <w:p w14:paraId="30D09AEC" w14:textId="77777777" w:rsidR="00834900" w:rsidRPr="00C67288" w:rsidRDefault="00E41E1D" w:rsidP="00E41E1D">
      <w:pPr>
        <w:pStyle w:val="Heading2"/>
        <w:rPr>
          <w:lang w:val="sr-Latn-RS"/>
        </w:rPr>
      </w:pPr>
      <w:bookmarkStart w:id="29" w:name="_Toc131882820"/>
      <w:r w:rsidRPr="00C67288">
        <w:rPr>
          <w:lang w:val="sr-Latn-RS"/>
        </w:rPr>
        <w:lastRenderedPageBreak/>
        <w:t>Podrška i održavanje</w:t>
      </w:r>
      <w:bookmarkEnd w:id="29"/>
    </w:p>
    <w:p w14:paraId="4DD41797" w14:textId="77777777" w:rsidR="00834900" w:rsidRPr="00C67288" w:rsidRDefault="00E41E1D" w:rsidP="00E41E1D">
      <w:pPr>
        <w:pStyle w:val="BodyText"/>
        <w:rPr>
          <w:lang w:val="sr-Latn-RS"/>
        </w:rPr>
      </w:pPr>
      <w:r w:rsidRPr="00C67288">
        <w:rPr>
          <w:lang w:val="sr-Latn-RS"/>
        </w:rPr>
        <w:t>U ovom odeljku su specificirani zahtevi koji treba da poboljšaju stepen podrške i mogućnost održavanja sistema koji se razvija.</w:t>
      </w:r>
    </w:p>
    <w:p w14:paraId="5C99DD1C" w14:textId="3F0DEEC6" w:rsidR="00114E2C" w:rsidRPr="00C67288" w:rsidRDefault="00F110AE" w:rsidP="00114E2C">
      <w:pPr>
        <w:pStyle w:val="BodyText"/>
        <w:rPr>
          <w:lang w:val="sr-Latn-RS"/>
        </w:rPr>
      </w:pPr>
      <w:r>
        <w:rPr>
          <w:lang w:val="sr-Latn-RS"/>
        </w:rPr>
        <w:t>Fitnessity</w:t>
      </w:r>
      <w:r w:rsidR="00114E2C" w:rsidRPr="00C67288">
        <w:rPr>
          <w:lang w:val="sr-Latn-RS"/>
        </w:rPr>
        <w:t xml:space="preserve"> portal ne zahteva posebnu podršku i održavanje.</w:t>
      </w:r>
    </w:p>
    <w:p w14:paraId="15C47289" w14:textId="77777777" w:rsidR="00834900" w:rsidRPr="00C67288" w:rsidRDefault="00834900" w:rsidP="00E41E1D">
      <w:pPr>
        <w:pStyle w:val="Heading2"/>
        <w:rPr>
          <w:lang w:val="sr-Latn-RS"/>
        </w:rPr>
      </w:pPr>
      <w:bookmarkStart w:id="30" w:name="_Toc131882821"/>
      <w:r w:rsidRPr="00C67288">
        <w:rPr>
          <w:lang w:val="sr-Latn-RS"/>
        </w:rPr>
        <w:t>Ograničenja</w:t>
      </w:r>
      <w:bookmarkEnd w:id="30"/>
    </w:p>
    <w:p w14:paraId="2C6AB2CF" w14:textId="77777777" w:rsidR="00834900" w:rsidRPr="00C67288" w:rsidRDefault="00E41E1D" w:rsidP="00E41E1D">
      <w:pPr>
        <w:pStyle w:val="BodyText"/>
        <w:rPr>
          <w:lang w:val="sr-Latn-RS"/>
        </w:rPr>
      </w:pPr>
      <w:r w:rsidRPr="00C67288">
        <w:rPr>
          <w:lang w:val="sr-Latn-RS"/>
        </w:rPr>
        <w:t>U ovom odeljku su specificirana ograničenja kojih se treba pridržavati pri projektovanju sistema koji se razvija.</w:t>
      </w:r>
    </w:p>
    <w:p w14:paraId="145A7C27" w14:textId="77777777" w:rsidR="00456A20" w:rsidRPr="00C67288" w:rsidRDefault="00A8646C" w:rsidP="00456A20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Hardverska platforma</w:t>
      </w:r>
      <w:r w:rsidR="00456A20" w:rsidRPr="00C67288">
        <w:rPr>
          <w:b/>
          <w:bCs/>
          <w:lang w:val="sr-Latn-RS"/>
        </w:rPr>
        <w:t>:</w:t>
      </w:r>
    </w:p>
    <w:p w14:paraId="7475CFE2" w14:textId="77777777" w:rsidR="00F110AE" w:rsidRDefault="00A8646C" w:rsidP="00F110AE">
      <w:pPr>
        <w:widowControl/>
        <w:spacing w:line="240" w:lineRule="auto"/>
        <w:ind w:left="720"/>
        <w:rPr>
          <w:lang w:val="sr-Latn-RS" w:eastAsia="en-US"/>
        </w:rPr>
      </w:pPr>
      <w:r w:rsidRPr="00F110AE">
        <w:rPr>
          <w:lang w:val="sr-Latn-RS"/>
        </w:rPr>
        <w:t xml:space="preserve">Klijentski deo sistema treba da ima mogućnost izvršavanja na bilo kom PC računaru sa minimum </w:t>
      </w:r>
      <w:r w:rsidR="00F110AE" w:rsidRPr="00F110AE">
        <w:rPr>
          <w:lang w:val="sr-Latn-RS" w:eastAsia="en-US"/>
        </w:rPr>
        <w:t>Intel® Core™ i3-2100 i 2GB ram memorije.</w:t>
      </w:r>
    </w:p>
    <w:p w14:paraId="47BF7930" w14:textId="77777777" w:rsidR="00F110AE" w:rsidRDefault="00F110AE" w:rsidP="00F110AE">
      <w:pPr>
        <w:widowControl/>
        <w:spacing w:line="240" w:lineRule="auto"/>
        <w:ind w:left="720"/>
        <w:rPr>
          <w:lang w:val="sr-Latn-RS" w:eastAsia="en-US"/>
        </w:rPr>
      </w:pPr>
    </w:p>
    <w:p w14:paraId="013D6289" w14:textId="5BA5BFA9" w:rsidR="00456A20" w:rsidRDefault="00A8646C" w:rsidP="00F110AE">
      <w:pPr>
        <w:widowControl/>
        <w:spacing w:line="240" w:lineRule="auto"/>
        <w:ind w:left="720"/>
        <w:rPr>
          <w:lang w:val="sr-Latn-RS"/>
        </w:rPr>
      </w:pPr>
      <w:r w:rsidRPr="00C67288">
        <w:rPr>
          <w:lang w:val="sr-Latn-RS"/>
        </w:rPr>
        <w:t>Serverski deo sistema će raditi na PC računaru sa procesorom</w:t>
      </w:r>
      <w:r w:rsidR="00F110AE">
        <w:rPr>
          <w:lang w:val="sr-Latn-RS"/>
        </w:rPr>
        <w:t xml:space="preserve"> </w:t>
      </w:r>
      <w:r w:rsidR="00F110AE" w:rsidRPr="00F110AE">
        <w:rPr>
          <w:lang w:val="sr-Latn-RS" w:eastAsia="en-US"/>
        </w:rPr>
        <w:t>Intel® Core™</w:t>
      </w:r>
      <w:r w:rsidR="00F110AE">
        <w:rPr>
          <w:lang w:val="sr-Latn-RS"/>
        </w:rPr>
        <w:t xml:space="preserve"> i5-10400</w:t>
      </w:r>
      <w:r w:rsidRPr="00C67288">
        <w:rPr>
          <w:lang w:val="sr-Latn-RS"/>
        </w:rPr>
        <w:t xml:space="preserve"> i </w:t>
      </w:r>
      <w:r w:rsidR="00F110AE">
        <w:rPr>
          <w:lang w:val="sr-Latn-RS"/>
        </w:rPr>
        <w:t>16</w:t>
      </w:r>
      <w:r w:rsidRPr="00C67288">
        <w:rPr>
          <w:lang w:val="sr-Latn-RS"/>
        </w:rPr>
        <w:t>GB RAM memorije.</w:t>
      </w:r>
    </w:p>
    <w:p w14:paraId="7B4E8B59" w14:textId="77777777" w:rsidR="00F110AE" w:rsidRPr="00C67288" w:rsidRDefault="00F110AE" w:rsidP="00F110AE">
      <w:pPr>
        <w:widowControl/>
        <w:spacing w:line="240" w:lineRule="auto"/>
        <w:ind w:left="720"/>
        <w:rPr>
          <w:lang w:val="sr-Latn-RS"/>
        </w:rPr>
      </w:pPr>
    </w:p>
    <w:p w14:paraId="2AF9D5FF" w14:textId="77777777" w:rsidR="00456A20" w:rsidRPr="00C67288" w:rsidRDefault="00456A20" w:rsidP="00456A20">
      <w:pPr>
        <w:pStyle w:val="BodyText"/>
        <w:keepNext/>
        <w:rPr>
          <w:b/>
          <w:bCs/>
          <w:lang w:val="sr-Latn-RS"/>
        </w:rPr>
      </w:pPr>
      <w:r w:rsidRPr="00C67288">
        <w:rPr>
          <w:b/>
          <w:bCs/>
          <w:lang w:val="sr-Latn-RS"/>
        </w:rPr>
        <w:t>Tipovi Web čitača:</w:t>
      </w:r>
    </w:p>
    <w:p w14:paraId="13A35713" w14:textId="60A4CBBB" w:rsidR="00F110AE" w:rsidRDefault="001C5F47" w:rsidP="00F110AE">
      <w:pPr>
        <w:pStyle w:val="BodyText"/>
        <w:tabs>
          <w:tab w:val="left" w:pos="1440"/>
        </w:tabs>
        <w:rPr>
          <w:lang w:val="sr-Latn-RS"/>
        </w:rPr>
      </w:pPr>
      <w:r w:rsidRPr="00C67288">
        <w:rPr>
          <w:lang w:val="sr-Latn-RS"/>
        </w:rPr>
        <w:t xml:space="preserve">Klijentski deo </w:t>
      </w:r>
      <w:r w:rsidR="009B063D">
        <w:rPr>
          <w:lang w:val="sr-Latn-RS"/>
        </w:rPr>
        <w:t>Fitnessivity</w:t>
      </w:r>
      <w:r w:rsidRPr="00C67288">
        <w:rPr>
          <w:lang w:val="sr-Latn-RS"/>
        </w:rPr>
        <w:t xml:space="preserve"> portala će biti optimizovan za sledeće Web čitače: </w:t>
      </w:r>
    </w:p>
    <w:p w14:paraId="12E27288" w14:textId="48C6F49F" w:rsidR="00F110AE" w:rsidRDefault="00F110AE" w:rsidP="00F110AE">
      <w:pPr>
        <w:pStyle w:val="BodyText"/>
        <w:numPr>
          <w:ilvl w:val="0"/>
          <w:numId w:val="31"/>
        </w:numPr>
        <w:rPr>
          <w:lang w:val="sr-Latn-RS"/>
        </w:rPr>
      </w:pPr>
      <w:r>
        <w:rPr>
          <w:lang w:val="sr-Latn-RS"/>
        </w:rPr>
        <w:t>Microsoft Edge</w:t>
      </w:r>
    </w:p>
    <w:p w14:paraId="14507704" w14:textId="77777777" w:rsidR="00F110AE" w:rsidRDefault="00F110AE" w:rsidP="00F110AE">
      <w:pPr>
        <w:pStyle w:val="BodyText"/>
        <w:numPr>
          <w:ilvl w:val="0"/>
          <w:numId w:val="31"/>
        </w:numPr>
        <w:rPr>
          <w:lang w:val="sr-Latn-RS"/>
        </w:rPr>
      </w:pPr>
      <w:r>
        <w:rPr>
          <w:lang w:val="sr-Latn-RS"/>
        </w:rPr>
        <w:t>Safari</w:t>
      </w:r>
    </w:p>
    <w:p w14:paraId="6DF2A35A" w14:textId="77777777" w:rsidR="00F110AE" w:rsidRDefault="00F110AE" w:rsidP="00F110AE">
      <w:pPr>
        <w:pStyle w:val="BodyText"/>
        <w:numPr>
          <w:ilvl w:val="0"/>
          <w:numId w:val="31"/>
        </w:numPr>
        <w:rPr>
          <w:lang w:val="sr-Latn-RS"/>
        </w:rPr>
      </w:pPr>
      <w:r>
        <w:rPr>
          <w:lang w:val="sr-Latn-RS"/>
        </w:rPr>
        <w:t>Google Chrome 75+</w:t>
      </w:r>
    </w:p>
    <w:p w14:paraId="107197CE" w14:textId="77777777" w:rsidR="00F110AE" w:rsidRDefault="00F110AE" w:rsidP="00F110AE">
      <w:pPr>
        <w:pStyle w:val="BodyText"/>
        <w:numPr>
          <w:ilvl w:val="0"/>
          <w:numId w:val="31"/>
        </w:numPr>
        <w:rPr>
          <w:lang w:val="sr-Latn-RS"/>
        </w:rPr>
      </w:pPr>
      <w:r>
        <w:rPr>
          <w:lang w:val="sr-Latn-RS"/>
        </w:rPr>
        <w:t>FireFox (Mozilla) 65+</w:t>
      </w:r>
    </w:p>
    <w:p w14:paraId="4D936244" w14:textId="70D960B9" w:rsidR="00834900" w:rsidRPr="00C67288" w:rsidRDefault="00834900" w:rsidP="00C64574">
      <w:pPr>
        <w:pStyle w:val="BodyText"/>
        <w:rPr>
          <w:lang w:val="sr-Latn-RS"/>
        </w:rPr>
      </w:pPr>
    </w:p>
    <w:sectPr w:rsidR="00834900" w:rsidRPr="00C6728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92346" w14:textId="77777777" w:rsidR="00615343" w:rsidRDefault="00615343">
      <w:r>
        <w:separator/>
      </w:r>
    </w:p>
  </w:endnote>
  <w:endnote w:type="continuationSeparator" w:id="0">
    <w:p w14:paraId="64845083" w14:textId="77777777" w:rsidR="00615343" w:rsidRDefault="0061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6A98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9B2AB4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3EE7D6A4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761339EC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5AA21782" w14:textId="0CEE156C"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D84A06">
            <w:rPr>
              <w:lang w:val="sr-Latn-CS"/>
            </w:rPr>
            <w:t xml:space="preserve"> Brogrammers,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76CAAF9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723D7F">
              <w:rPr>
                <w:rStyle w:val="PageNumber"/>
                <w:noProof/>
                <w:lang w:val="sr-Latn-CS"/>
              </w:rPr>
              <w:t>19</w:t>
            </w:r>
          </w:fldSimple>
        </w:p>
      </w:tc>
    </w:tr>
  </w:tbl>
  <w:p w14:paraId="5F2236A8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FFF68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C9534" w14:textId="77777777" w:rsidR="00615343" w:rsidRDefault="00615343">
      <w:r>
        <w:separator/>
      </w:r>
    </w:p>
  </w:footnote>
  <w:footnote w:type="continuationSeparator" w:id="0">
    <w:p w14:paraId="75CE19BF" w14:textId="77777777" w:rsidR="00615343" w:rsidRDefault="00615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E59C" w14:textId="77777777" w:rsidR="002C12A7" w:rsidRDefault="002C12A7">
    <w:pPr>
      <w:rPr>
        <w:sz w:val="24"/>
      </w:rPr>
    </w:pPr>
  </w:p>
  <w:p w14:paraId="4B6E8416" w14:textId="77777777" w:rsidR="002C12A7" w:rsidRDefault="002C12A7">
    <w:pPr>
      <w:pBdr>
        <w:top w:val="single" w:sz="6" w:space="1" w:color="auto"/>
      </w:pBdr>
      <w:rPr>
        <w:sz w:val="24"/>
      </w:rPr>
    </w:pPr>
  </w:p>
  <w:p w14:paraId="24DB59DE" w14:textId="606498E2" w:rsidR="002C12A7" w:rsidRPr="00D84A06" w:rsidRDefault="00D84A06" w:rsidP="00D84A06">
    <w:pPr>
      <w:pStyle w:val="Header"/>
    </w:pPr>
    <w:r w:rsidRPr="001D7BE3">
      <w:rPr>
        <w:b/>
        <w:sz w:val="48"/>
        <w:szCs w:val="48"/>
        <w:lang w:val="sr-Latn-CS"/>
      </w:rPr>
      <w:t>Brogrammers</w:t>
    </w:r>
  </w:p>
  <w:p w14:paraId="0E136FAB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518CC6BB" w14:textId="77777777">
      <w:tc>
        <w:tcPr>
          <w:tcW w:w="6379" w:type="dxa"/>
        </w:tcPr>
        <w:p w14:paraId="7DC4577F" w14:textId="575BB78D" w:rsidR="002C12A7" w:rsidRPr="003372D3" w:rsidRDefault="00D84A06">
          <w:pPr>
            <w:rPr>
              <w:lang w:val="sr-Latn-CS"/>
            </w:rPr>
          </w:pPr>
          <w:r>
            <w:rPr>
              <w:lang w:val="sr-Latn-CS"/>
            </w:rPr>
            <w:t>Fitnessivity</w:t>
          </w:r>
        </w:p>
      </w:tc>
      <w:tc>
        <w:tcPr>
          <w:tcW w:w="3179" w:type="dxa"/>
        </w:tcPr>
        <w:p w14:paraId="705D9793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2C199F17" w14:textId="77777777">
      <w:tc>
        <w:tcPr>
          <w:tcW w:w="6379" w:type="dxa"/>
        </w:tcPr>
        <w:p w14:paraId="20B0D62B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3B14E81E" w14:textId="1EDDD806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D84A06">
            <w:rPr>
              <w:lang w:val="sr-Latn-CS"/>
            </w:rPr>
            <w:t>08</w:t>
          </w:r>
          <w:r w:rsidRPr="003372D3">
            <w:rPr>
              <w:lang w:val="sr-Latn-CS"/>
            </w:rPr>
            <w:t>.</w:t>
          </w:r>
          <w:r w:rsidR="00D84A06">
            <w:rPr>
              <w:lang w:val="sr-Latn-CS"/>
            </w:rPr>
            <w:t>04.2023</w:t>
          </w:r>
          <w:r w:rsidRPr="003372D3">
            <w:rPr>
              <w:lang w:val="sr-Latn-CS"/>
            </w:rPr>
            <w:t xml:space="preserve"> god.</w:t>
          </w:r>
        </w:p>
      </w:tc>
    </w:tr>
    <w:tr w:rsidR="002C12A7" w:rsidRPr="003372D3" w14:paraId="059530AD" w14:textId="77777777">
      <w:tc>
        <w:tcPr>
          <w:tcW w:w="9558" w:type="dxa"/>
          <w:gridSpan w:val="2"/>
        </w:tcPr>
        <w:p w14:paraId="6DF9072D" w14:textId="0D8265C8" w:rsidR="002C12A7" w:rsidRPr="003372D3" w:rsidRDefault="00D84A06">
          <w:pPr>
            <w:rPr>
              <w:lang w:val="sr-Latn-CS"/>
            </w:rPr>
          </w:pPr>
          <w:r>
            <w:rPr>
              <w:lang w:val="sr-Latn-CS"/>
            </w:rPr>
            <w:t>Brogrammers-Fitnessiv</w:t>
          </w:r>
          <w:r w:rsidR="00E7424B">
            <w:rPr>
              <w:lang w:val="sr-Latn-CS"/>
            </w:rPr>
            <w:t>i</w:t>
          </w:r>
          <w:r>
            <w:rPr>
              <w:lang w:val="sr-Latn-CS"/>
            </w:rPr>
            <w:t>ty-0</w:t>
          </w:r>
          <w:r w:rsidR="00E7424B">
            <w:rPr>
              <w:lang w:val="sr-Latn-CS"/>
            </w:rPr>
            <w:t>4</w:t>
          </w:r>
        </w:p>
      </w:tc>
    </w:tr>
  </w:tbl>
  <w:p w14:paraId="477922E8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AE7C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F3844"/>
    <w:multiLevelType w:val="hybridMultilevel"/>
    <w:tmpl w:val="AA4241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1300008"/>
    <w:multiLevelType w:val="hybridMultilevel"/>
    <w:tmpl w:val="B4F23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FFB1E87"/>
    <w:multiLevelType w:val="hybridMultilevel"/>
    <w:tmpl w:val="C5E451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6E5CD1"/>
    <w:multiLevelType w:val="hybridMultilevel"/>
    <w:tmpl w:val="F878B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F02241C"/>
    <w:multiLevelType w:val="hybridMultilevel"/>
    <w:tmpl w:val="DD6AC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FD82962"/>
    <w:multiLevelType w:val="hybridMultilevel"/>
    <w:tmpl w:val="B36A6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4187E8C"/>
    <w:multiLevelType w:val="multilevel"/>
    <w:tmpl w:val="44187E8C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C021B2"/>
    <w:multiLevelType w:val="hybridMultilevel"/>
    <w:tmpl w:val="C5A00A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5E22014A"/>
    <w:multiLevelType w:val="hybridMultilevel"/>
    <w:tmpl w:val="2834C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9AC40F6"/>
    <w:multiLevelType w:val="hybridMultilevel"/>
    <w:tmpl w:val="B7AA72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99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349142231">
    <w:abstractNumId w:val="30"/>
  </w:num>
  <w:num w:numId="2" w16cid:durableId="731579621">
    <w:abstractNumId w:val="29"/>
  </w:num>
  <w:num w:numId="3" w16cid:durableId="1587029224">
    <w:abstractNumId w:val="4"/>
  </w:num>
  <w:num w:numId="4" w16cid:durableId="243494929">
    <w:abstractNumId w:val="16"/>
  </w:num>
  <w:num w:numId="5" w16cid:durableId="160319699">
    <w:abstractNumId w:val="21"/>
  </w:num>
  <w:num w:numId="6" w16cid:durableId="1014379840">
    <w:abstractNumId w:val="6"/>
  </w:num>
  <w:num w:numId="7" w16cid:durableId="395124603">
    <w:abstractNumId w:val="14"/>
  </w:num>
  <w:num w:numId="8" w16cid:durableId="145317881">
    <w:abstractNumId w:val="20"/>
  </w:num>
  <w:num w:numId="9" w16cid:durableId="1735658947">
    <w:abstractNumId w:val="23"/>
  </w:num>
  <w:num w:numId="10" w16cid:durableId="527184790">
    <w:abstractNumId w:val="11"/>
  </w:num>
  <w:num w:numId="11" w16cid:durableId="1813282117">
    <w:abstractNumId w:val="0"/>
  </w:num>
  <w:num w:numId="12" w16cid:durableId="1116099286">
    <w:abstractNumId w:val="7"/>
  </w:num>
  <w:num w:numId="13" w16cid:durableId="1217817972">
    <w:abstractNumId w:val="25"/>
  </w:num>
  <w:num w:numId="14" w16cid:durableId="1098909946">
    <w:abstractNumId w:val="2"/>
  </w:num>
  <w:num w:numId="15" w16cid:durableId="288820901">
    <w:abstractNumId w:val="27"/>
  </w:num>
  <w:num w:numId="16" w16cid:durableId="203249504">
    <w:abstractNumId w:val="24"/>
  </w:num>
  <w:num w:numId="17" w16cid:durableId="373702216">
    <w:abstractNumId w:val="17"/>
  </w:num>
  <w:num w:numId="18" w16cid:durableId="1753162296">
    <w:abstractNumId w:val="3"/>
  </w:num>
  <w:num w:numId="19" w16cid:durableId="505749287">
    <w:abstractNumId w:val="10"/>
  </w:num>
  <w:num w:numId="20" w16cid:durableId="213977665">
    <w:abstractNumId w:val="12"/>
  </w:num>
  <w:num w:numId="21" w16cid:durableId="23096050">
    <w:abstractNumId w:val="22"/>
  </w:num>
  <w:num w:numId="22" w16cid:durableId="207685680">
    <w:abstractNumId w:val="19"/>
  </w:num>
  <w:num w:numId="23" w16cid:durableId="114444962">
    <w:abstractNumId w:val="26"/>
  </w:num>
  <w:num w:numId="24" w16cid:durableId="1651054383">
    <w:abstractNumId w:val="8"/>
  </w:num>
  <w:num w:numId="25" w16cid:durableId="1413040739">
    <w:abstractNumId w:val="1"/>
  </w:num>
  <w:num w:numId="26" w16cid:durableId="985277799">
    <w:abstractNumId w:val="9"/>
  </w:num>
  <w:num w:numId="27" w16cid:durableId="668145163">
    <w:abstractNumId w:val="28"/>
  </w:num>
  <w:num w:numId="28" w16cid:durableId="1781148425">
    <w:abstractNumId w:val="15"/>
  </w:num>
  <w:num w:numId="29" w16cid:durableId="917444542">
    <w:abstractNumId w:val="5"/>
  </w:num>
  <w:num w:numId="30" w16cid:durableId="1962297109">
    <w:abstractNumId w:val="13"/>
  </w:num>
  <w:num w:numId="31" w16cid:durableId="1581328345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366F2"/>
    <w:rsid w:val="00037080"/>
    <w:rsid w:val="00044D3E"/>
    <w:rsid w:val="000615B4"/>
    <w:rsid w:val="0006338E"/>
    <w:rsid w:val="000731DF"/>
    <w:rsid w:val="000808AA"/>
    <w:rsid w:val="00080F92"/>
    <w:rsid w:val="000817C9"/>
    <w:rsid w:val="00082A7C"/>
    <w:rsid w:val="00097F43"/>
    <w:rsid w:val="000B2C36"/>
    <w:rsid w:val="000C6A5F"/>
    <w:rsid w:val="00112218"/>
    <w:rsid w:val="00114E2C"/>
    <w:rsid w:val="001309F1"/>
    <w:rsid w:val="0013157C"/>
    <w:rsid w:val="00132780"/>
    <w:rsid w:val="00143087"/>
    <w:rsid w:val="00150CC1"/>
    <w:rsid w:val="001517F6"/>
    <w:rsid w:val="00167FDF"/>
    <w:rsid w:val="001807C8"/>
    <w:rsid w:val="00190105"/>
    <w:rsid w:val="001A6A99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64EC4"/>
    <w:rsid w:val="00270678"/>
    <w:rsid w:val="002922C4"/>
    <w:rsid w:val="002A5E27"/>
    <w:rsid w:val="002A7107"/>
    <w:rsid w:val="002B5424"/>
    <w:rsid w:val="002C12A7"/>
    <w:rsid w:val="002D5541"/>
    <w:rsid w:val="002E1608"/>
    <w:rsid w:val="003356F6"/>
    <w:rsid w:val="003372D3"/>
    <w:rsid w:val="00341057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1D5E"/>
    <w:rsid w:val="003D60F1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E0725"/>
    <w:rsid w:val="004E4574"/>
    <w:rsid w:val="004E6C9A"/>
    <w:rsid w:val="004F5570"/>
    <w:rsid w:val="00500DA2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15343"/>
    <w:rsid w:val="00631C6F"/>
    <w:rsid w:val="0063291D"/>
    <w:rsid w:val="0063574A"/>
    <w:rsid w:val="00660B84"/>
    <w:rsid w:val="00662CF6"/>
    <w:rsid w:val="00677488"/>
    <w:rsid w:val="00686570"/>
    <w:rsid w:val="0069445A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207DD"/>
    <w:rsid w:val="00723D7F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29C0"/>
    <w:rsid w:val="00804367"/>
    <w:rsid w:val="00834900"/>
    <w:rsid w:val="00862F97"/>
    <w:rsid w:val="00885A38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958F6"/>
    <w:rsid w:val="009A291F"/>
    <w:rsid w:val="009B063D"/>
    <w:rsid w:val="009B2233"/>
    <w:rsid w:val="009B3AA3"/>
    <w:rsid w:val="009C3260"/>
    <w:rsid w:val="009D5ECD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70376"/>
    <w:rsid w:val="00B849B5"/>
    <w:rsid w:val="00B93B67"/>
    <w:rsid w:val="00B947EE"/>
    <w:rsid w:val="00BA03E9"/>
    <w:rsid w:val="00BC0D10"/>
    <w:rsid w:val="00BC2229"/>
    <w:rsid w:val="00BC4506"/>
    <w:rsid w:val="00C032FC"/>
    <w:rsid w:val="00C206AF"/>
    <w:rsid w:val="00C44BC7"/>
    <w:rsid w:val="00C503E4"/>
    <w:rsid w:val="00C549E0"/>
    <w:rsid w:val="00C64574"/>
    <w:rsid w:val="00C67288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84A06"/>
    <w:rsid w:val="00DD0501"/>
    <w:rsid w:val="00DD4C2E"/>
    <w:rsid w:val="00DE3C0B"/>
    <w:rsid w:val="00DE518F"/>
    <w:rsid w:val="00E01AFB"/>
    <w:rsid w:val="00E061BD"/>
    <w:rsid w:val="00E15A22"/>
    <w:rsid w:val="00E177E4"/>
    <w:rsid w:val="00E41E1D"/>
    <w:rsid w:val="00E5055D"/>
    <w:rsid w:val="00E55045"/>
    <w:rsid w:val="00E604E6"/>
    <w:rsid w:val="00E7424B"/>
    <w:rsid w:val="00E934AD"/>
    <w:rsid w:val="00EB10DF"/>
    <w:rsid w:val="00ED1FFE"/>
    <w:rsid w:val="00EE56F0"/>
    <w:rsid w:val="00F02B6F"/>
    <w:rsid w:val="00F06298"/>
    <w:rsid w:val="00F110AE"/>
    <w:rsid w:val="00F214AB"/>
    <w:rsid w:val="00F220C7"/>
    <w:rsid w:val="00F31591"/>
    <w:rsid w:val="00F6331E"/>
    <w:rsid w:val="00F6773B"/>
    <w:rsid w:val="00F70F8C"/>
    <w:rsid w:val="00F8455A"/>
    <w:rsid w:val="00F93061"/>
    <w:rsid w:val="00FA57D9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CC0064"/>
  <w15:docId w15:val="{0BD21A74-AF3B-4C96-87BE-C49853B8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qFormat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TitleChar">
    <w:name w:val="Title Char"/>
    <w:basedOn w:val="DefaultParagraphFont"/>
    <w:link w:val="Title"/>
    <w:qFormat/>
    <w:rsid w:val="00D84A06"/>
    <w:rPr>
      <w:rFonts w:ascii="Arial" w:hAnsi="Arial" w:cs="Arial"/>
      <w:b/>
      <w:bCs/>
      <w:sz w:val="36"/>
      <w:szCs w:val="36"/>
      <w:lang w:eastAsia="sr-Latn-CS"/>
    </w:rPr>
  </w:style>
  <w:style w:type="paragraph" w:styleId="ListParagraph">
    <w:name w:val="List Paragraph"/>
    <w:basedOn w:val="Normal"/>
    <w:uiPriority w:val="34"/>
    <w:qFormat/>
    <w:rsid w:val="00E7424B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110AE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0</TotalTime>
  <Pages>16</Pages>
  <Words>3077</Words>
  <Characters>17543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Milos Miljkovic</cp:lastModifiedBy>
  <cp:revision>3</cp:revision>
  <cp:lastPrinted>1899-12-31T23:00:00Z</cp:lastPrinted>
  <dcterms:created xsi:type="dcterms:W3CDTF">2023-04-08T20:21:00Z</dcterms:created>
  <dcterms:modified xsi:type="dcterms:W3CDTF">2023-04-08T20:22:00Z</dcterms:modified>
</cp:coreProperties>
</file>