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B57F" w14:textId="77777777" w:rsidR="0050413B" w:rsidRDefault="0050413B">
      <w:pPr>
        <w:pStyle w:val="BodyText"/>
        <w:rPr>
          <w:lang w:val="sr-Latn-CS"/>
        </w:rPr>
      </w:pPr>
    </w:p>
    <w:p w14:paraId="1B9D59C8" w14:textId="77777777" w:rsidR="009D7619" w:rsidRPr="00096385" w:rsidRDefault="009D7619" w:rsidP="009D7619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096385">
        <w:rPr>
          <w:lang w:val="sr-Latn-RS"/>
        </w:rPr>
        <w:t>Fitnessivity</w:t>
      </w:r>
    </w:p>
    <w:p w14:paraId="5D3EBFD2" w14:textId="23B61701" w:rsidR="0050413B" w:rsidRDefault="0050413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267B263" w14:textId="77777777" w:rsidR="009D7619" w:rsidRPr="00096385" w:rsidRDefault="009D7619" w:rsidP="009D7619">
      <w:pPr>
        <w:pStyle w:val="Title"/>
        <w:jc w:val="right"/>
        <w:rPr>
          <w:lang w:val="sr-Latn-RS"/>
        </w:rPr>
      </w:pPr>
      <w:r w:rsidRPr="00096385">
        <w:rPr>
          <w:lang w:val="sr-Latn-RS"/>
        </w:rPr>
        <w:t xml:space="preserve">Aplikacija za praćenje fitnes napretka </w:t>
      </w:r>
    </w:p>
    <w:p w14:paraId="1CC05512" w14:textId="77777777" w:rsidR="0050413B" w:rsidRDefault="0050413B">
      <w:pPr>
        <w:rPr>
          <w:lang w:val="sr-Latn-RS"/>
        </w:rPr>
      </w:pPr>
    </w:p>
    <w:p w14:paraId="198C588D" w14:textId="77777777" w:rsidR="0050413B" w:rsidRDefault="00F6382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382DD7DD" w14:textId="77777777" w:rsidR="0050413B" w:rsidRDefault="0050413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1BF0D6E" w14:textId="00E2570C" w:rsidR="0050413B" w:rsidRDefault="00F6382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="009D7619">
        <w:rPr>
          <w:sz w:val="28"/>
          <w:lang w:val="sr-Latn-CS"/>
        </w:rPr>
        <w:t>1</w:t>
      </w:r>
      <w:r>
        <w:rPr>
          <w:sz w:val="28"/>
          <w:lang w:val="sr-Latn-CS"/>
        </w:rPr>
        <w:t>.0</w:t>
      </w:r>
    </w:p>
    <w:p w14:paraId="29730E21" w14:textId="77777777" w:rsidR="0050413B" w:rsidRDefault="0050413B">
      <w:pPr>
        <w:rPr>
          <w:lang w:val="sr-Latn-CS"/>
        </w:rPr>
        <w:sectPr w:rsidR="0050413B">
          <w:headerReference w:type="default" r:id="rId9"/>
          <w:footerReference w:type="even" r:id="rId10"/>
          <w:pgSz w:w="11907" w:h="16840"/>
          <w:pgMar w:top="1440" w:right="1440" w:bottom="1440" w:left="1440" w:header="708" w:footer="708" w:gutter="0"/>
          <w:cols w:space="708"/>
          <w:vAlign w:val="center"/>
        </w:sectPr>
      </w:pPr>
    </w:p>
    <w:p w14:paraId="3DF1C14F" w14:textId="77777777" w:rsidR="0050413B" w:rsidRDefault="00F6382B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50413B" w14:paraId="5B22B2EA" w14:textId="77777777">
        <w:tc>
          <w:tcPr>
            <w:tcW w:w="2304" w:type="dxa"/>
          </w:tcPr>
          <w:p w14:paraId="7E91CBD0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A44DBC8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EB04CD0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7FBA81" w14:textId="77777777" w:rsidR="0050413B" w:rsidRDefault="00F6382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0413B" w14:paraId="47FD3E52" w14:textId="77777777">
        <w:tc>
          <w:tcPr>
            <w:tcW w:w="2304" w:type="dxa"/>
          </w:tcPr>
          <w:p w14:paraId="5D36A2DB" w14:textId="1D67A4B9" w:rsidR="0050413B" w:rsidRDefault="009D7619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01</w:t>
            </w:r>
            <w:r w:rsidR="00F6382B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F6382B">
              <w:rPr>
                <w:lang w:val="sr-Latn-CS"/>
              </w:rPr>
              <w:t>.20</w:t>
            </w:r>
            <w:r w:rsidR="00F6382B">
              <w:rPr>
                <w:lang w:val="sr-Latn-RS"/>
              </w:rPr>
              <w:t>21</w:t>
            </w:r>
            <w:r w:rsidR="00F6382B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412A253" w14:textId="77777777" w:rsidR="0050413B" w:rsidRDefault="00F6382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9E9F9CF" w14:textId="77777777" w:rsidR="0050413B" w:rsidRDefault="00F6382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61FFF22" w14:textId="77777777" w:rsidR="009D7619" w:rsidRPr="00096385" w:rsidRDefault="009D7619" w:rsidP="009D7619">
            <w:pPr>
              <w:pStyle w:val="Tabletext"/>
              <w:rPr>
                <w:color w:val="FF0000"/>
                <w:lang w:val="sr-Latn-RS"/>
              </w:rPr>
            </w:pPr>
            <w:r w:rsidRPr="00096385">
              <w:rPr>
                <w:lang w:val="sr-Latn-RS"/>
              </w:rPr>
              <w:t>Miloš Miljković, 19040</w:t>
            </w:r>
          </w:p>
          <w:p w14:paraId="6563FD67" w14:textId="548B859B" w:rsidR="0050413B" w:rsidRDefault="009D7619" w:rsidP="009D7619">
            <w:pPr>
              <w:pStyle w:val="Tabletext"/>
              <w:rPr>
                <w:lang w:val="sr-Latn-CS"/>
              </w:rPr>
            </w:pPr>
            <w:r w:rsidRPr="00096385">
              <w:rPr>
                <w:lang w:val="sr-Latn-RS"/>
              </w:rPr>
              <w:t>Dušan Stojanovic, 17450</w:t>
            </w:r>
          </w:p>
        </w:tc>
      </w:tr>
      <w:tr w:rsidR="0050413B" w14:paraId="66DAE7E9" w14:textId="77777777">
        <w:tc>
          <w:tcPr>
            <w:tcW w:w="2304" w:type="dxa"/>
          </w:tcPr>
          <w:p w14:paraId="594CAAD3" w14:textId="49D07ED4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D425517" w14:textId="522C148E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4C73789" w14:textId="59D26A39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9AA5711" w14:textId="7841F53B" w:rsidR="0050413B" w:rsidRDefault="0050413B" w:rsidP="004304DE">
            <w:pPr>
              <w:pStyle w:val="Tabletext"/>
              <w:rPr>
                <w:lang w:val="sr-Latn-CS"/>
              </w:rPr>
            </w:pPr>
          </w:p>
        </w:tc>
      </w:tr>
      <w:tr w:rsidR="0050413B" w14:paraId="3E4E1BD5" w14:textId="77777777">
        <w:tc>
          <w:tcPr>
            <w:tcW w:w="2304" w:type="dxa"/>
          </w:tcPr>
          <w:p w14:paraId="76FFD372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5FBBA4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6AE6CE7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C94AA18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</w:tr>
      <w:tr w:rsidR="0050413B" w14:paraId="2EBB6258" w14:textId="77777777">
        <w:tc>
          <w:tcPr>
            <w:tcW w:w="2304" w:type="dxa"/>
          </w:tcPr>
          <w:p w14:paraId="558E8E4C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8F5E43B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C41977A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B5D20AD" w14:textId="77777777" w:rsidR="0050413B" w:rsidRDefault="0050413B">
            <w:pPr>
              <w:pStyle w:val="Tabletext"/>
              <w:rPr>
                <w:lang w:val="sr-Latn-CS"/>
              </w:rPr>
            </w:pPr>
          </w:p>
        </w:tc>
      </w:tr>
    </w:tbl>
    <w:p w14:paraId="65B8871C" w14:textId="77777777" w:rsidR="0050413B" w:rsidRDefault="0050413B">
      <w:pPr>
        <w:rPr>
          <w:lang w:val="sr-Latn-CS"/>
        </w:rPr>
      </w:pPr>
    </w:p>
    <w:p w14:paraId="73241F66" w14:textId="77777777" w:rsidR="0050413B" w:rsidRDefault="00F6382B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BD59147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 dokumenta</w:t>
      </w:r>
      <w:r>
        <w:tab/>
      </w:r>
      <w:r>
        <w:fldChar w:fldCharType="begin"/>
      </w:r>
      <w:r>
        <w:instrText xml:space="preserve"> PAGEREF _Toc225188564 \h </w:instrText>
      </w:r>
      <w:r>
        <w:fldChar w:fldCharType="separate"/>
      </w:r>
      <w:r>
        <w:t>4</w:t>
      </w:r>
      <w:r>
        <w:fldChar w:fldCharType="end"/>
      </w:r>
    </w:p>
    <w:p w14:paraId="5B332922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_Toc225188565 \h </w:instrText>
      </w:r>
      <w:r>
        <w:fldChar w:fldCharType="separate"/>
      </w:r>
      <w:r>
        <w:t>4</w:t>
      </w:r>
      <w:r>
        <w:fldChar w:fldCharType="end"/>
      </w:r>
    </w:p>
    <w:p w14:paraId="54BDDD1C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3.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_Toc225188566 \h </w:instrText>
      </w:r>
      <w:r>
        <w:fldChar w:fldCharType="separate"/>
      </w:r>
      <w:r>
        <w:t>4</w:t>
      </w:r>
      <w:r>
        <w:fldChar w:fldCharType="end"/>
      </w:r>
    </w:p>
    <w:p w14:paraId="12D85A42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4.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razvojnih faza</w:t>
      </w:r>
      <w:r>
        <w:tab/>
      </w:r>
      <w:r>
        <w:fldChar w:fldCharType="begin"/>
      </w:r>
      <w:r>
        <w:instrText xml:space="preserve"> PAGEREF _Toc225188567 \h </w:instrText>
      </w:r>
      <w:r>
        <w:fldChar w:fldCharType="separate"/>
      </w:r>
      <w:r>
        <w:t>4</w:t>
      </w:r>
      <w:r>
        <w:fldChar w:fldCharType="end"/>
      </w:r>
    </w:p>
    <w:p w14:paraId="110B5CB6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5.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Raspored aktivnosti</w:t>
      </w:r>
      <w:r>
        <w:tab/>
      </w:r>
      <w:r>
        <w:rPr>
          <w:lang w:val="sr-Latn-RS"/>
        </w:rPr>
        <w:t>6</w:t>
      </w:r>
    </w:p>
    <w:p w14:paraId="7BF07793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6.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Ciljevi iteracija</w:t>
      </w:r>
      <w:r>
        <w:tab/>
      </w:r>
      <w:r>
        <w:rPr>
          <w:lang w:val="sr-Latn-RS"/>
        </w:rPr>
        <w:t>6</w:t>
      </w:r>
    </w:p>
    <w:p w14:paraId="53282ADA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Latn-RS" w:eastAsia="sr-Cyrl-CS"/>
        </w:rPr>
      </w:pPr>
      <w:r>
        <w:rPr>
          <w:i/>
          <w:lang w:val="sr-Latn-CS"/>
        </w:rPr>
        <w:t>7.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Verzije</w:t>
      </w:r>
      <w:r>
        <w:tab/>
      </w:r>
      <w:r>
        <w:rPr>
          <w:lang w:val="sr-Latn-RS"/>
        </w:rPr>
        <w:t>7</w:t>
      </w:r>
    </w:p>
    <w:p w14:paraId="4700CF20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korišćenja resursa</w:t>
      </w:r>
      <w:r>
        <w:tab/>
      </w:r>
      <w:r>
        <w:fldChar w:fldCharType="begin"/>
      </w:r>
      <w:r>
        <w:instrText xml:space="preserve"> PAGEREF _Toc225188571 \h </w:instrText>
      </w:r>
      <w:r>
        <w:fldChar w:fldCharType="separate"/>
      </w:r>
      <w:r>
        <w:t>7</w:t>
      </w:r>
      <w:r>
        <w:fldChar w:fldCharType="end"/>
      </w:r>
    </w:p>
    <w:p w14:paraId="0516E7FA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Organizaciona struktura</w:t>
      </w:r>
      <w:r>
        <w:tab/>
      </w:r>
      <w:r>
        <w:fldChar w:fldCharType="begin"/>
      </w:r>
      <w:r>
        <w:instrText xml:space="preserve"> PAGEREF _Toc225188572 \h </w:instrText>
      </w:r>
      <w:r>
        <w:fldChar w:fldCharType="separate"/>
      </w:r>
      <w:r>
        <w:t>7</w:t>
      </w:r>
      <w:r>
        <w:fldChar w:fldCharType="end"/>
      </w:r>
    </w:p>
    <w:p w14:paraId="5ACE2421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Kadrovska politika</w:t>
      </w:r>
      <w:r>
        <w:tab/>
      </w:r>
      <w:r>
        <w:fldChar w:fldCharType="begin"/>
      </w:r>
      <w:r>
        <w:instrText xml:space="preserve"> PAGEREF _Toc225188573 \h </w:instrText>
      </w:r>
      <w:r>
        <w:fldChar w:fldCharType="separate"/>
      </w:r>
      <w:r>
        <w:t>7</w:t>
      </w:r>
      <w:r>
        <w:fldChar w:fldCharType="end"/>
      </w:r>
    </w:p>
    <w:p w14:paraId="314CFCAD" w14:textId="77777777" w:rsidR="0050413B" w:rsidRDefault="00F6382B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obuke</w:t>
      </w:r>
      <w:r>
        <w:tab/>
      </w:r>
      <w:r>
        <w:fldChar w:fldCharType="begin"/>
      </w:r>
      <w:r>
        <w:instrText xml:space="preserve"> PAGEREF _Toc225188574 \h </w:instrText>
      </w:r>
      <w:r>
        <w:fldChar w:fldCharType="separate"/>
      </w:r>
      <w:r>
        <w:t>7</w:t>
      </w:r>
      <w:r>
        <w:fldChar w:fldCharType="end"/>
      </w:r>
    </w:p>
    <w:p w14:paraId="718647E5" w14:textId="77777777" w:rsidR="0050413B" w:rsidRDefault="00F6382B">
      <w:pPr>
        <w:pStyle w:val="TOC1"/>
        <w:tabs>
          <w:tab w:val="left" w:pos="432"/>
        </w:tabs>
        <w:rPr>
          <w:sz w:val="24"/>
          <w:szCs w:val="24"/>
          <w:lang w:eastAsia="sr-Cyrl-CS"/>
        </w:rPr>
      </w:pPr>
      <w:r>
        <w:rPr>
          <w:lang w:val="sr-Latn-CS"/>
        </w:rPr>
        <w:t>9.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Cena realizacije projekta</w:t>
      </w:r>
      <w:r>
        <w:tab/>
      </w:r>
      <w:r>
        <w:rPr>
          <w:lang w:val="sr-Latn-RS"/>
        </w:rPr>
        <w:t>8</w:t>
      </w:r>
    </w:p>
    <w:p w14:paraId="47810E3B" w14:textId="77777777" w:rsidR="0050413B" w:rsidRDefault="00F6382B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3D0BD8F5" w14:textId="77777777" w:rsidR="0050413B" w:rsidRDefault="00F6382B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 w14:paraId="0A8EFB96" w14:textId="169AA2BD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Web aplikacije – </w:t>
      </w:r>
      <w:r w:rsidR="009D7619">
        <w:rPr>
          <w:lang w:val="sr-Latn-CS"/>
        </w:rPr>
        <w:t>Fitnessivity</w:t>
      </w:r>
      <w:r>
        <w:rPr>
          <w:lang w:val="sr-Latn-CS"/>
        </w:rPr>
        <w:t>.</w:t>
      </w:r>
    </w:p>
    <w:p w14:paraId="2A564F08" w14:textId="77777777" w:rsidR="0050413B" w:rsidRDefault="00F6382B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 w14:paraId="4C22BFD2" w14:textId="3262098C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="009D7619">
        <w:t>Brogrammers</w:t>
      </w:r>
      <w:r w:rsidR="009D7619">
        <w:rPr>
          <w:lang w:val="sr-Latn-CS"/>
        </w:rPr>
        <w:t xml:space="preserve"> </w:t>
      </w:r>
      <w:r>
        <w:rPr>
          <w:lang w:val="sr-Latn-CS"/>
        </w:rPr>
        <w:t xml:space="preserve">tima za razvoj Web aplikacije </w:t>
      </w:r>
      <w:r w:rsidR="009D7619">
        <w:rPr>
          <w:lang w:val="sr-Latn-CS"/>
        </w:rPr>
        <w:t>Fitnessivity</w:t>
      </w:r>
      <w:r>
        <w:rPr>
          <w:lang w:val="sr-Latn-CS"/>
        </w:rPr>
        <w:t xml:space="preserve"> namenjene ljubiteljima </w:t>
      </w:r>
      <w:r w:rsidR="009D7619" w:rsidRPr="00096385">
        <w:rPr>
          <w:lang w:val="sr-Latn-RS"/>
        </w:rPr>
        <w:t>fitnes</w:t>
      </w:r>
      <w:r w:rsidR="009D7619">
        <w:rPr>
          <w:lang w:val="sr-Latn-RS"/>
        </w:rPr>
        <w:t>-a</w:t>
      </w:r>
      <w:r>
        <w:rPr>
          <w:lang w:val="sr-Latn-CS"/>
        </w:rPr>
        <w:t>.</w:t>
      </w:r>
    </w:p>
    <w:p w14:paraId="6C25B3ED" w14:textId="77777777" w:rsidR="0050413B" w:rsidRDefault="00F6382B">
      <w:pPr>
        <w:pStyle w:val="BodyText"/>
        <w:rPr>
          <w:lang w:val="sr-Latn-CS"/>
        </w:rPr>
      </w:pPr>
      <w:bookmarkStart w:id="2" w:name="_Toc225188566"/>
      <w:r>
        <w:rPr>
          <w:lang w:val="sr-Latn-CS"/>
        </w:rPr>
        <w:t>Plan opisan u ovom dokumentu zasnovan je na opisu sistema, čija je realizacija data u predlogu projekta.</w:t>
      </w:r>
    </w:p>
    <w:p w14:paraId="7D7486BA" w14:textId="77777777" w:rsidR="0050413B" w:rsidRDefault="00F6382B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7A6182AE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9DF49D2" w14:textId="6E4EC246" w:rsidR="0050413B" w:rsidRDefault="009D7619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rPr>
          <w:lang w:val="sr-Latn-RS"/>
        </w:rPr>
        <w:t>Fitnessivity</w:t>
      </w:r>
      <w:r w:rsidR="00F6382B">
        <w:rPr>
          <w:lang w:val="sr-Latn-RS"/>
        </w:rPr>
        <w:t xml:space="preserve"> </w:t>
      </w:r>
      <w:r w:rsidR="00F6382B">
        <w:rPr>
          <w:lang w:val="sr-Latn-CS"/>
        </w:rPr>
        <w:t>–</w:t>
      </w:r>
      <w:r w:rsidR="00F6382B">
        <w:rPr>
          <w:lang w:val="sr-Latn-RS"/>
        </w:rPr>
        <w:t xml:space="preserve"> Predlog projekta, </w:t>
      </w:r>
      <w:r>
        <w:t>BROGRAMMERS</w:t>
      </w:r>
      <w:r w:rsidR="00F6382B">
        <w:rPr>
          <w:lang w:val="sr-Latn-CS"/>
        </w:rPr>
        <w:t>-</w:t>
      </w:r>
      <w:r>
        <w:t>Fitnessivity</w:t>
      </w:r>
      <w:r w:rsidR="00F6382B">
        <w:rPr>
          <w:lang w:val="sr-Latn-CS"/>
        </w:rPr>
        <w:t>-</w:t>
      </w:r>
      <w:r w:rsidR="00F6382B">
        <w:t>0</w:t>
      </w:r>
      <w:r w:rsidR="00F6382B">
        <w:rPr>
          <w:lang w:val="sr-Latn-RS"/>
        </w:rPr>
        <w:t>1, V</w:t>
      </w:r>
      <w:r>
        <w:rPr>
          <w:lang w:val="sr-Latn-RS"/>
        </w:rPr>
        <w:t>1</w:t>
      </w:r>
      <w:r w:rsidR="00F6382B">
        <w:rPr>
          <w:lang w:val="sr-Latn-RS"/>
        </w:rPr>
        <w:t>.0, 202</w:t>
      </w:r>
      <w:r>
        <w:rPr>
          <w:lang w:val="sr-Latn-RS"/>
        </w:rPr>
        <w:t>3</w:t>
      </w:r>
      <w:r w:rsidR="00F6382B">
        <w:rPr>
          <w:lang w:val="sr-Latn-RS"/>
        </w:rPr>
        <w:t xml:space="preserve">, </w:t>
      </w:r>
      <w:r>
        <w:rPr>
          <w:lang w:val="sr-Latn-RS"/>
        </w:rPr>
        <w:t>Brogrammers</w:t>
      </w:r>
    </w:p>
    <w:p w14:paraId="561FB376" w14:textId="31BB8A32" w:rsidR="0050413B" w:rsidRDefault="009D7619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rPr>
          <w:lang w:val="sr-Latn-RS"/>
        </w:rPr>
        <w:t>Fitnessivity</w:t>
      </w:r>
      <w:r w:rsidR="00F6382B">
        <w:rPr>
          <w:lang w:val="sr-Latn-RS"/>
        </w:rPr>
        <w:t xml:space="preserve"> </w:t>
      </w:r>
      <w:r w:rsidR="00F6382B">
        <w:rPr>
          <w:lang w:val="sr-Latn-CS"/>
        </w:rPr>
        <w:t xml:space="preserve">– </w:t>
      </w:r>
      <w:r w:rsidR="00F6382B">
        <w:rPr>
          <w:lang w:val="sr-Latn-RS"/>
        </w:rPr>
        <w:t xml:space="preserve">Vizija sistema, </w:t>
      </w:r>
      <w:r>
        <w:t>BROGRAMMERS</w:t>
      </w:r>
      <w:r w:rsidR="00F6382B">
        <w:rPr>
          <w:lang w:val="sr-Latn-CS"/>
        </w:rPr>
        <w:t>-</w:t>
      </w:r>
      <w:r>
        <w:t>Fitnessivity</w:t>
      </w:r>
      <w:r w:rsidR="00F6382B">
        <w:rPr>
          <w:lang w:val="sr-Latn-CS"/>
        </w:rPr>
        <w:t>-</w:t>
      </w:r>
      <w:r w:rsidR="00F6382B">
        <w:t>0</w:t>
      </w:r>
      <w:r w:rsidR="00F6382B">
        <w:rPr>
          <w:lang w:val="sr-Latn-RS"/>
        </w:rPr>
        <w:t>2, V</w:t>
      </w:r>
      <w:r>
        <w:rPr>
          <w:lang w:val="sr-Latn-RS"/>
        </w:rPr>
        <w:t>1.1</w:t>
      </w:r>
      <w:r w:rsidR="00F6382B">
        <w:rPr>
          <w:lang w:val="sr-Latn-RS"/>
        </w:rPr>
        <w:t>, 202</w:t>
      </w:r>
      <w:r>
        <w:rPr>
          <w:lang w:val="sr-Latn-RS"/>
        </w:rPr>
        <w:t>3</w:t>
      </w:r>
      <w:r w:rsidR="00F6382B">
        <w:rPr>
          <w:lang w:val="sr-Latn-RS"/>
        </w:rPr>
        <w:t xml:space="preserve">, </w:t>
      </w:r>
      <w:r>
        <w:rPr>
          <w:lang w:val="sr-Latn-RS"/>
        </w:rPr>
        <w:t>Brogrammers</w:t>
      </w:r>
    </w:p>
    <w:p w14:paraId="19349C39" w14:textId="673A1A86" w:rsidR="0050413B" w:rsidRPr="00C67CBE" w:rsidRDefault="009D7619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440"/>
      </w:pPr>
      <w:r w:rsidRPr="00C67CBE">
        <w:rPr>
          <w:lang w:val="sr-Latn-RS"/>
        </w:rPr>
        <w:t>Fitnessivity</w:t>
      </w:r>
      <w:r w:rsidR="00F6382B" w:rsidRPr="00C67CBE">
        <w:rPr>
          <w:lang w:val="sr-Latn-CS"/>
        </w:rPr>
        <w:t xml:space="preserve"> – Planirani raspored aktivnosti na projektu, V1.0, </w:t>
      </w:r>
      <w:r w:rsidR="00F6382B" w:rsidRPr="00C67CBE">
        <w:rPr>
          <w:lang w:val="sr-Latn-RS"/>
        </w:rPr>
        <w:t>202</w:t>
      </w:r>
      <w:r w:rsidRPr="00C67CBE">
        <w:rPr>
          <w:lang w:val="sr-Latn-RS"/>
        </w:rPr>
        <w:t>3</w:t>
      </w:r>
      <w:r w:rsidR="00F6382B" w:rsidRPr="00C67CBE">
        <w:rPr>
          <w:lang w:val="sr-Latn-RS"/>
        </w:rPr>
        <w:t>,</w:t>
      </w:r>
      <w:r w:rsidRPr="00C67CBE">
        <w:rPr>
          <w:lang w:val="sr-Latn-RS"/>
        </w:rPr>
        <w:t xml:space="preserve"> Brogrammers</w:t>
      </w:r>
    </w:p>
    <w:p w14:paraId="1259EED5" w14:textId="77777777" w:rsidR="0050413B" w:rsidRDefault="00F6382B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1F2C16BB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nekoliko faza sa određenim brojem iteracija u okviru svake faze. Spisak faza sa brojem iteracija i predloženim trajanjem dat </w:t>
      </w:r>
      <w:r>
        <w:t xml:space="preserve">je </w:t>
      </w:r>
      <w:r>
        <w:rPr>
          <w:lang w:val="sr-Latn-CS"/>
        </w:rPr>
        <w:t>u sledećoj tabeli:</w:t>
      </w:r>
    </w:p>
    <w:p w14:paraId="7970C3FE" w14:textId="77777777" w:rsidR="0050413B" w:rsidRDefault="0050413B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50413B" w14:paraId="4EE25410" w14:textId="77777777">
        <w:trPr>
          <w:jc w:val="center"/>
        </w:trPr>
        <w:tc>
          <w:tcPr>
            <w:tcW w:w="2160" w:type="dxa"/>
          </w:tcPr>
          <w:p w14:paraId="761BF316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949911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06503A8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50413B" w14:paraId="1EB646B6" w14:textId="77777777">
        <w:trPr>
          <w:jc w:val="center"/>
        </w:trPr>
        <w:tc>
          <w:tcPr>
            <w:tcW w:w="2160" w:type="dxa"/>
          </w:tcPr>
          <w:p w14:paraId="5BBFCFC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8935A6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7FF7847" w14:textId="69CC2AE3" w:rsidR="0050413B" w:rsidRDefault="007B5F5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F6382B">
              <w:rPr>
                <w:lang w:val="sr-Latn-CS"/>
              </w:rPr>
              <w:t xml:space="preserve"> nedelje</w:t>
            </w:r>
          </w:p>
        </w:tc>
      </w:tr>
      <w:tr w:rsidR="0050413B" w14:paraId="270FD10E" w14:textId="77777777">
        <w:trPr>
          <w:jc w:val="center"/>
        </w:trPr>
        <w:tc>
          <w:tcPr>
            <w:tcW w:w="2160" w:type="dxa"/>
          </w:tcPr>
          <w:p w14:paraId="51C384F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4D0D13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69F6405B" w14:textId="7415008F" w:rsidR="0050413B" w:rsidRDefault="007B5F5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F6382B">
              <w:rPr>
                <w:lang w:val="sr-Latn-CS"/>
              </w:rPr>
              <w:t xml:space="preserve"> nedelje</w:t>
            </w:r>
          </w:p>
        </w:tc>
      </w:tr>
      <w:tr w:rsidR="0050413B" w14:paraId="6FF05ECE" w14:textId="77777777">
        <w:trPr>
          <w:jc w:val="center"/>
        </w:trPr>
        <w:tc>
          <w:tcPr>
            <w:tcW w:w="2160" w:type="dxa"/>
          </w:tcPr>
          <w:p w14:paraId="24D3D27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6D3CF0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1620" w:type="dxa"/>
          </w:tcPr>
          <w:p w14:paraId="55D1E2A3" w14:textId="6BAB48C9" w:rsidR="0050413B" w:rsidRDefault="009D761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F6382B">
              <w:rPr>
                <w:lang w:val="sr-Latn-CS"/>
              </w:rPr>
              <w:t xml:space="preserve"> nedelja</w:t>
            </w:r>
          </w:p>
        </w:tc>
      </w:tr>
      <w:tr w:rsidR="0050413B" w14:paraId="6C89D000" w14:textId="77777777">
        <w:trPr>
          <w:jc w:val="center"/>
        </w:trPr>
        <w:tc>
          <w:tcPr>
            <w:tcW w:w="2160" w:type="dxa"/>
          </w:tcPr>
          <w:p w14:paraId="7371EBA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469AE2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54AAADE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7DFD8988" w14:textId="77777777" w:rsidR="0050413B" w:rsidRDefault="0050413B">
      <w:pPr>
        <w:pStyle w:val="BodyText"/>
        <w:rPr>
          <w:lang w:val="sr-Latn-CS"/>
        </w:rPr>
      </w:pPr>
    </w:p>
    <w:p w14:paraId="0292183A" w14:textId="77777777" w:rsidR="0050413B" w:rsidRDefault="00F6382B">
      <w:pPr>
        <w:pStyle w:val="BodyText"/>
        <w:tabs>
          <w:tab w:val="left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39B81940" w14:textId="77777777" w:rsidR="0050413B" w:rsidRDefault="00F6382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50413B" w14:paraId="656BE931" w14:textId="77777777">
        <w:trPr>
          <w:jc w:val="right"/>
        </w:trPr>
        <w:tc>
          <w:tcPr>
            <w:tcW w:w="1276" w:type="dxa"/>
          </w:tcPr>
          <w:p w14:paraId="66AD7E3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28D0369C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56CBD9B5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50413B" w14:paraId="57009F82" w14:textId="77777777">
        <w:trPr>
          <w:jc w:val="right"/>
        </w:trPr>
        <w:tc>
          <w:tcPr>
            <w:tcW w:w="1276" w:type="dxa"/>
          </w:tcPr>
          <w:p w14:paraId="77DDE0F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160CD168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Cilj faze planiranja je prikupljanje i definisanje zahteva, analiziranje potreba potencijalnih korisnika kao i analizu poslovnih mogućnosti proizvoda. U okviru ove faze potrebno je specificirati osnovne funkcionalne zahteve, slučajeve korišćenja sistema i analizu mogućnosti korišćenja sistema od strane korisnika.</w:t>
            </w:r>
          </w:p>
        </w:tc>
        <w:tc>
          <w:tcPr>
            <w:tcW w:w="2601" w:type="dxa"/>
          </w:tcPr>
          <w:p w14:paraId="04CA3C8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5D81C8C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50413B" w14:paraId="0B9E30CB" w14:textId="77777777">
        <w:trPr>
          <w:jc w:val="right"/>
        </w:trPr>
        <w:tc>
          <w:tcPr>
            <w:tcW w:w="1276" w:type="dxa"/>
          </w:tcPr>
          <w:p w14:paraId="4DF42BE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2B45D394" w14:textId="77777777" w:rsidR="0050413B" w:rsidRDefault="00F6382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Prikupljeni i definisani zahtevi </w:t>
            </w:r>
            <w:r>
              <w:rPr>
                <w:lang w:val="sr-Latn-RS"/>
              </w:rPr>
              <w:t>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14:paraId="30D29C40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1AC101A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  <w:p w14:paraId="7969BC5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ovoj fazi će se obaviti i usavršavanje veština članova tima u poznavanju tehnologija koje će se upotrebljavati za  izradu projekta.</w:t>
            </w:r>
          </w:p>
        </w:tc>
        <w:tc>
          <w:tcPr>
            <w:tcW w:w="2601" w:type="dxa"/>
          </w:tcPr>
          <w:p w14:paraId="686BFAF3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11871AE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0720464C" w14:textId="77777777" w:rsidR="0050413B" w:rsidRDefault="0050413B">
            <w:pPr>
              <w:pStyle w:val="BodyText"/>
              <w:ind w:left="0"/>
              <w:rPr>
                <w:b/>
                <w:lang w:val="sr-Latn-CS"/>
              </w:rPr>
            </w:pPr>
          </w:p>
          <w:p w14:paraId="7C35896D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CE6272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14:paraId="147946C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novih veština članova tima.</w:t>
            </w:r>
          </w:p>
        </w:tc>
      </w:tr>
      <w:tr w:rsidR="0050413B" w14:paraId="51F695C0" w14:textId="77777777">
        <w:trPr>
          <w:jc w:val="right"/>
        </w:trPr>
        <w:tc>
          <w:tcPr>
            <w:tcW w:w="1276" w:type="dxa"/>
          </w:tcPr>
          <w:p w14:paraId="4EC29B0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AC37AF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</w:t>
            </w:r>
          </w:p>
          <w:p w14:paraId="5850705A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Izrada sistema će se vršiti u više faza, po već određenom</w:t>
            </w:r>
          </w:p>
          <w:p w14:paraId="20F30FC1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prioritetu funkcionalnosti. Najveći fokus biće na</w:t>
            </w:r>
          </w:p>
          <w:p w14:paraId="27B01789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implementiranju funkcionalnosti kluba čitalaca.</w:t>
            </w:r>
          </w:p>
          <w:p w14:paraId="2983B3F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Takođe, jedna od faza biće posvećena kreiranju</w:t>
            </w:r>
          </w:p>
          <w:p w14:paraId="3C9CED3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jednostavnog, modernog i intuitivnog interfejsa prilagodljivog različitim tipovima korisnika.</w:t>
            </w:r>
          </w:p>
          <w:p w14:paraId="6B453DEE" w14:textId="77777777" w:rsidR="0050413B" w:rsidRDefault="0050413B">
            <w:pPr>
              <w:pStyle w:val="NoSpacing"/>
              <w:rPr>
                <w:lang w:val="sr-Latn-CS"/>
              </w:rPr>
            </w:pPr>
          </w:p>
          <w:p w14:paraId="5A65C354" w14:textId="59ACDF58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implementacije potrebno je izvršiti testiranje sistema i završiti razvoj beta verzije koja će biti distribuirana u cilju evaluacije. Svi nedostaci otkriveni u beta verziji će biti ispravljeni i konačna verzija softvera će biti spremna.</w:t>
            </w:r>
          </w:p>
          <w:p w14:paraId="0D034EB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52EEF30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33EF4B9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7E346C3F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3C299F27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23CB7529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  <w:p w14:paraId="4F5A5F24" w14:textId="77777777" w:rsidR="0050413B" w:rsidRDefault="0050413B">
            <w:pPr>
              <w:pStyle w:val="BodyText"/>
              <w:ind w:left="0"/>
            </w:pPr>
          </w:p>
          <w:p w14:paraId="5900B93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0BCEB5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4045212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04CD45A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50413B" w14:paraId="7694E0B6" w14:textId="77777777">
        <w:trPr>
          <w:jc w:val="right"/>
        </w:trPr>
        <w:tc>
          <w:tcPr>
            <w:tcW w:w="1276" w:type="dxa"/>
          </w:tcPr>
          <w:p w14:paraId="7BDBBE6A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3824D64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Web aplikacije korisnicima. </w:t>
            </w:r>
          </w:p>
          <w:p w14:paraId="783D3FAD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projektna dokumentacija mora biti kompletna kao i gotovo korisničko uputstvo za korišćenje Web aplikacije i samih funkcionalnosti sistema.</w:t>
            </w:r>
          </w:p>
        </w:tc>
        <w:tc>
          <w:tcPr>
            <w:tcW w:w="2601" w:type="dxa"/>
          </w:tcPr>
          <w:p w14:paraId="60C0C08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5DA74F2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487D99E2" w14:textId="77777777" w:rsidR="0050413B" w:rsidRDefault="0050413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53FC903E" w14:textId="77777777" w:rsidR="007B5F5F" w:rsidRDefault="007B5F5F">
      <w:pPr>
        <w:widowControl/>
        <w:spacing w:line="240" w:lineRule="auto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br w:type="page"/>
      </w:r>
    </w:p>
    <w:p w14:paraId="134323A6" w14:textId="77777777" w:rsidR="007B5F5F" w:rsidRDefault="007B5F5F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5BF98C41" w14:textId="77777777" w:rsidR="007B5F5F" w:rsidRDefault="007B5F5F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15853F02" w14:textId="11BB5D5E" w:rsidR="0050413B" w:rsidRDefault="00F6382B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33CEE347" w14:textId="77777777" w:rsidR="0050413B" w:rsidRDefault="0050413B">
      <w:pPr>
        <w:pStyle w:val="BodyText"/>
        <w:rPr>
          <w:lang w:val="sr-Latn-CS"/>
        </w:rPr>
      </w:pPr>
    </w:p>
    <w:p w14:paraId="22F1F36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3714BE98" w14:textId="5E23777D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12</w:t>
      </w:r>
      <w:r w:rsidR="007B5F5F">
        <w:rPr>
          <w:lang w:val="sr-Latn-CS"/>
        </w:rPr>
        <w:t>-13</w:t>
      </w:r>
      <w:r>
        <w:rPr>
          <w:lang w:val="sr-Latn-CS"/>
        </w:rPr>
        <w:t xml:space="preserve"> nedelja.</w:t>
      </w:r>
    </w:p>
    <w:p w14:paraId="31E09BD2" w14:textId="77777777" w:rsidR="0050413B" w:rsidRDefault="00F6382B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10C68F86" w14:textId="42B34A05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9D7619">
        <w:rPr>
          <w:lang w:val="sr-Latn-CS"/>
        </w:rPr>
        <w:t>Fitnessivity</w:t>
      </w:r>
      <w:r>
        <w:rPr>
          <w:lang w:val="sr-Latn-CS"/>
        </w:rPr>
        <w:t xml:space="preserve"> – Planirani raspored aktivnosti [</w:t>
      </w:r>
      <w:r>
        <w:t>3</w:t>
      </w:r>
      <w:r>
        <w:rPr>
          <w:lang w:val="sr-Latn-CS"/>
        </w:rPr>
        <w:t xml:space="preserve">]. </w:t>
      </w:r>
    </w:p>
    <w:p w14:paraId="3004FA5D" w14:textId="77777777" w:rsidR="00C70253" w:rsidRDefault="00F6382B" w:rsidP="00C70253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bCs/>
          <w:lang w:val="sr-Latn-RS"/>
        </w:rPr>
        <w:t>D</w:t>
      </w:r>
      <w:r>
        <w:rPr>
          <w:b/>
          <w:lang w:val="sr-Latn-CS"/>
        </w:rPr>
        <w:t>0</w:t>
      </w:r>
      <w:r>
        <w:rPr>
          <w:b/>
          <w:lang w:val="sr-Latn-RS"/>
        </w:rPr>
        <w:t>3</w:t>
      </w:r>
      <w:r>
        <w:rPr>
          <w:b/>
          <w:lang w:val="sr-Latn-CS"/>
        </w:rPr>
        <w:t>_Raspored_aktivnosti.</w:t>
      </w:r>
      <w:bookmarkStart w:id="5" w:name="_Toc225188569"/>
      <w:r w:rsidR="00C70253">
        <w:rPr>
          <w:b/>
          <w:lang w:val="sr-Latn-CS"/>
        </w:rPr>
        <w:t>xls</w:t>
      </w:r>
    </w:p>
    <w:p w14:paraId="48BA387A" w14:textId="2A6CEE76" w:rsidR="0050413B" w:rsidRDefault="00F6382B" w:rsidP="00C70253">
      <w:pPr>
        <w:pStyle w:val="BodyText"/>
        <w:rPr>
          <w:i/>
          <w:lang w:val="sr-Latn-CS"/>
        </w:rPr>
      </w:pPr>
      <w:r>
        <w:rPr>
          <w:lang w:val="sr-Latn-CS"/>
        </w:rPr>
        <w:t>Ciljevi iteracija</w:t>
      </w:r>
      <w:bookmarkEnd w:id="5"/>
    </w:p>
    <w:p w14:paraId="2B15899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744C6DEC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3321F18B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83C303F" w14:textId="77777777" w:rsidR="0050413B" w:rsidRDefault="00F6382B">
      <w:pPr>
        <w:pStyle w:val="BodyText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813B70D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27626995" w14:textId="77777777" w:rsidR="0050413B" w:rsidRDefault="0050413B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620"/>
        <w:gridCol w:w="1877"/>
        <w:gridCol w:w="1559"/>
        <w:gridCol w:w="2195"/>
      </w:tblGrid>
      <w:tr w:rsidR="0050413B" w14:paraId="5B940E56" w14:textId="77777777" w:rsidTr="007B5F5F">
        <w:tc>
          <w:tcPr>
            <w:tcW w:w="1170" w:type="dxa"/>
          </w:tcPr>
          <w:p w14:paraId="05793659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620" w:type="dxa"/>
          </w:tcPr>
          <w:p w14:paraId="1626B72C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877" w:type="dxa"/>
          </w:tcPr>
          <w:p w14:paraId="664DC75B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0E5ECFD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1FC17436" w14:textId="77777777" w:rsidR="0050413B" w:rsidRDefault="00F6382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50413B" w14:paraId="5CC6A88C" w14:textId="77777777" w:rsidTr="007B5F5F">
        <w:tc>
          <w:tcPr>
            <w:tcW w:w="1170" w:type="dxa"/>
          </w:tcPr>
          <w:p w14:paraId="59F6E77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620" w:type="dxa"/>
          </w:tcPr>
          <w:p w14:paraId="701A7B1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877" w:type="dxa"/>
          </w:tcPr>
          <w:p w14:paraId="42F24B9F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644BFA3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51CBCA14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12144BE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FB02F83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151B8B9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50413B" w14:paraId="62342C7F" w14:textId="77777777" w:rsidTr="007B5F5F">
        <w:tc>
          <w:tcPr>
            <w:tcW w:w="1170" w:type="dxa"/>
            <w:vMerge w:val="restart"/>
          </w:tcPr>
          <w:p w14:paraId="4C3CDF6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620" w:type="dxa"/>
          </w:tcPr>
          <w:p w14:paraId="56530C0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877" w:type="dxa"/>
          </w:tcPr>
          <w:p w14:paraId="4B01E07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220DAA6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</w:tc>
        <w:tc>
          <w:tcPr>
            <w:tcW w:w="1559" w:type="dxa"/>
          </w:tcPr>
          <w:p w14:paraId="014ECB1F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46D3235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2D000B4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Arhitekturni prototip </w:t>
            </w:r>
          </w:p>
          <w:p w14:paraId="75BDE1C8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195" w:type="dxa"/>
          </w:tcPr>
          <w:p w14:paraId="108BB5F0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5ACF6A7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</w:tc>
      </w:tr>
      <w:tr w:rsidR="0050413B" w14:paraId="58134BD8" w14:textId="77777777" w:rsidTr="007B5F5F">
        <w:tc>
          <w:tcPr>
            <w:tcW w:w="1170" w:type="dxa"/>
            <w:vMerge/>
          </w:tcPr>
          <w:p w14:paraId="069BF91B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620" w:type="dxa"/>
          </w:tcPr>
          <w:p w14:paraId="28B022AE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R2 Iteracija –</w:t>
            </w:r>
          </w:p>
          <w:p w14:paraId="082F2496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Razvoj</w:t>
            </w:r>
          </w:p>
          <w:p w14:paraId="139B4AE3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prototipa</w:t>
            </w:r>
          </w:p>
          <w:p w14:paraId="4794A960" w14:textId="77777777" w:rsidR="0050413B" w:rsidRDefault="00F6382B">
            <w:pPr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2D32A99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interfejsa Web aplikacije</w:t>
            </w:r>
          </w:p>
        </w:tc>
        <w:tc>
          <w:tcPr>
            <w:tcW w:w="1877" w:type="dxa"/>
          </w:tcPr>
          <w:p w14:paraId="0BA08D9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29640F14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7EA34176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50413B" w14:paraId="11F9C915" w14:textId="77777777" w:rsidTr="007B5F5F">
        <w:trPr>
          <w:trHeight w:val="2719"/>
        </w:trPr>
        <w:tc>
          <w:tcPr>
            <w:tcW w:w="1170" w:type="dxa"/>
            <w:vMerge w:val="restart"/>
          </w:tcPr>
          <w:p w14:paraId="77518099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Izrada</w:t>
            </w:r>
          </w:p>
        </w:tc>
        <w:tc>
          <w:tcPr>
            <w:tcW w:w="1620" w:type="dxa"/>
          </w:tcPr>
          <w:p w14:paraId="0CBF535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I1 Iteracija –</w:t>
            </w:r>
          </w:p>
          <w:p w14:paraId="22ECD77F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Kompletiranje</w:t>
            </w:r>
          </w:p>
          <w:p w14:paraId="7313E10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5CACA4BB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interfejsa</w:t>
            </w:r>
          </w:p>
          <w:p w14:paraId="66387605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Web</w:t>
            </w:r>
          </w:p>
          <w:p w14:paraId="1F1480B9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aplikacije</w:t>
            </w:r>
          </w:p>
          <w:p w14:paraId="709B0A0D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877" w:type="dxa"/>
          </w:tcPr>
          <w:p w14:paraId="06DD948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Sve mane otkrivene</w:t>
            </w:r>
          </w:p>
          <w:p w14:paraId="7D98BA90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u beta verziji</w:t>
            </w:r>
          </w:p>
          <w:p w14:paraId="673A223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korisničkog</w:t>
            </w:r>
          </w:p>
          <w:p w14:paraId="3C408F2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interfejsa biće</w:t>
            </w:r>
          </w:p>
          <w:p w14:paraId="13C06A7E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eliminisane i nakon</w:t>
            </w:r>
          </w:p>
          <w:p w14:paraId="57C2146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njenog testiranja,</w:t>
            </w:r>
          </w:p>
          <w:p w14:paraId="4B9588D6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razvija se konačna</w:t>
            </w:r>
          </w:p>
          <w:p w14:paraId="42AF5647" w14:textId="77777777" w:rsidR="0050413B" w:rsidRDefault="00F6382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verzija korisničog</w:t>
            </w:r>
          </w:p>
          <w:p w14:paraId="5B8DC825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interfejsa.</w:t>
            </w:r>
          </w:p>
        </w:tc>
        <w:tc>
          <w:tcPr>
            <w:tcW w:w="1559" w:type="dxa"/>
          </w:tcPr>
          <w:p w14:paraId="694411EC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Konačna verzija</w:t>
            </w:r>
          </w:p>
          <w:p w14:paraId="73708CCF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korisničkog</w:t>
            </w:r>
          </w:p>
          <w:p w14:paraId="3FD6C7A0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interfejsa Web</w:t>
            </w:r>
          </w:p>
          <w:p w14:paraId="2DB52AA7" w14:textId="77777777" w:rsidR="0050413B" w:rsidRDefault="00F6382B">
            <w:pPr>
              <w:pStyle w:val="NoSpacing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aplikacije</w:t>
            </w:r>
          </w:p>
          <w:p w14:paraId="1A32273B" w14:textId="77777777" w:rsidR="0050413B" w:rsidRDefault="0050413B">
            <w:pPr>
              <w:pStyle w:val="BodyText"/>
              <w:ind w:left="0"/>
              <w:rPr>
                <w:b/>
                <w:lang w:val="sr-Latn-CS"/>
              </w:rPr>
            </w:pPr>
          </w:p>
        </w:tc>
        <w:tc>
          <w:tcPr>
            <w:tcW w:w="2195" w:type="dxa"/>
          </w:tcPr>
          <w:p w14:paraId="1117BEC1" w14:textId="77777777" w:rsidR="0050413B" w:rsidRDefault="00F6382B">
            <w:pPr>
              <w:pStyle w:val="NoSpacing"/>
            </w:pPr>
            <w:r>
              <w:t>Visok nivo kvaliteta korisničkog interfejsa.</w:t>
            </w:r>
          </w:p>
          <w:p w14:paraId="56FDAE0E" w14:textId="77777777" w:rsidR="0050413B" w:rsidRDefault="0050413B">
            <w:pPr>
              <w:pStyle w:val="NoSpacing"/>
            </w:pPr>
          </w:p>
          <w:p w14:paraId="5D0B34E9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t>Mogućnost greške prilikom korišćenja kreiranog interfejsa svedena na minimum.</w:t>
            </w:r>
          </w:p>
        </w:tc>
      </w:tr>
      <w:tr w:rsidR="0050413B" w14:paraId="592BFC3A" w14:textId="77777777" w:rsidTr="007B5F5F">
        <w:trPr>
          <w:trHeight w:val="1946"/>
        </w:trPr>
        <w:tc>
          <w:tcPr>
            <w:tcW w:w="1170" w:type="dxa"/>
            <w:vMerge/>
          </w:tcPr>
          <w:p w14:paraId="36A3D676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620" w:type="dxa"/>
          </w:tcPr>
          <w:p w14:paraId="466750A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beta verzija</w:t>
            </w:r>
          </w:p>
        </w:tc>
        <w:tc>
          <w:tcPr>
            <w:tcW w:w="1877" w:type="dxa"/>
          </w:tcPr>
          <w:p w14:paraId="048EAE3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70BEB571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5F43B01A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Beta verzija </w:t>
            </w:r>
          </w:p>
          <w:p w14:paraId="42C7BF9E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040EF90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4D733E5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50413B" w14:paraId="4F1ABB30" w14:textId="77777777" w:rsidTr="007B5F5F">
        <w:tc>
          <w:tcPr>
            <w:tcW w:w="1170" w:type="dxa"/>
            <w:vMerge/>
          </w:tcPr>
          <w:p w14:paraId="07782EBE" w14:textId="77777777" w:rsidR="0050413B" w:rsidRDefault="0050413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620" w:type="dxa"/>
          </w:tcPr>
          <w:p w14:paraId="28A5D131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I3 Iteracija – Razvoj konačne verzije</w:t>
            </w:r>
          </w:p>
        </w:tc>
        <w:tc>
          <w:tcPr>
            <w:tcW w:w="1877" w:type="dxa"/>
          </w:tcPr>
          <w:p w14:paraId="7C57180B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44256A2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70024969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22C722B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b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8B1A0C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0F73233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50413B" w14:paraId="0159324A" w14:textId="77777777" w:rsidTr="007B5F5F">
        <w:trPr>
          <w:trHeight w:val="1188"/>
        </w:trPr>
        <w:tc>
          <w:tcPr>
            <w:tcW w:w="1170" w:type="dxa"/>
          </w:tcPr>
          <w:p w14:paraId="4F8C01D8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620" w:type="dxa"/>
          </w:tcPr>
          <w:p w14:paraId="492F9A67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RS"/>
              </w:rPr>
              <w:t>O</w:t>
            </w:r>
            <w:r>
              <w:rPr>
                <w:lang w:val="sr-Latn-CS"/>
              </w:rPr>
              <w:t>1 Iteracija – Izlazak proizvoda</w:t>
            </w:r>
          </w:p>
        </w:tc>
        <w:tc>
          <w:tcPr>
            <w:tcW w:w="1877" w:type="dxa"/>
          </w:tcPr>
          <w:p w14:paraId="42434094" w14:textId="77777777" w:rsidR="0050413B" w:rsidRDefault="00F6382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29113B78" w14:textId="77777777" w:rsidR="0050413B" w:rsidRDefault="00F6382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Kona</w:t>
            </w:r>
            <w:r>
              <w:rPr>
                <w:b/>
                <w:lang w:val="sr-Latn-RS"/>
              </w:rPr>
              <w:t>čan p</w:t>
            </w:r>
            <w:r>
              <w:rPr>
                <w:b/>
                <w:lang w:val="sr-Latn-CS"/>
              </w:rPr>
              <w:t>roizvod</w:t>
            </w:r>
          </w:p>
        </w:tc>
        <w:tc>
          <w:tcPr>
            <w:tcW w:w="2195" w:type="dxa"/>
          </w:tcPr>
          <w:p w14:paraId="15232BEF" w14:textId="77777777" w:rsidR="0050413B" w:rsidRDefault="00F6382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Softver ocenjen od strane korisnika</w:t>
            </w:r>
          </w:p>
        </w:tc>
      </w:tr>
    </w:tbl>
    <w:p w14:paraId="55EAF8C7" w14:textId="77777777" w:rsidR="0050413B" w:rsidRDefault="0050413B">
      <w:pPr>
        <w:pStyle w:val="BodyText"/>
        <w:rPr>
          <w:lang w:val="sr-Latn-CS"/>
        </w:rPr>
      </w:pPr>
    </w:p>
    <w:p w14:paraId="1D61CE0E" w14:textId="77777777" w:rsidR="007B5F5F" w:rsidRDefault="007B5F5F">
      <w:pPr>
        <w:pStyle w:val="BodyText"/>
        <w:rPr>
          <w:lang w:val="sr-Latn-CS"/>
        </w:rPr>
      </w:pPr>
    </w:p>
    <w:p w14:paraId="3256D777" w14:textId="77777777" w:rsidR="0050413B" w:rsidRDefault="00F6382B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4894C81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ECE2994" w14:textId="27680858" w:rsidR="007B5F5F" w:rsidRDefault="00F6382B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5D14E7C4" w14:textId="77777777" w:rsidR="007B5F5F" w:rsidRDefault="007B5F5F">
      <w:pPr>
        <w:widowControl/>
        <w:spacing w:line="240" w:lineRule="auto"/>
        <w:rPr>
          <w:lang w:val="sr-Latn-CS"/>
        </w:rPr>
      </w:pPr>
      <w:r>
        <w:rPr>
          <w:lang w:val="sr-Latn-CS"/>
        </w:rPr>
        <w:br w:type="page"/>
      </w:r>
    </w:p>
    <w:p w14:paraId="4DB1571E" w14:textId="77777777" w:rsidR="0050413B" w:rsidRDefault="0050413B">
      <w:pPr>
        <w:pStyle w:val="BodyText"/>
        <w:rPr>
          <w:lang w:val="sr-Latn-CS"/>
        </w:rPr>
      </w:pPr>
    </w:p>
    <w:p w14:paraId="161DBDDA" w14:textId="77777777" w:rsidR="0050413B" w:rsidRDefault="00F6382B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0E0918AF" w14:textId="77777777" w:rsidR="0050413B" w:rsidRDefault="00F6382B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0E04A5CD" w14:textId="08ABE843" w:rsidR="0050413B" w:rsidRPr="007B5F5F" w:rsidRDefault="00F6382B">
      <w:pPr>
        <w:pStyle w:val="BodyText"/>
        <w:rPr>
          <w:lang w:val="sr-Latn-RS"/>
        </w:rPr>
      </w:pPr>
      <w:r>
        <w:rPr>
          <w:lang w:val="sr-Latn-CS"/>
        </w:rPr>
        <w:t xml:space="preserve">Organizaciona struktura ljudstva angažovanog na projektu </w:t>
      </w:r>
      <w:r w:rsidR="007B5F5F">
        <w:rPr>
          <w:lang w:val="sr-Latn-CS"/>
        </w:rPr>
        <w:t xml:space="preserve">zbog same strukture tima i činjenice da je sastavljen od 2 osobe bice ravnomerno rasporedjen, uz to da vodja tima </w:t>
      </w:r>
      <w:r w:rsidR="007B5F5F" w:rsidRPr="00096385">
        <w:rPr>
          <w:lang w:val="sr-Latn-RS"/>
        </w:rPr>
        <w:t>Miloš Miljković</w:t>
      </w:r>
      <w:r w:rsidR="007B5F5F">
        <w:rPr>
          <w:lang w:val="sr-Latn-RS"/>
        </w:rPr>
        <w:t xml:space="preserve"> bice zadužen pretezno za BackEnd a Dušan Stojanović za FrontEnd.</w:t>
      </w:r>
    </w:p>
    <w:p w14:paraId="63597419" w14:textId="379260C4" w:rsidR="0050413B" w:rsidRDefault="0050413B">
      <w:pPr>
        <w:pStyle w:val="BodyText"/>
        <w:jc w:val="center"/>
        <w:rPr>
          <w:lang w:val="sr-Latn-RS"/>
        </w:rPr>
      </w:pPr>
    </w:p>
    <w:p w14:paraId="79C7DFFC" w14:textId="77777777" w:rsidR="0050413B" w:rsidRDefault="00F6382B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03E8BEE3" w14:textId="45FA013F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u odeljku 8.1 čine tim koji će razvijati projekat </w:t>
      </w:r>
      <w:r w:rsidR="009D7619">
        <w:rPr>
          <w:lang w:val="sr-Latn-RS"/>
        </w:rPr>
        <w:t>Fitnessivity</w:t>
      </w:r>
      <w:r>
        <w:rPr>
          <w:lang w:val="sr-Latn-RS"/>
        </w:rPr>
        <w:t>.</w:t>
      </w:r>
      <w:r>
        <w:rPr>
          <w:lang w:val="sr-Latn-CS"/>
        </w:rPr>
        <w:t xml:space="preserve"> Projektni tim se neće menjati u toku realizacije projekta.</w:t>
      </w:r>
    </w:p>
    <w:p w14:paraId="12EFB327" w14:textId="77777777" w:rsidR="0050413B" w:rsidRDefault="00F6382B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10B8AAD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77F0BD8" w14:textId="77777777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7FF61C1B" w14:textId="77777777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React-om.</w:t>
      </w:r>
    </w:p>
    <w:p w14:paraId="1FA13252" w14:textId="06C8F935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7B5F5F">
        <w:rPr>
          <w:lang w:val="sr-Latn-CS"/>
        </w:rPr>
        <w:t>.NET</w:t>
      </w:r>
      <w:r>
        <w:rPr>
          <w:lang w:val="sr-Latn-CS"/>
        </w:rPr>
        <w:t>-om.</w:t>
      </w:r>
    </w:p>
    <w:p w14:paraId="061426AB" w14:textId="77777777" w:rsidR="0050413B" w:rsidRDefault="00F6382B">
      <w:pPr>
        <w:pStyle w:val="BodyText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4025AD">
        <w:rPr>
          <w:color w:val="FF0000"/>
          <w:lang w:val="sr-Latn-CS"/>
        </w:rPr>
        <w:t>MongoDB</w:t>
      </w:r>
      <w:r>
        <w:rPr>
          <w:lang w:val="sr-Latn-CS"/>
        </w:rPr>
        <w:t>-om.</w:t>
      </w:r>
    </w:p>
    <w:p w14:paraId="4E1C2E69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Prva dva kursa su zakazana na početku prve faze projekta, dok bi druga dva trebala da budu organizovana pri kraju faze razrade.</w:t>
      </w:r>
    </w:p>
    <w:p w14:paraId="2A2D4624" w14:textId="77777777" w:rsidR="0050413B" w:rsidRDefault="00F6382B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25E89E4F" w14:textId="77777777" w:rsidR="0050413B" w:rsidRDefault="00F6382B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50413B" w14:paraId="7BE027B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680DFE42" w14:textId="2A0FBB31" w:rsidR="0050413B" w:rsidRDefault="00F6382B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CS"/>
              </w:rPr>
              <w:t>Budžet</w:t>
            </w:r>
            <w:r>
              <w:rPr>
                <w:b/>
                <w:bCs/>
                <w:lang w:val="sr-Latn-RS"/>
              </w:rPr>
              <w:t xml:space="preserve"> aplikacije </w:t>
            </w:r>
            <w:r w:rsidR="009D7619">
              <w:rPr>
                <w:b/>
                <w:bCs/>
                <w:lang w:val="sr-Latn-RS"/>
              </w:rPr>
              <w:t>Fitnessivity</w:t>
            </w:r>
          </w:p>
        </w:tc>
      </w:tr>
      <w:tr w:rsidR="0050413B" w14:paraId="0CB53C2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01CA6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FAA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887A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9E6F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E79E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6990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0B8CDA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0413B" w14:paraId="563B19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28E6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CAE4C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78701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312B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210EA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50413B" w14:paraId="5D1CB6D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867F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960EC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810AF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4BFF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815885A" w14:textId="1D3A86BE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4244A3C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E4CC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3B0B4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EB764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E548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DE0A79" w14:textId="2F1E8A3F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4025AD">
              <w:rPr>
                <w:lang w:val="sr-Latn-CS"/>
              </w:rPr>
              <w:t>4</w:t>
            </w:r>
            <w:r>
              <w:rPr>
                <w:lang w:val="sr-Latn-CS"/>
              </w:rPr>
              <w:t>,</w:t>
            </w:r>
            <w:r w:rsidR="004025AD">
              <w:rPr>
                <w:lang w:val="sr-Latn-CS"/>
              </w:rPr>
              <w:t>0</w:t>
            </w:r>
            <w:r>
              <w:rPr>
                <w:lang w:val="sr-Latn-CS"/>
              </w:rPr>
              <w:t>00.00 Din.</w:t>
            </w:r>
          </w:p>
        </w:tc>
      </w:tr>
      <w:tr w:rsidR="0050413B" w14:paraId="66343D8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C626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9254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8C0CE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983C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60C361" w14:textId="048FD324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80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5387CB9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91CF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9F18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46766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F57D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49AD91B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50413B" w14:paraId="60D7994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9E6C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6227F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65EAC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A9BC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367948" w14:textId="05A98487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F6382B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F6382B">
              <w:rPr>
                <w:lang w:val="sr-Latn-CS"/>
              </w:rPr>
              <w:t>00.00 Din.</w:t>
            </w:r>
          </w:p>
        </w:tc>
      </w:tr>
      <w:tr w:rsidR="0050413B" w14:paraId="56951F0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0BFCA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A97A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8B164" w14:textId="77777777" w:rsidR="0050413B" w:rsidRDefault="00F6382B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</w:t>
            </w:r>
            <w:r>
              <w:rPr>
                <w:i/>
                <w:iCs/>
                <w:lang w:val="sr-Latn-RS"/>
              </w:rPr>
              <w:t>an</w:t>
            </w:r>
            <w:r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A2D5C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AE8B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9FE29C3" w14:textId="31428522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4025AD">
              <w:rPr>
                <w:lang w:val="sr-Latn-CS"/>
              </w:rPr>
              <w:t>35</w:t>
            </w:r>
            <w:r>
              <w:rPr>
                <w:lang w:val="sr-Latn-CS"/>
              </w:rPr>
              <w:t>,000.00 Din.</w:t>
            </w:r>
          </w:p>
        </w:tc>
      </w:tr>
      <w:tr w:rsidR="0050413B" w14:paraId="10BFB14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3BBF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FA317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07C7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32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43EF8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90A967" w14:textId="1CDCB866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4025AD">
              <w:rPr>
                <w:lang w:val="sr-Latn-CS"/>
              </w:rPr>
              <w:t>7</w:t>
            </w:r>
            <w:r>
              <w:rPr>
                <w:lang w:val="sr-Latn-CS"/>
              </w:rPr>
              <w:t>0,000.00 Din.</w:t>
            </w:r>
          </w:p>
        </w:tc>
      </w:tr>
      <w:tr w:rsidR="0050413B" w14:paraId="1314F3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FE67A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9A453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1BB0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FC758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F345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8B2D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E2DBBE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0413B" w14:paraId="57A5CBE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B8DE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05226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C7D9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A87A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A41426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4665D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C051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BB7E5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A87AF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426F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9874B70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1B73AA0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E5AC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DB14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7C0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FB234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546356" w14:textId="2762B886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3A7FF97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2CA1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00503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D2CD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E0B6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5781310" w14:textId="77777777" w:rsidR="0050413B" w:rsidRDefault="00F6382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0413B" w14:paraId="40A0E16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2545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9C4ED" w14:textId="77777777" w:rsidR="0050413B" w:rsidRDefault="00F6382B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48A9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5C28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04C907" w14:textId="4BCBCBAD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33A4C38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49179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DB35D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6B98C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03A0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D142D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BD05A" w14:textId="6D86C7DA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F6382B">
              <w:rPr>
                <w:lang w:val="sr-Latn-CS"/>
              </w:rPr>
              <w:t>,000.00 Din.</w:t>
            </w:r>
          </w:p>
        </w:tc>
      </w:tr>
      <w:tr w:rsidR="0050413B" w14:paraId="44B38EE4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83D6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48881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57596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CC239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3F088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F5392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185CA6D" w14:textId="77777777" w:rsidR="0050413B" w:rsidRDefault="0050413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50413B" w14:paraId="1677B43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77D8BC2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675D87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7BEBE5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158096" w14:textId="77777777" w:rsidR="0050413B" w:rsidRDefault="0050413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F2F6E1" w14:textId="77777777" w:rsidR="0050413B" w:rsidRDefault="00F6382B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DF5B6EF" w14:textId="37764011" w:rsidR="0050413B" w:rsidRDefault="004025A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275</w:t>
            </w:r>
            <w:r w:rsidR="00F6382B">
              <w:rPr>
                <w:lang w:val="sr-Latn-CS"/>
              </w:rPr>
              <w:t>,000.00 Din.</w:t>
            </w:r>
          </w:p>
        </w:tc>
      </w:tr>
    </w:tbl>
    <w:p w14:paraId="09494DBE" w14:textId="77777777" w:rsidR="0050413B" w:rsidRDefault="0050413B">
      <w:pPr>
        <w:pStyle w:val="BodyText"/>
        <w:rPr>
          <w:lang w:val="sr-Latn-CS"/>
        </w:rPr>
      </w:pPr>
    </w:p>
    <w:sectPr w:rsidR="0050413B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51A4" w14:textId="77777777" w:rsidR="00AF3E37" w:rsidRDefault="00AF3E37">
      <w:pPr>
        <w:spacing w:line="240" w:lineRule="auto"/>
      </w:pPr>
      <w:r>
        <w:separator/>
      </w:r>
    </w:p>
  </w:endnote>
  <w:endnote w:type="continuationSeparator" w:id="0">
    <w:p w14:paraId="56ADE203" w14:textId="77777777" w:rsidR="00AF3E37" w:rsidRDefault="00AF3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DEB8" w14:textId="77777777" w:rsidR="0050413B" w:rsidRDefault="00F63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D001D2" w14:textId="77777777" w:rsidR="0050413B" w:rsidRDefault="005041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16"/>
      <w:gridCol w:w="2195"/>
    </w:tblGrid>
    <w:tr w:rsidR="0050413B" w14:paraId="2C22F65F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7639AA3D" w14:textId="77777777" w:rsidR="0050413B" w:rsidRDefault="00F6382B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1D44E94A" w14:textId="5214DE42" w:rsidR="0050413B" w:rsidRDefault="00F6382B">
          <w:pPr>
            <w:jc w:val="center"/>
            <w:rPr>
              <w:lang w:val="sr-Latn-RS"/>
            </w:rPr>
          </w:pPr>
          <w:r>
            <w:rPr>
              <w:lang w:val="sr-Latn-CS"/>
            </w:rPr>
            <w:sym w:font="Symbol" w:char="F0D3"/>
          </w:r>
          <w:r w:rsidR="007B5F5F">
            <w:rPr>
              <w:lang w:val="sr-Latn-RS"/>
            </w:rPr>
            <w:t>BROGRAMMERS</w:t>
          </w:r>
          <w:r>
            <w:rPr>
              <w:lang w:val="sr-Latn-CS"/>
            </w:rPr>
            <w:t>, 20</w:t>
          </w:r>
          <w:r>
            <w:rPr>
              <w:lang w:val="sr-Latn-R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77B66A8F" w14:textId="77777777" w:rsidR="0050413B" w:rsidRDefault="00F6382B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fldSimple w:instr=" NUMPAGES  \* MERGEFORMAT ">
            <w:r>
              <w:rPr>
                <w:rStyle w:val="PageNumber"/>
                <w:lang w:val="sr-Latn-CS"/>
              </w:rPr>
              <w:t>7</w:t>
            </w:r>
          </w:fldSimple>
        </w:p>
      </w:tc>
    </w:tr>
  </w:tbl>
  <w:p w14:paraId="54526F41" w14:textId="77777777" w:rsidR="0050413B" w:rsidRDefault="0050413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2CF5" w14:textId="77777777" w:rsidR="0050413B" w:rsidRDefault="00504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EEFB" w14:textId="77777777" w:rsidR="00AF3E37" w:rsidRDefault="00AF3E37">
      <w:pPr>
        <w:spacing w:line="240" w:lineRule="auto"/>
      </w:pPr>
      <w:r>
        <w:separator/>
      </w:r>
    </w:p>
  </w:footnote>
  <w:footnote w:type="continuationSeparator" w:id="0">
    <w:p w14:paraId="1AFD0F1A" w14:textId="77777777" w:rsidR="00AF3E37" w:rsidRDefault="00AF3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98E0" w14:textId="77777777" w:rsidR="0050413B" w:rsidRDefault="0050413B">
    <w:pPr>
      <w:rPr>
        <w:sz w:val="24"/>
      </w:rPr>
    </w:pPr>
  </w:p>
  <w:p w14:paraId="726A9C3E" w14:textId="77777777" w:rsidR="0050413B" w:rsidRDefault="0050413B">
    <w:pPr>
      <w:pBdr>
        <w:top w:val="single" w:sz="6" w:space="1" w:color="auto"/>
      </w:pBdr>
      <w:rPr>
        <w:sz w:val="24"/>
      </w:rPr>
    </w:pPr>
  </w:p>
  <w:p w14:paraId="30F5251E" w14:textId="77777777" w:rsidR="009D7619" w:rsidRDefault="009D7619" w:rsidP="009D7619">
    <w:pPr>
      <w:pStyle w:val="Header"/>
    </w:pPr>
    <w:r>
      <w:rPr>
        <w:b/>
        <w:sz w:val="48"/>
        <w:szCs w:val="48"/>
        <w:lang w:val="sr-Latn-CS"/>
      </w:rPr>
      <w:t>Brogrammers</w:t>
    </w:r>
  </w:p>
  <w:p w14:paraId="2F82D64D" w14:textId="77777777" w:rsidR="0050413B" w:rsidRDefault="0050413B">
    <w:pPr>
      <w:pBdr>
        <w:bottom w:val="single" w:sz="6" w:space="1" w:color="auto"/>
      </w:pBdr>
      <w:jc w:val="right"/>
      <w:rPr>
        <w:sz w:val="24"/>
      </w:rPr>
    </w:pPr>
  </w:p>
  <w:p w14:paraId="496420C3" w14:textId="77777777" w:rsidR="0050413B" w:rsidRDefault="00504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9D7619" w14:paraId="5101186F" w14:textId="77777777">
      <w:tc>
        <w:tcPr>
          <w:tcW w:w="6379" w:type="dxa"/>
        </w:tcPr>
        <w:p w14:paraId="2DAC59F4" w14:textId="57758BE8" w:rsidR="009D7619" w:rsidRDefault="009D7619" w:rsidP="009D7619">
          <w:pPr>
            <w:rPr>
              <w:lang w:val="sr-Latn-RS"/>
            </w:rPr>
          </w:pPr>
          <w:r>
            <w:t>Brogrammers</w:t>
          </w:r>
        </w:p>
      </w:tc>
      <w:tc>
        <w:tcPr>
          <w:tcW w:w="2870" w:type="dxa"/>
        </w:tcPr>
        <w:p w14:paraId="4803B344" w14:textId="0A2300D6" w:rsidR="009D7619" w:rsidRDefault="009D7619" w:rsidP="009D7619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9D7619" w14:paraId="69E4FDF8" w14:textId="77777777">
      <w:tc>
        <w:tcPr>
          <w:tcW w:w="6379" w:type="dxa"/>
        </w:tcPr>
        <w:p w14:paraId="32134745" w14:textId="77777777" w:rsidR="009D7619" w:rsidRDefault="009D7619" w:rsidP="009D7619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8A1FFF4" w14:textId="343F2853" w:rsidR="009D7619" w:rsidRDefault="009D7619" w:rsidP="009D7619">
          <w:pPr>
            <w:rPr>
              <w:lang w:val="sr-Latn-CS"/>
            </w:rPr>
          </w:pPr>
          <w:r>
            <w:rPr>
              <w:lang w:val="sr-Latn-CS"/>
            </w:rPr>
            <w:t xml:space="preserve">  Datum: 0</w:t>
          </w:r>
          <w:r>
            <w:rPr>
              <w:lang w:val="sr-Latn-RS"/>
            </w:rPr>
            <w:t>1.04</w:t>
          </w:r>
          <w:r>
            <w:rPr>
              <w:lang w:val="sr-Latn-CS"/>
            </w:rPr>
            <w:t>.20</w:t>
          </w:r>
          <w:r>
            <w:rPr>
              <w:lang w:val="sr-Latn-RS"/>
            </w:rPr>
            <w:t>21</w:t>
          </w:r>
          <w:r>
            <w:rPr>
              <w:lang w:val="sr-Latn-CS"/>
            </w:rPr>
            <w:t>. god.</w:t>
          </w:r>
        </w:p>
      </w:tc>
    </w:tr>
    <w:tr w:rsidR="009D7619" w14:paraId="60755214" w14:textId="77777777">
      <w:tc>
        <w:tcPr>
          <w:tcW w:w="9249" w:type="dxa"/>
          <w:gridSpan w:val="2"/>
        </w:tcPr>
        <w:p w14:paraId="10EFF421" w14:textId="4E04C3EE" w:rsidR="009D7619" w:rsidRDefault="009D7619" w:rsidP="009D7619">
          <w:pPr>
            <w:rPr>
              <w:lang w:val="sr-Latn-RS"/>
            </w:rPr>
          </w:pPr>
          <w:r>
            <w:t>Brogrammers</w:t>
          </w:r>
          <w:r>
            <w:rPr>
              <w:lang w:val="sr-Latn-CS"/>
            </w:rPr>
            <w:t xml:space="preserve"> -</w:t>
          </w:r>
          <w:r>
            <w:rPr>
              <w:rStyle w:val="highlight"/>
            </w:rPr>
            <w:t>Fitnes</w:t>
          </w:r>
          <w:r>
            <w:t>sivity</w:t>
          </w:r>
          <w:r>
            <w:rPr>
              <w:lang w:val="sr-Latn-CS"/>
            </w:rPr>
            <w:t>-</w:t>
          </w:r>
          <w:r>
            <w:t>0</w:t>
          </w:r>
          <w:r>
            <w:rPr>
              <w:lang w:val="sr-Latn-RS"/>
            </w:rPr>
            <w:t>3</w:t>
          </w:r>
        </w:p>
      </w:tc>
    </w:tr>
  </w:tbl>
  <w:p w14:paraId="0FDABD08" w14:textId="77777777" w:rsidR="0050413B" w:rsidRDefault="0050413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38F9" w14:textId="77777777" w:rsidR="0050413B" w:rsidRDefault="00504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1899585805">
    <w:abstractNumId w:val="0"/>
  </w:num>
  <w:num w:numId="2" w16cid:durableId="1912233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576698">
    <w:abstractNumId w:val="3"/>
  </w:num>
  <w:num w:numId="4" w16cid:durableId="2053576474">
    <w:abstractNumId w:val="2"/>
  </w:num>
  <w:num w:numId="5" w16cid:durableId="200300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E33EE"/>
    <w:rsid w:val="001F6798"/>
    <w:rsid w:val="00210E17"/>
    <w:rsid w:val="002343C5"/>
    <w:rsid w:val="00242FAC"/>
    <w:rsid w:val="0024759A"/>
    <w:rsid w:val="00257501"/>
    <w:rsid w:val="00260B17"/>
    <w:rsid w:val="002B1576"/>
    <w:rsid w:val="003312BC"/>
    <w:rsid w:val="00354028"/>
    <w:rsid w:val="00382BDE"/>
    <w:rsid w:val="00387292"/>
    <w:rsid w:val="003A4834"/>
    <w:rsid w:val="003C6C27"/>
    <w:rsid w:val="003D5CA3"/>
    <w:rsid w:val="003E416D"/>
    <w:rsid w:val="004025AD"/>
    <w:rsid w:val="00404424"/>
    <w:rsid w:val="00422B0E"/>
    <w:rsid w:val="004304DE"/>
    <w:rsid w:val="004561C7"/>
    <w:rsid w:val="0046479A"/>
    <w:rsid w:val="0046548E"/>
    <w:rsid w:val="004776FB"/>
    <w:rsid w:val="00490DC7"/>
    <w:rsid w:val="00495821"/>
    <w:rsid w:val="004A22E8"/>
    <w:rsid w:val="0050413B"/>
    <w:rsid w:val="00525A35"/>
    <w:rsid w:val="0053248E"/>
    <w:rsid w:val="005430FA"/>
    <w:rsid w:val="00555767"/>
    <w:rsid w:val="00574004"/>
    <w:rsid w:val="005A3FD1"/>
    <w:rsid w:val="005D3CD4"/>
    <w:rsid w:val="005F3958"/>
    <w:rsid w:val="00614EF5"/>
    <w:rsid w:val="006776CF"/>
    <w:rsid w:val="006973B9"/>
    <w:rsid w:val="006A0757"/>
    <w:rsid w:val="006D0694"/>
    <w:rsid w:val="006D2527"/>
    <w:rsid w:val="006D41CE"/>
    <w:rsid w:val="006D702B"/>
    <w:rsid w:val="006E2AD1"/>
    <w:rsid w:val="006F61C6"/>
    <w:rsid w:val="00783F0A"/>
    <w:rsid w:val="007A2854"/>
    <w:rsid w:val="007B5F5F"/>
    <w:rsid w:val="007C21DB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C49D4"/>
    <w:rsid w:val="009D7619"/>
    <w:rsid w:val="00A355DD"/>
    <w:rsid w:val="00A73660"/>
    <w:rsid w:val="00A91B42"/>
    <w:rsid w:val="00AC06A4"/>
    <w:rsid w:val="00AD1950"/>
    <w:rsid w:val="00AF3E37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2658F"/>
    <w:rsid w:val="00C30C23"/>
    <w:rsid w:val="00C4723D"/>
    <w:rsid w:val="00C502CA"/>
    <w:rsid w:val="00C67CBE"/>
    <w:rsid w:val="00C70253"/>
    <w:rsid w:val="00C70470"/>
    <w:rsid w:val="00C75DBE"/>
    <w:rsid w:val="00CA33EE"/>
    <w:rsid w:val="00CC420E"/>
    <w:rsid w:val="00CF694C"/>
    <w:rsid w:val="00D05E91"/>
    <w:rsid w:val="00D23EAE"/>
    <w:rsid w:val="00D36260"/>
    <w:rsid w:val="00D522C4"/>
    <w:rsid w:val="00D97F08"/>
    <w:rsid w:val="00DF310B"/>
    <w:rsid w:val="00E464F7"/>
    <w:rsid w:val="00E72E4F"/>
    <w:rsid w:val="00EA1072"/>
    <w:rsid w:val="00EA161D"/>
    <w:rsid w:val="00EB4996"/>
    <w:rsid w:val="00EC70CF"/>
    <w:rsid w:val="00F334DC"/>
    <w:rsid w:val="00F62203"/>
    <w:rsid w:val="00F6382B"/>
    <w:rsid w:val="00F94AD6"/>
    <w:rsid w:val="00FD0ACA"/>
    <w:rsid w:val="00FD3430"/>
    <w:rsid w:val="11081564"/>
    <w:rsid w:val="27FF02E8"/>
    <w:rsid w:val="394F0577"/>
    <w:rsid w:val="3C266700"/>
    <w:rsid w:val="3E71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519AE"/>
  <w15:docId w15:val="{3D7F1A6B-0CA6-4365-B0BC-27B5801B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 w:qFormat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paragraph" w:styleId="NoSpacing">
    <w:name w:val="No Spacing"/>
    <w:uiPriority w:val="1"/>
    <w:qFormat/>
    <w:pPr>
      <w:widowControl w:val="0"/>
    </w:pPr>
    <w:rPr>
      <w:lang w:val="en-US" w:eastAsia="sr-Latn-CS"/>
    </w:rPr>
  </w:style>
  <w:style w:type="character" w:customStyle="1" w:styleId="HeaderChar">
    <w:name w:val="Header Char"/>
    <w:basedOn w:val="DefaultParagraphFont"/>
    <w:link w:val="Header"/>
    <w:rsid w:val="009D7619"/>
    <w:rPr>
      <w:lang w:val="en-US" w:eastAsia="sr-Latn-CS"/>
    </w:rPr>
  </w:style>
  <w:style w:type="character" w:customStyle="1" w:styleId="TitleChar">
    <w:name w:val="Title Char"/>
    <w:basedOn w:val="DefaultParagraphFont"/>
    <w:link w:val="Title"/>
    <w:qFormat/>
    <w:rsid w:val="009D7619"/>
    <w:rPr>
      <w:rFonts w:ascii="Arial" w:hAnsi="Arial"/>
      <w:b/>
      <w:sz w:val="36"/>
      <w:lang w:val="en-US" w:eastAsia="sr-Latn-CS"/>
    </w:rPr>
  </w:style>
  <w:style w:type="character" w:customStyle="1" w:styleId="highlight">
    <w:name w:val="highlight"/>
    <w:basedOn w:val="DefaultParagraphFont"/>
    <w:rsid w:val="009D7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5DDBB8-A046-4008-B98C-F3997552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231</TotalTime>
  <Pages>8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dusanstojanovic99@outlook.com</cp:lastModifiedBy>
  <cp:revision>23</cp:revision>
  <cp:lastPrinted>1999-04-23T13:49:00Z</cp:lastPrinted>
  <dcterms:created xsi:type="dcterms:W3CDTF">2021-03-09T06:33:00Z</dcterms:created>
  <dcterms:modified xsi:type="dcterms:W3CDTF">2023-04-08T17:16:00Z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