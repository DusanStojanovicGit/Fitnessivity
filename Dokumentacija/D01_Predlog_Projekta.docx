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343C5" w:rsidRPr="006F61C6" w:rsidRDefault="002343C5">
      <w:pPr>
        <w:pStyle w:val="BodyText"/>
        <w:rPr>
          <w:lang w:val="sr-Latn-CS"/>
        </w:rPr>
      </w:pPr>
    </w:p>
    <w:p w14:paraId="7E57C1D3" w14:textId="46AF296B" w:rsidR="6952F69E" w:rsidRDefault="6952F69E" w:rsidP="2E88A277">
      <w:pPr>
        <w:pStyle w:val="Title"/>
        <w:tabs>
          <w:tab w:val="left" w:pos="2970"/>
          <w:tab w:val="left" w:pos="3060"/>
        </w:tabs>
        <w:spacing w:line="240" w:lineRule="auto"/>
        <w:jc w:val="right"/>
      </w:pPr>
      <w:r>
        <w:t>Fitnessivity</w:t>
      </w:r>
    </w:p>
    <w:p w14:paraId="168CD5F7" w14:textId="002963AA" w:rsidR="3D3E3D99" w:rsidRDefault="3D3E3D99" w:rsidP="2E88A277">
      <w:pPr>
        <w:pStyle w:val="Title"/>
        <w:tabs>
          <w:tab w:val="left" w:pos="2970"/>
          <w:tab w:val="left" w:pos="3060"/>
        </w:tabs>
        <w:spacing w:line="240" w:lineRule="auto"/>
        <w:jc w:val="right"/>
      </w:pPr>
      <w:r>
        <w:t xml:space="preserve">Aplikacija za </w:t>
      </w:r>
      <w:r w:rsidR="6683E053">
        <w:t>praćenje fitnes napretka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AB5723D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t xml:space="preserve">Predlog </w:t>
      </w:r>
      <w:r w:rsidR="006F61C6">
        <w:t>projekta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300667F6" w:rsidR="002343C5" w:rsidRPr="006F61C6" w:rsidRDefault="002343C5" w:rsidP="2E88A277">
      <w:pPr>
        <w:pStyle w:val="Title"/>
        <w:jc w:val="right"/>
        <w:rPr>
          <w:sz w:val="28"/>
          <w:szCs w:val="28"/>
          <w:lang w:val="sr-Latn-CS"/>
        </w:rPr>
      </w:pPr>
      <w:r w:rsidRPr="2E88A277">
        <w:rPr>
          <w:sz w:val="28"/>
          <w:szCs w:val="28"/>
        </w:rPr>
        <w:t>Ver</w:t>
      </w:r>
      <w:r w:rsidR="006F61C6" w:rsidRPr="2E88A277">
        <w:rPr>
          <w:sz w:val="28"/>
          <w:szCs w:val="28"/>
        </w:rPr>
        <w:t>zija</w:t>
      </w:r>
      <w:r w:rsidRPr="2E88A277">
        <w:rPr>
          <w:sz w:val="28"/>
          <w:szCs w:val="28"/>
        </w:rPr>
        <w:t xml:space="preserve"> </w:t>
      </w:r>
      <w:r w:rsidR="006F61C6" w:rsidRPr="2E88A277">
        <w:rPr>
          <w:sz w:val="28"/>
          <w:szCs w:val="28"/>
        </w:rPr>
        <w:t>1</w:t>
      </w:r>
      <w:r w:rsidRPr="2E88A277">
        <w:rPr>
          <w:sz w:val="28"/>
          <w:szCs w:val="28"/>
        </w:rPr>
        <w:t>.</w:t>
      </w:r>
      <w:r w:rsidR="002D64BB">
        <w:rPr>
          <w:sz w:val="28"/>
          <w:szCs w:val="28"/>
        </w:rPr>
        <w:t>1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29D06CEC" w14:textId="77777777" w:rsidTr="2E88A277">
        <w:tc>
          <w:tcPr>
            <w:tcW w:w="2304" w:type="dxa"/>
          </w:tcPr>
          <w:p w14:paraId="746F1487" w14:textId="77777777" w:rsidR="002343C5" w:rsidRPr="006F61C6" w:rsidRDefault="006F61C6" w:rsidP="2E88A277">
            <w:pPr>
              <w:pStyle w:val="Tabletext"/>
              <w:jc w:val="center"/>
              <w:rPr>
                <w:b/>
                <w:bCs/>
                <w:lang w:val="sr-Latn-CS"/>
              </w:rPr>
            </w:pPr>
            <w:r w:rsidRPr="2E88A277">
              <w:rPr>
                <w:b/>
                <w:bCs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 w:rsidP="2E88A277">
            <w:pPr>
              <w:pStyle w:val="Tabletext"/>
              <w:jc w:val="center"/>
              <w:rPr>
                <w:b/>
                <w:bCs/>
                <w:lang w:val="sr-Latn-CS"/>
              </w:rPr>
            </w:pPr>
            <w:r w:rsidRPr="2E88A277">
              <w:rPr>
                <w:b/>
                <w:bCs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343C5" w:rsidRPr="006F61C6" w:rsidRDefault="006F61C6" w:rsidP="2E88A277">
            <w:pPr>
              <w:pStyle w:val="Tabletext"/>
              <w:jc w:val="center"/>
              <w:rPr>
                <w:b/>
                <w:bCs/>
                <w:lang w:val="sr-Latn-CS"/>
              </w:rPr>
            </w:pPr>
            <w:r w:rsidRPr="2E88A277">
              <w:rPr>
                <w:b/>
                <w:bCs/>
              </w:rPr>
              <w:t>Opis</w:t>
            </w:r>
          </w:p>
        </w:tc>
        <w:tc>
          <w:tcPr>
            <w:tcW w:w="2304" w:type="dxa"/>
          </w:tcPr>
          <w:p w14:paraId="4C320DDC" w14:textId="77777777" w:rsidR="002343C5" w:rsidRPr="006F61C6" w:rsidRDefault="006F61C6" w:rsidP="2E88A277">
            <w:pPr>
              <w:pStyle w:val="Tabletext"/>
              <w:jc w:val="center"/>
              <w:rPr>
                <w:b/>
                <w:bCs/>
                <w:lang w:val="sr-Latn-CS"/>
              </w:rPr>
            </w:pPr>
            <w:r w:rsidRPr="2E88A277">
              <w:rPr>
                <w:b/>
                <w:bCs/>
              </w:rPr>
              <w:t>Autor</w:t>
            </w:r>
          </w:p>
        </w:tc>
      </w:tr>
      <w:tr w:rsidR="002343C5" w:rsidRPr="006F61C6" w14:paraId="6CAC0D92" w14:textId="77777777" w:rsidTr="2E88A277">
        <w:tc>
          <w:tcPr>
            <w:tcW w:w="2304" w:type="dxa"/>
          </w:tcPr>
          <w:p w14:paraId="16F4BCE8" w14:textId="601AA48B" w:rsidR="002343C5" w:rsidRPr="006F61C6" w:rsidRDefault="3A76DC38" w:rsidP="2E88A277">
            <w:pPr>
              <w:pStyle w:val="Tabletext"/>
            </w:pPr>
            <w:r>
              <w:t>03.03.2023.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>
              <w:t>1.0</w:t>
            </w:r>
          </w:p>
        </w:tc>
        <w:tc>
          <w:tcPr>
            <w:tcW w:w="3744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>
              <w:t>Inicijalna verzija</w:t>
            </w:r>
          </w:p>
        </w:tc>
        <w:tc>
          <w:tcPr>
            <w:tcW w:w="2304" w:type="dxa"/>
          </w:tcPr>
          <w:p w14:paraId="52F5AC35" w14:textId="76EA520B" w:rsidR="002343C5" w:rsidRPr="006F61C6" w:rsidRDefault="61410883" w:rsidP="2E88A277">
            <w:pPr>
              <w:pStyle w:val="Tabletext"/>
              <w:rPr>
                <w:lang w:val="sr-Latn-CS"/>
              </w:rPr>
            </w:pPr>
            <w:r>
              <w:t>Miloš Miljković</w:t>
            </w:r>
            <w:r w:rsidR="002D64BB">
              <w:t>, 19040</w:t>
            </w:r>
            <w:r w:rsidR="00210E17">
              <w:br/>
            </w:r>
            <w:r w:rsidR="2A8742A5">
              <w:t>Dušan Stojanović</w:t>
            </w:r>
            <w:r w:rsidR="002D64BB">
              <w:t>, 17450</w:t>
            </w:r>
          </w:p>
        </w:tc>
      </w:tr>
      <w:tr w:rsidR="002343C5" w:rsidRPr="006F61C6" w14:paraId="6A05A809" w14:textId="77777777" w:rsidTr="2E88A277">
        <w:tc>
          <w:tcPr>
            <w:tcW w:w="2304" w:type="dxa"/>
          </w:tcPr>
          <w:p w14:paraId="5A39BBE3" w14:textId="217DAF45" w:rsidR="002343C5" w:rsidRPr="006F61C6" w:rsidRDefault="002D64B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27.04.2023.</w:t>
            </w:r>
          </w:p>
        </w:tc>
        <w:tc>
          <w:tcPr>
            <w:tcW w:w="1152" w:type="dxa"/>
          </w:tcPr>
          <w:p w14:paraId="41C8F396" w14:textId="66BCA966" w:rsidR="002343C5" w:rsidRPr="006F61C6" w:rsidRDefault="002D64B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72A3D3EC" w14:textId="617DD7EF" w:rsidR="002343C5" w:rsidRPr="006F61C6" w:rsidRDefault="002D64B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Kratka korekcija</w:t>
            </w:r>
          </w:p>
        </w:tc>
        <w:tc>
          <w:tcPr>
            <w:tcW w:w="2304" w:type="dxa"/>
          </w:tcPr>
          <w:p w14:paraId="0D0B940D" w14:textId="74A39363" w:rsidR="002343C5" w:rsidRPr="006F61C6" w:rsidRDefault="002D64B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Miloš Miljković, 19040</w:t>
            </w:r>
          </w:p>
        </w:tc>
      </w:tr>
      <w:tr w:rsidR="002343C5" w:rsidRPr="006F61C6" w14:paraId="0E27B00A" w14:textId="77777777" w:rsidTr="2E88A277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656B9AB" w14:textId="77777777" w:rsidTr="2E88A277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>
        <w:br w:type="page"/>
      </w:r>
      <w:r w:rsidR="006F61C6">
        <w:lastRenderedPageBreak/>
        <w:t>Sadržaj</w:t>
      </w:r>
    </w:p>
    <w:p w14:paraId="74532248" w14:textId="20593D12" w:rsidR="00A70277" w:rsidRPr="00AE7AE3" w:rsidRDefault="00A70277" w:rsidP="2BD7D8C8">
      <w:pPr>
        <w:pStyle w:val="TOC1"/>
        <w:tabs>
          <w:tab w:val="left" w:pos="390"/>
          <w:tab w:val="right" w:leader="dot" w:pos="9360"/>
        </w:tabs>
        <w:rPr>
          <w:rFonts w:ascii="Calibri" w:hAnsi="Calibri"/>
          <w:sz w:val="22"/>
          <w:szCs w:val="22"/>
          <w:lang w:eastAsia="en-US"/>
        </w:rPr>
      </w:pPr>
      <w:r>
        <w:fldChar w:fldCharType="begin"/>
      </w:r>
      <w:r w:rsidR="002343C5">
        <w:instrText>TOC \o "1-3"</w:instrText>
      </w:r>
      <w:r>
        <w:fldChar w:fldCharType="separate"/>
      </w:r>
      <w:r w:rsidR="2BD7D8C8">
        <w:t>1.</w:t>
      </w:r>
      <w:r w:rsidR="002343C5">
        <w:tab/>
      </w:r>
      <w:r w:rsidR="2BD7D8C8">
        <w:t>Cilj dokumenta</w:t>
      </w:r>
      <w:r w:rsidR="002343C5">
        <w:tab/>
      </w:r>
      <w:r w:rsidR="002343C5">
        <w:fldChar w:fldCharType="begin"/>
      </w:r>
      <w:r w:rsidR="002343C5">
        <w:instrText>PAGEREF  \h</w:instrText>
      </w:r>
      <w:r w:rsidR="002343C5">
        <w:fldChar w:fldCharType="separate"/>
      </w:r>
      <w:r w:rsidR="2BD7D8C8">
        <w:t>4</w:t>
      </w:r>
      <w:r w:rsidR="002343C5">
        <w:fldChar w:fldCharType="end"/>
      </w:r>
    </w:p>
    <w:p w14:paraId="7D8A485A" w14:textId="6B097534" w:rsidR="00A70277" w:rsidRPr="00AE7AE3" w:rsidRDefault="2BD7D8C8" w:rsidP="2BD7D8C8">
      <w:pPr>
        <w:pStyle w:val="TOC1"/>
        <w:tabs>
          <w:tab w:val="left" w:pos="390"/>
          <w:tab w:val="right" w:leader="dot" w:pos="9360"/>
        </w:tabs>
        <w:rPr>
          <w:rFonts w:ascii="Calibri" w:hAnsi="Calibri"/>
          <w:sz w:val="22"/>
          <w:szCs w:val="22"/>
          <w:lang w:eastAsia="en-US"/>
        </w:rPr>
      </w:pPr>
      <w:r>
        <w:t>2.</w:t>
      </w:r>
      <w:r w:rsidR="00A70277">
        <w:tab/>
      </w:r>
      <w:r>
        <w:t>Opseg dokumenta</w:t>
      </w:r>
      <w:r w:rsidR="00A70277">
        <w:tab/>
      </w:r>
      <w:r w:rsidR="00A70277">
        <w:fldChar w:fldCharType="begin"/>
      </w:r>
      <w:r w:rsidR="00A70277">
        <w:instrText>PAGEREF  \h</w:instrText>
      </w:r>
      <w:r w:rsidR="00A70277">
        <w:fldChar w:fldCharType="separate"/>
      </w:r>
      <w:r>
        <w:t>4</w:t>
      </w:r>
      <w:r w:rsidR="00A70277">
        <w:fldChar w:fldCharType="end"/>
      </w:r>
    </w:p>
    <w:p w14:paraId="7009486B" w14:textId="70FC2D8B" w:rsidR="00A70277" w:rsidRPr="00AE7AE3" w:rsidRDefault="2BD7D8C8" w:rsidP="2BD7D8C8">
      <w:pPr>
        <w:pStyle w:val="TOC1"/>
        <w:tabs>
          <w:tab w:val="left" w:pos="390"/>
          <w:tab w:val="right" w:leader="dot" w:pos="9360"/>
        </w:tabs>
        <w:rPr>
          <w:rFonts w:ascii="Calibri" w:hAnsi="Calibri"/>
          <w:sz w:val="22"/>
          <w:szCs w:val="22"/>
          <w:lang w:eastAsia="en-US"/>
        </w:rPr>
      </w:pPr>
      <w:r>
        <w:t>3.</w:t>
      </w:r>
      <w:r w:rsidR="00A70277">
        <w:tab/>
      </w:r>
      <w:r>
        <w:t>Lična karta projekta</w:t>
      </w:r>
      <w:r w:rsidR="00A70277">
        <w:tab/>
      </w:r>
      <w:r w:rsidR="00A70277">
        <w:fldChar w:fldCharType="begin"/>
      </w:r>
      <w:r w:rsidR="00A70277">
        <w:instrText>PAGEREF  \h</w:instrText>
      </w:r>
      <w:r w:rsidR="00A70277">
        <w:fldChar w:fldCharType="separate"/>
      </w:r>
      <w:r>
        <w:t>4</w:t>
      </w:r>
      <w:r w:rsidR="00A70277">
        <w:fldChar w:fldCharType="end"/>
      </w:r>
    </w:p>
    <w:p w14:paraId="7DE9EAB8" w14:textId="78A3F578" w:rsidR="00A70277" w:rsidRPr="00AE7AE3" w:rsidRDefault="2BD7D8C8" w:rsidP="2BD7D8C8">
      <w:pPr>
        <w:pStyle w:val="TOC1"/>
        <w:tabs>
          <w:tab w:val="left" w:pos="390"/>
          <w:tab w:val="right" w:leader="dot" w:pos="9360"/>
        </w:tabs>
        <w:rPr>
          <w:rFonts w:ascii="Calibri" w:hAnsi="Calibri"/>
          <w:sz w:val="22"/>
          <w:szCs w:val="22"/>
          <w:lang w:eastAsia="en-US"/>
        </w:rPr>
      </w:pPr>
      <w:r>
        <w:t>4.</w:t>
      </w:r>
      <w:r w:rsidR="00A70277">
        <w:tab/>
      </w:r>
      <w:r>
        <w:t>Opis projekta</w:t>
      </w:r>
      <w:r w:rsidR="00A70277">
        <w:tab/>
      </w:r>
      <w:r w:rsidR="00A70277">
        <w:fldChar w:fldCharType="begin"/>
      </w:r>
      <w:r w:rsidR="00A70277">
        <w:instrText>PAGEREF  \h</w:instrText>
      </w:r>
      <w:r w:rsidR="00A70277">
        <w:fldChar w:fldCharType="separate"/>
      </w:r>
      <w:r>
        <w:t>4</w:t>
      </w:r>
      <w:r w:rsidR="00A70277">
        <w:fldChar w:fldCharType="end"/>
      </w:r>
    </w:p>
    <w:p w14:paraId="7457FC04" w14:textId="400BFE61" w:rsidR="00A70277" w:rsidRPr="00AE7AE3" w:rsidRDefault="2BD7D8C8" w:rsidP="2BD7D8C8">
      <w:pPr>
        <w:pStyle w:val="TOC1"/>
        <w:tabs>
          <w:tab w:val="left" w:pos="390"/>
          <w:tab w:val="right" w:leader="dot" w:pos="9360"/>
        </w:tabs>
        <w:rPr>
          <w:rFonts w:ascii="Calibri" w:hAnsi="Calibri"/>
          <w:sz w:val="22"/>
          <w:szCs w:val="22"/>
          <w:lang w:eastAsia="en-US"/>
        </w:rPr>
      </w:pPr>
      <w:r>
        <w:t>5.</w:t>
      </w:r>
      <w:r w:rsidR="00A70277">
        <w:tab/>
      </w:r>
      <w:r>
        <w:t>Znanja i veštine potrebne za izradu projekta</w:t>
      </w:r>
      <w:r w:rsidR="00A70277">
        <w:tab/>
      </w:r>
      <w:r w:rsidR="00A70277">
        <w:fldChar w:fldCharType="begin"/>
      </w:r>
      <w:r w:rsidR="00A70277">
        <w:instrText>PAGEREF  \h</w:instrText>
      </w:r>
      <w:r w:rsidR="00A70277">
        <w:fldChar w:fldCharType="separate"/>
      </w:r>
      <w:r>
        <w:t>5</w:t>
      </w:r>
      <w:r w:rsidR="00A70277">
        <w:fldChar w:fldCharType="end"/>
      </w:r>
    </w:p>
    <w:p w14:paraId="18D45A84" w14:textId="633A83AE" w:rsidR="00A70277" w:rsidRPr="00AE7AE3" w:rsidRDefault="2BD7D8C8" w:rsidP="2BD7D8C8">
      <w:pPr>
        <w:pStyle w:val="TOC1"/>
        <w:tabs>
          <w:tab w:val="left" w:pos="390"/>
          <w:tab w:val="right" w:leader="dot" w:pos="9360"/>
        </w:tabs>
        <w:rPr>
          <w:rFonts w:ascii="Calibri" w:hAnsi="Calibri"/>
          <w:sz w:val="22"/>
          <w:szCs w:val="22"/>
          <w:lang w:eastAsia="en-US"/>
        </w:rPr>
      </w:pPr>
      <w:r>
        <w:t>6.</w:t>
      </w:r>
      <w:r w:rsidR="00A70277">
        <w:tab/>
      </w:r>
      <w:r>
        <w:t>Cilj i motivacija tima</w:t>
      </w:r>
      <w:r w:rsidR="00A70277">
        <w:tab/>
      </w:r>
      <w:r w:rsidR="00A70277">
        <w:fldChar w:fldCharType="begin"/>
      </w:r>
      <w:r w:rsidR="00A70277">
        <w:instrText>PAGEREF  \h</w:instrText>
      </w:r>
      <w:r w:rsidR="00A70277">
        <w:fldChar w:fldCharType="separate"/>
      </w:r>
      <w:r>
        <w:t>5</w:t>
      </w:r>
      <w:r w:rsidR="00A70277">
        <w:fldChar w:fldCharType="end"/>
      </w:r>
    </w:p>
    <w:p w14:paraId="3EE4465F" w14:textId="798C46F4" w:rsidR="00A70277" w:rsidRPr="00AE7AE3" w:rsidRDefault="2BD7D8C8" w:rsidP="2BD7D8C8">
      <w:pPr>
        <w:pStyle w:val="TOC1"/>
        <w:tabs>
          <w:tab w:val="left" w:pos="390"/>
          <w:tab w:val="right" w:leader="dot" w:pos="9360"/>
        </w:tabs>
        <w:rPr>
          <w:rFonts w:ascii="Calibri" w:hAnsi="Calibri"/>
          <w:sz w:val="22"/>
          <w:szCs w:val="22"/>
          <w:lang w:eastAsia="en-US"/>
        </w:rPr>
      </w:pPr>
      <w:r>
        <w:t>7.</w:t>
      </w:r>
      <w:r w:rsidR="00A70277">
        <w:tab/>
      </w:r>
      <w:r>
        <w:t>Vođa tima</w:t>
      </w:r>
      <w:r w:rsidR="00A70277">
        <w:tab/>
      </w:r>
      <w:r w:rsidR="00A70277">
        <w:fldChar w:fldCharType="begin"/>
      </w:r>
      <w:r w:rsidR="00A70277">
        <w:instrText>PAGEREF  \h</w:instrText>
      </w:r>
      <w:r w:rsidR="00A70277">
        <w:fldChar w:fldCharType="separate"/>
      </w:r>
      <w:r>
        <w:t>6</w:t>
      </w:r>
      <w:r w:rsidR="00A70277">
        <w:fldChar w:fldCharType="end"/>
      </w:r>
    </w:p>
    <w:p w14:paraId="542329B2" w14:textId="39305CA6" w:rsidR="00A70277" w:rsidRPr="00AE7AE3" w:rsidRDefault="2BD7D8C8" w:rsidP="2BD7D8C8">
      <w:pPr>
        <w:pStyle w:val="TOC1"/>
        <w:tabs>
          <w:tab w:val="left" w:pos="390"/>
          <w:tab w:val="right" w:leader="dot" w:pos="9360"/>
        </w:tabs>
        <w:rPr>
          <w:rFonts w:ascii="Calibri" w:hAnsi="Calibri"/>
          <w:sz w:val="22"/>
          <w:szCs w:val="22"/>
          <w:lang w:eastAsia="en-US"/>
        </w:rPr>
      </w:pPr>
      <w:r>
        <w:t>8.</w:t>
      </w:r>
      <w:r w:rsidR="00A70277">
        <w:tab/>
      </w:r>
      <w:r>
        <w:t>Komunikacija</w:t>
      </w:r>
      <w:r w:rsidR="00A70277">
        <w:tab/>
      </w:r>
      <w:r w:rsidR="00A70277">
        <w:fldChar w:fldCharType="begin"/>
      </w:r>
      <w:r w:rsidR="00A70277">
        <w:instrText>PAGEREF  \h</w:instrText>
      </w:r>
      <w:r w:rsidR="00A70277">
        <w:fldChar w:fldCharType="separate"/>
      </w:r>
      <w:r>
        <w:t>6</w:t>
      </w:r>
      <w:r w:rsidR="00A70277">
        <w:fldChar w:fldCharType="end"/>
      </w:r>
    </w:p>
    <w:p w14:paraId="1EE82F56" w14:textId="7F026F24" w:rsidR="00A70277" w:rsidRPr="00AE7AE3" w:rsidRDefault="2BD7D8C8" w:rsidP="2BD7D8C8">
      <w:pPr>
        <w:pStyle w:val="TOC1"/>
        <w:tabs>
          <w:tab w:val="left" w:pos="390"/>
          <w:tab w:val="right" w:leader="dot" w:pos="9360"/>
        </w:tabs>
        <w:rPr>
          <w:rFonts w:ascii="Calibri" w:hAnsi="Calibri"/>
          <w:sz w:val="22"/>
          <w:szCs w:val="22"/>
          <w:lang w:eastAsia="en-US"/>
        </w:rPr>
      </w:pPr>
      <w:r>
        <w:t>9.</w:t>
      </w:r>
      <w:r w:rsidR="00A70277">
        <w:tab/>
      </w:r>
      <w:r>
        <w:t>Planiranje vremena</w:t>
      </w:r>
      <w:r w:rsidR="00A70277">
        <w:tab/>
      </w:r>
      <w:r w:rsidR="00A70277">
        <w:fldChar w:fldCharType="begin"/>
      </w:r>
      <w:r w:rsidR="00A70277">
        <w:instrText>PAGEREF  \h</w:instrText>
      </w:r>
      <w:r w:rsidR="00A70277">
        <w:fldChar w:fldCharType="separate"/>
      </w:r>
      <w:r>
        <w:t>6</w:t>
      </w:r>
      <w:r w:rsidR="00A70277">
        <w:fldChar w:fldCharType="end"/>
      </w:r>
      <w:r w:rsidR="00A70277">
        <w:fldChar w:fldCharType="end"/>
      </w:r>
    </w:p>
    <w:p w14:paraId="59C856F9" w14:textId="77777777" w:rsidR="002343C5" w:rsidRPr="006F61C6" w:rsidRDefault="002343C5">
      <w:pPr>
        <w:pStyle w:val="Title"/>
        <w:rPr>
          <w:lang w:val="sr-Latn-CS"/>
        </w:rPr>
      </w:pPr>
      <w:r>
        <w:br w:type="page"/>
      </w:r>
      <w:r w:rsidR="006F61C6">
        <w:lastRenderedPageBreak/>
        <w:t>P</w:t>
      </w:r>
      <w:r w:rsidR="00A97B47">
        <w:t>redlog projekta</w:t>
      </w:r>
    </w:p>
    <w:p w14:paraId="362FD78F" w14:textId="77777777" w:rsidR="002343C5" w:rsidRDefault="00F267E3">
      <w:pPr>
        <w:pStyle w:val="Heading1"/>
        <w:numPr>
          <w:ilvl w:val="0"/>
          <w:numId w:val="12"/>
        </w:numPr>
        <w:rPr>
          <w:lang w:val="sr-Latn-CS"/>
        </w:rPr>
      </w:pPr>
      <w:bookmarkStart w:id="0" w:name="_Toc507815234"/>
      <w:r>
        <w:t>Cilj dokumenta</w:t>
      </w:r>
      <w:bookmarkEnd w:id="0"/>
    </w:p>
    <w:p w14:paraId="4B99056E" w14:textId="77777777" w:rsidR="00A97B47" w:rsidRPr="00A97B47" w:rsidRDefault="00A97B47" w:rsidP="00A97B47">
      <w:pPr>
        <w:rPr>
          <w:lang w:val="sr-Latn-CS"/>
        </w:rPr>
      </w:pPr>
    </w:p>
    <w:p w14:paraId="22819D4A" w14:textId="1B3A4943" w:rsidR="006F61C6" w:rsidRDefault="006F61C6" w:rsidP="2E88A277">
      <w:pPr>
        <w:pStyle w:val="BodyText"/>
      </w:pPr>
      <w:r>
        <w:t xml:space="preserve">Cilj </w:t>
      </w:r>
      <w:r w:rsidR="006D0694">
        <w:t xml:space="preserve">dokumenta </w:t>
      </w:r>
      <w:r>
        <w:t xml:space="preserve">je definisanje </w:t>
      </w:r>
      <w:r w:rsidR="00BB7AAA">
        <w:t xml:space="preserve">projektnog </w:t>
      </w:r>
      <w:r w:rsidR="006D0694">
        <w:t xml:space="preserve">zadataka i </w:t>
      </w:r>
      <w:r w:rsidR="00BB7AAA">
        <w:t xml:space="preserve">formiranje tima </w:t>
      </w:r>
      <w:r w:rsidR="006D0694">
        <w:t xml:space="preserve">za </w:t>
      </w:r>
      <w:r w:rsidR="00BB7AAA">
        <w:t xml:space="preserve">razvoj </w:t>
      </w:r>
      <w:r w:rsidR="0AE67F0B">
        <w:t>web aplikacije za ljubitelje fitnesa – Fitnessivity.</w:t>
      </w:r>
    </w:p>
    <w:p w14:paraId="1AA9D462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t>Opseg</w:t>
      </w:r>
      <w:r w:rsidR="00387292">
        <w:t xml:space="preserve"> dokumenta</w:t>
      </w:r>
      <w:bookmarkEnd w:id="1"/>
    </w:p>
    <w:p w14:paraId="45D4B275" w14:textId="77777777" w:rsidR="002343C5" w:rsidRPr="006F61C6" w:rsidRDefault="006D0694">
      <w:pPr>
        <w:pStyle w:val="BodyText"/>
        <w:rPr>
          <w:lang w:val="sr-Latn-CS"/>
        </w:rPr>
      </w:pPr>
      <w:r>
        <w:t xml:space="preserve">Dokument opisuje </w:t>
      </w:r>
      <w:r w:rsidR="00BB7AAA">
        <w:t xml:space="preserve">temu </w:t>
      </w:r>
      <w:r w:rsidR="00D62E1E">
        <w:t xml:space="preserve">i osnovne karakteristike </w:t>
      </w:r>
      <w:r w:rsidR="00BB7AAA">
        <w:t xml:space="preserve">projekta, motivaciju </w:t>
      </w:r>
      <w:r w:rsidR="00D62E1E">
        <w:t xml:space="preserve">i potrebna znanja </w:t>
      </w:r>
      <w:r w:rsidR="00BB7AAA">
        <w:t xml:space="preserve">za njegovu izradu, </w:t>
      </w:r>
      <w:r w:rsidR="00D62E1E">
        <w:t xml:space="preserve">motivaciju i osobine </w:t>
      </w:r>
      <w:r w:rsidR="00BB7AAA">
        <w:t>članove</w:t>
      </w:r>
      <w:r w:rsidR="00D62E1E">
        <w:t xml:space="preserve"> tima, komunikaciju</w:t>
      </w:r>
      <w:r w:rsidR="00BB7AAA">
        <w:t xml:space="preserve"> među njima</w:t>
      </w:r>
      <w:r w:rsidR="00D62E1E">
        <w:t xml:space="preserve"> i vreme potrebno za izradu projekta</w:t>
      </w:r>
      <w:r w:rsidR="006D41CE">
        <w:t xml:space="preserve">. </w:t>
      </w:r>
    </w:p>
    <w:p w14:paraId="4F44A0E8" w14:textId="77777777" w:rsidR="00F267E3" w:rsidRDefault="00F267E3" w:rsidP="00F267E3">
      <w:pPr>
        <w:pStyle w:val="Heading1"/>
        <w:numPr>
          <w:ilvl w:val="0"/>
          <w:numId w:val="12"/>
        </w:numPr>
        <w:rPr>
          <w:lang w:val="sr-Latn-CS"/>
        </w:rPr>
      </w:pPr>
      <w:bookmarkStart w:id="2" w:name="_Toc507815236"/>
      <w:r>
        <w:t>Lična karta projekta</w:t>
      </w:r>
      <w:bookmarkEnd w:id="2"/>
    </w:p>
    <w:p w14:paraId="7015FB6F" w14:textId="77777777" w:rsidR="00F267E3" w:rsidRDefault="00B10BF0" w:rsidP="00D62E1E">
      <w:pPr>
        <w:pStyle w:val="BodyText"/>
        <w:rPr>
          <w:lang w:val="sr-Latn-CS"/>
        </w:rPr>
      </w:pPr>
      <w:r>
        <w:t xml:space="preserve">Navesti osnovne podatke o projektu u narednoj tabeli. Ukoliko se još uvek nije doneta </w:t>
      </w:r>
      <w:r w:rsidR="00D62E1E">
        <w:t xml:space="preserve">konačna </w:t>
      </w:r>
      <w:r>
        <w:t xml:space="preserve">odluka </w:t>
      </w:r>
      <w:r w:rsidR="00D96EF7">
        <w:t xml:space="preserve">o nekoj od stavki (npr. framework) navesti potencijalne </w:t>
      </w:r>
      <w:r w:rsidR="00A70277">
        <w:t>alternative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8"/>
        <w:gridCol w:w="5765"/>
      </w:tblGrid>
      <w:tr w:rsidR="00F267E3" w:rsidRPr="00A74DEF" w14:paraId="6C41740B" w14:textId="77777777" w:rsidTr="2BD7D8C8">
        <w:tc>
          <w:tcPr>
            <w:tcW w:w="2835" w:type="dxa"/>
          </w:tcPr>
          <w:p w14:paraId="281F8525" w14:textId="77777777" w:rsidR="00F267E3" w:rsidRPr="00A74DEF" w:rsidRDefault="00F267E3" w:rsidP="00A74DEF">
            <w:pPr>
              <w:rPr>
                <w:lang w:val="sr-Latn-CS"/>
              </w:rPr>
            </w:pPr>
            <w:r>
              <w:t>Naziv projekta</w:t>
            </w:r>
          </w:p>
        </w:tc>
        <w:tc>
          <w:tcPr>
            <w:tcW w:w="5924" w:type="dxa"/>
          </w:tcPr>
          <w:p w14:paraId="1299C43A" w14:textId="03A944A5" w:rsidR="00F267E3" w:rsidRPr="00A74DEF" w:rsidRDefault="706770F0" w:rsidP="00A74DEF">
            <w:pPr>
              <w:rPr>
                <w:lang w:val="sr-Latn-CS"/>
              </w:rPr>
            </w:pPr>
            <w:r>
              <w:t>Fitnessivity</w:t>
            </w:r>
          </w:p>
        </w:tc>
      </w:tr>
      <w:tr w:rsidR="00F267E3" w:rsidRPr="00A74DEF" w14:paraId="3CF0690A" w14:textId="77777777" w:rsidTr="2BD7D8C8">
        <w:tc>
          <w:tcPr>
            <w:tcW w:w="2835" w:type="dxa"/>
          </w:tcPr>
          <w:p w14:paraId="7045183A" w14:textId="77777777" w:rsidR="00F267E3" w:rsidRPr="00A74DEF" w:rsidRDefault="00F267E3" w:rsidP="00A74DEF">
            <w:pPr>
              <w:rPr>
                <w:lang w:val="sr-Latn-CS"/>
              </w:rPr>
            </w:pPr>
            <w:r>
              <w:t>Naziv tima</w:t>
            </w:r>
          </w:p>
        </w:tc>
        <w:tc>
          <w:tcPr>
            <w:tcW w:w="5924" w:type="dxa"/>
          </w:tcPr>
          <w:p w14:paraId="4DDBEF00" w14:textId="448D17DE" w:rsidR="00F267E3" w:rsidRPr="00A74DEF" w:rsidRDefault="393B1E0E" w:rsidP="3D7655F7">
            <w:r>
              <w:t>Brogrammers</w:t>
            </w:r>
          </w:p>
        </w:tc>
      </w:tr>
      <w:tr w:rsidR="00F267E3" w:rsidRPr="00A74DEF" w14:paraId="3EECF092" w14:textId="77777777" w:rsidTr="2BD7D8C8">
        <w:tc>
          <w:tcPr>
            <w:tcW w:w="2835" w:type="dxa"/>
          </w:tcPr>
          <w:p w14:paraId="053C4DF5" w14:textId="77777777" w:rsidR="00F267E3" w:rsidRPr="00A74DEF" w:rsidRDefault="00F267E3" w:rsidP="00A74DEF">
            <w:pPr>
              <w:rPr>
                <w:lang w:val="sr-Latn-CS"/>
              </w:rPr>
            </w:pPr>
            <w:r>
              <w:t>Članovi tima</w:t>
            </w:r>
          </w:p>
        </w:tc>
        <w:tc>
          <w:tcPr>
            <w:tcW w:w="5924" w:type="dxa"/>
          </w:tcPr>
          <w:p w14:paraId="024B7025" w14:textId="5C415EE7" w:rsidR="00F267E3" w:rsidRPr="00A97B47" w:rsidRDefault="0C579E1B" w:rsidP="005A054F">
            <w:r>
              <w:t>Miloš Miljković</w:t>
            </w:r>
            <w:r w:rsidR="005A054F">
              <w:t xml:space="preserve"> </w:t>
            </w:r>
            <w:r w:rsidR="4202FB5D">
              <w:t xml:space="preserve">19040 </w:t>
            </w:r>
            <w:r w:rsidR="005A054F">
              <w:t>[vođa tima]</w:t>
            </w:r>
          </w:p>
          <w:p w14:paraId="24D6911D" w14:textId="0CF305C8" w:rsidR="00F267E3" w:rsidRPr="00A97B47" w:rsidRDefault="4FB9E389" w:rsidP="2E88A277">
            <w:r>
              <w:t>Dušan Stojanović, 17450</w:t>
            </w:r>
          </w:p>
        </w:tc>
      </w:tr>
      <w:tr w:rsidR="00AB1DE2" w:rsidRPr="003372D3" w14:paraId="4387C2C8" w14:textId="77777777" w:rsidTr="2BD7D8C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4A6C" w14:textId="77777777" w:rsidR="00AB1DE2" w:rsidRPr="00AB1DE2" w:rsidRDefault="0FC812A6" w:rsidP="00AB1DE2">
            <w:pPr>
              <w:rPr>
                <w:lang w:val="sr-Latn-CS"/>
              </w:rPr>
            </w:pPr>
            <w: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8EC8" w14:textId="2B2FDE0F" w:rsidR="00AB1DE2" w:rsidRPr="00AB1DE2" w:rsidRDefault="7C078837" w:rsidP="00AB1DE2">
            <w:r>
              <w:t>Ne</w:t>
            </w:r>
            <w:r w:rsidR="71D0BADB">
              <w:t>mogućnost personalizovanja svog treninga I deljenja istog.</w:t>
            </w:r>
            <w:r w:rsidR="08AD72D4">
              <w:t xml:space="preserve"> </w:t>
            </w:r>
            <w:r w:rsidR="7AAF7676">
              <w:t>Takođe je problem što nije lako naći programe za trening koje bi korisnicima odgovaralo bez plaćanja za neki program.</w:t>
            </w:r>
          </w:p>
        </w:tc>
      </w:tr>
      <w:tr w:rsidR="00AB1DE2" w:rsidRPr="003372D3" w14:paraId="5CD2B77F" w14:textId="77777777" w:rsidTr="2BD7D8C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8A2E" w14:textId="77777777" w:rsidR="00AB1DE2" w:rsidRPr="00AB1DE2" w:rsidRDefault="0FC812A6" w:rsidP="00AB1DE2">
            <w:pPr>
              <w:rPr>
                <w:lang w:val="sr-Latn-CS"/>
              </w:rPr>
            </w:pPr>
            <w: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BF3E" w14:textId="15BBAE5C" w:rsidR="00AB1DE2" w:rsidRPr="00AB1DE2" w:rsidRDefault="5652084F" w:rsidP="2E88A277">
            <w:r>
              <w:t xml:space="preserve">Osobe entuzijastične </w:t>
            </w:r>
            <w:r w:rsidR="5456975F">
              <w:t xml:space="preserve">ili zainteresovane </w:t>
            </w:r>
            <w:r>
              <w:t>za fitnes</w:t>
            </w:r>
            <w:r w:rsidR="57BDCBF2">
              <w:t>.</w:t>
            </w:r>
          </w:p>
        </w:tc>
      </w:tr>
      <w:tr w:rsidR="00AB1DE2" w:rsidRPr="003372D3" w14:paraId="099967B3" w14:textId="77777777" w:rsidTr="2BD7D8C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9025" w14:textId="77777777" w:rsidR="00AB1DE2" w:rsidRPr="00AB1DE2" w:rsidRDefault="0FC812A6" w:rsidP="00AB1DE2">
            <w:pPr>
              <w:rPr>
                <w:lang w:val="sr-Latn-CS"/>
              </w:rPr>
            </w:pPr>
            <w: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FAEA" w14:textId="2E70F35F" w:rsidR="00AB1DE2" w:rsidRPr="00AB1DE2" w:rsidRDefault="0AFA267F" w:rsidP="2E88A277">
            <w:r>
              <w:t xml:space="preserve">Gubitak motivacije za fitnes usled problema nalaženja programa. </w:t>
            </w:r>
            <w:r w:rsidR="0CC5EBEE">
              <w:t xml:space="preserve">Sporiji napredak </w:t>
            </w:r>
            <w:r w:rsidR="6ADBCAC8">
              <w:t>usred ne</w:t>
            </w:r>
            <w:r w:rsidR="0CC5EBEE">
              <w:t>zapisanog prethod</w:t>
            </w:r>
            <w:r w:rsidR="2D863252">
              <w:t>nog treninga.</w:t>
            </w:r>
          </w:p>
        </w:tc>
      </w:tr>
      <w:tr w:rsidR="00AB1DE2" w:rsidRPr="003372D3" w14:paraId="4D91F781" w14:textId="77777777" w:rsidTr="2BD7D8C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2D31" w14:textId="77777777" w:rsidR="00AB1DE2" w:rsidRPr="00AB1DE2" w:rsidRDefault="0FC812A6" w:rsidP="00AB1DE2">
            <w:pPr>
              <w:rPr>
                <w:lang w:val="sr-Latn-CS"/>
              </w:rPr>
            </w:pPr>
            <w: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D11" w14:textId="18820F87" w:rsidR="00AB1DE2" w:rsidRPr="00AB1DE2" w:rsidRDefault="5D2E17B4" w:rsidP="2E88A277">
            <w:r>
              <w:t xml:space="preserve">Omogućiti lakše pronalaženje programa i </w:t>
            </w:r>
            <w:r w:rsidR="3AFDFC75">
              <w:t>praćenja sopstvenog napretka.</w:t>
            </w:r>
          </w:p>
        </w:tc>
      </w:tr>
      <w:tr w:rsidR="00AB1DE2" w:rsidRPr="003372D3" w14:paraId="0ABB6935" w14:textId="77777777" w:rsidTr="2BD7D8C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6955" w14:textId="77777777" w:rsidR="00AB1DE2" w:rsidRPr="00AB1DE2" w:rsidRDefault="0FC812A6" w:rsidP="00AB1DE2">
            <w:pPr>
              <w:rPr>
                <w:lang w:val="sr-Latn-CS"/>
              </w:rPr>
            </w:pPr>
            <w: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7AFC" w14:textId="1AA1EE8E" w:rsidR="00AB1DE2" w:rsidRPr="00AB1DE2" w:rsidRDefault="67458C98" w:rsidP="2E88A277">
            <w:r>
              <w:t>Ljudima koji samo žele da vode evidenciju o svom fitnes programu</w:t>
            </w:r>
            <w:r w:rsidR="7ED64DFE">
              <w:t xml:space="preserve"> i da eventualno podele. Drugi tip su ljudi koji bi tražili razne programe da pokrenu </w:t>
            </w:r>
            <w:r w:rsidR="51DFC5F1">
              <w:t>sebe i da nađu šta im odgovara.</w:t>
            </w:r>
          </w:p>
        </w:tc>
      </w:tr>
      <w:tr w:rsidR="00AB1DE2" w:rsidRPr="003372D3" w14:paraId="069EF494" w14:textId="77777777" w:rsidTr="2BD7D8C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6A99" w14:textId="77777777" w:rsidR="00AB1DE2" w:rsidRPr="00AB1DE2" w:rsidRDefault="0FC812A6" w:rsidP="00AB1DE2">
            <w:pPr>
              <w:rPr>
                <w:lang w:val="sr-Latn-CS"/>
              </w:rPr>
            </w:pPr>
            <w: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D0CF" w14:textId="7B8B4820" w:rsidR="00AB1DE2" w:rsidRPr="00AB1DE2" w:rsidRDefault="7C4CAE29" w:rsidP="00AB1DE2">
            <w:r>
              <w:t>Rešava problem kreiranje sopstvenog plana treniranja usred manjka iskustva/znanja u oblasti fitnesa</w:t>
            </w:r>
            <w:r w:rsidR="1F65A4D5">
              <w:t xml:space="preserve"> i nudi mrežu u kome će zajedno da napreduje sa korisnicima.</w:t>
            </w:r>
          </w:p>
        </w:tc>
      </w:tr>
      <w:tr w:rsidR="00AB1DE2" w:rsidRPr="003372D3" w14:paraId="146D3774" w14:textId="77777777" w:rsidTr="2BD7D8C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C87D" w14:textId="77777777" w:rsidR="00AB1DE2" w:rsidRPr="00AB1DE2" w:rsidRDefault="0FC812A6" w:rsidP="00AB1DE2">
            <w:pPr>
              <w:rPr>
                <w:lang w:val="sr-Latn-CS"/>
              </w:rPr>
            </w:pPr>
            <w: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32BD" w14:textId="28F96C80" w:rsidR="00AB1DE2" w:rsidRPr="00AB1DE2" w:rsidRDefault="502AC43A" w:rsidP="2E88A277">
            <w:r>
              <w:t>Progresivna web aplikacija.</w:t>
            </w:r>
          </w:p>
        </w:tc>
      </w:tr>
      <w:tr w:rsidR="00AB1DE2" w:rsidRPr="003372D3" w14:paraId="2EF7DCA8" w14:textId="77777777" w:rsidTr="2BD7D8C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935E" w14:textId="77777777" w:rsidR="00AB1DE2" w:rsidRPr="00AB1DE2" w:rsidRDefault="0FC812A6" w:rsidP="00AB1DE2">
            <w:pPr>
              <w:rPr>
                <w:lang w:val="sr-Latn-CS"/>
              </w:rPr>
            </w:pPr>
            <w: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EEF8" w14:textId="0BD7022D" w:rsidR="00AB1DE2" w:rsidRPr="00AB1DE2" w:rsidRDefault="16E578FB" w:rsidP="2E88A277">
            <w:r>
              <w:t>Nudi lako pretraživanje</w:t>
            </w:r>
            <w:r w:rsidR="3E816A91">
              <w:t xml:space="preserve"> i pravljejne</w:t>
            </w:r>
            <w:r>
              <w:t xml:space="preserve"> fitnes programa</w:t>
            </w:r>
            <w:r w:rsidR="411B16AF">
              <w:t xml:space="preserve"> i platformu u kojoj se lako ostvaruje kontakt sa ljudima sa sličnim ciljevima.</w:t>
            </w:r>
            <w:r>
              <w:t xml:space="preserve"> </w:t>
            </w:r>
          </w:p>
        </w:tc>
      </w:tr>
      <w:tr w:rsidR="00AB1DE2" w:rsidRPr="003372D3" w14:paraId="76D63C80" w14:textId="77777777" w:rsidTr="2BD7D8C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3D7B" w14:textId="77777777" w:rsidR="00AB1DE2" w:rsidRPr="00AB1DE2" w:rsidRDefault="0FC812A6" w:rsidP="00AB1DE2">
            <w:pPr>
              <w:rPr>
                <w:lang w:val="sr-Latn-CS"/>
              </w:rPr>
            </w:pPr>
            <w: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D46" w14:textId="1BAA97DD" w:rsidR="00AB1DE2" w:rsidRPr="00AB1DE2" w:rsidRDefault="4488533E" w:rsidP="2E88A277">
            <w:r>
              <w:t>Brojnih proizvoda koje gledaju da financijski beneficiraju od nedostaka besplatnih informacija.</w:t>
            </w:r>
          </w:p>
        </w:tc>
      </w:tr>
      <w:tr w:rsidR="00AB1DE2" w:rsidRPr="003372D3" w14:paraId="607AFDA7" w14:textId="77777777" w:rsidTr="2BD7D8C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D367" w14:textId="77777777" w:rsidR="00AB1DE2" w:rsidRPr="00AB1DE2" w:rsidRDefault="0FC812A6" w:rsidP="00AB1DE2">
            <w:pPr>
              <w:rPr>
                <w:lang w:val="sr-Latn-CS"/>
              </w:rPr>
            </w:pPr>
            <w: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3A04" w14:textId="6B75CD53" w:rsidR="00AB1DE2" w:rsidRPr="00AB1DE2" w:rsidRDefault="1DF86195" w:rsidP="2E88A277">
            <w:r>
              <w:t>Obezbediti laku razmenu informacija o fitnes programima.</w:t>
            </w:r>
          </w:p>
        </w:tc>
      </w:tr>
    </w:tbl>
    <w:p w14:paraId="12D53F3F" w14:textId="77777777" w:rsidR="00D96EF7" w:rsidRPr="006F61C6" w:rsidRDefault="00D96EF7" w:rsidP="00D96EF7">
      <w:pPr>
        <w:pStyle w:val="Heading1"/>
        <w:rPr>
          <w:lang w:val="sr-Latn-CS"/>
        </w:rPr>
      </w:pPr>
      <w:bookmarkStart w:id="3" w:name="_Toc507815238"/>
      <w:r>
        <w:t>Opis projekta</w:t>
      </w:r>
      <w:bookmarkEnd w:id="3"/>
    </w:p>
    <w:p w14:paraId="10D44598" w14:textId="126E5E19" w:rsidR="59E71129" w:rsidRDefault="59E71129" w:rsidP="2E88A277">
      <w:pPr>
        <w:pStyle w:val="BodyText"/>
      </w:pPr>
      <w:r>
        <w:t xml:space="preserve">Tema projekta je realizacija progresivne web aplikacije koja omogućava pronalaženje i razmenu fitnes programa sa drugim korisnicima. </w:t>
      </w:r>
      <w:r w:rsidR="457DEA9D">
        <w:t xml:space="preserve">Pruža korisnicima interaktivan i lak način da prave svoje persolizovane  treninge i podele zajedno sa ostatkom sveta ako žele tako da koriste. </w:t>
      </w:r>
      <w:r w:rsidR="6F8B8D91">
        <w:t>Takođe se može koristiti za zapisivanje urađenih treninga</w:t>
      </w:r>
      <w:r w:rsidR="3A796D69">
        <w:t xml:space="preserve">. </w:t>
      </w:r>
      <w:r w:rsidR="457DEA9D">
        <w:t>Poenta aplikacija je pristupačnost svim grupama fitnes sveta, a ne specij</w:t>
      </w:r>
      <w:r w:rsidR="24D05D36">
        <w:t>alizovan za jednu vrstu na primer članovima teretane.</w:t>
      </w:r>
    </w:p>
    <w:p w14:paraId="67EC743D" w14:textId="18D9AD60" w:rsidR="2E88A277" w:rsidRDefault="2E88A277" w:rsidP="2E88A277">
      <w:pPr>
        <w:pStyle w:val="BodyText"/>
      </w:pPr>
    </w:p>
    <w:p w14:paraId="01C7F56E" w14:textId="0CD35A0E" w:rsidR="2E88A277" w:rsidRDefault="2E88A277" w:rsidP="2E88A277">
      <w:pPr>
        <w:pStyle w:val="BodyText"/>
      </w:pPr>
    </w:p>
    <w:p w14:paraId="040167D3" w14:textId="2D1B97EE" w:rsidR="2E88A277" w:rsidRDefault="2E88A277" w:rsidP="2E88A277">
      <w:pPr>
        <w:pStyle w:val="BodyText"/>
      </w:pPr>
    </w:p>
    <w:p w14:paraId="4AA9AFAE" w14:textId="6A64041B" w:rsidR="2E88A277" w:rsidRDefault="2E88A277" w:rsidP="2E88A277">
      <w:pPr>
        <w:pStyle w:val="BodyText"/>
      </w:pPr>
    </w:p>
    <w:p w14:paraId="4473544B" w14:textId="4062A860" w:rsidR="2BD7D8C8" w:rsidRDefault="2BD7D8C8" w:rsidP="2BD7D8C8">
      <w:pPr>
        <w:pStyle w:val="BodyText"/>
      </w:pPr>
    </w:p>
    <w:p w14:paraId="08517F29" w14:textId="73E9B255" w:rsidR="2BD7D8C8" w:rsidRDefault="2BD7D8C8" w:rsidP="2BD7D8C8">
      <w:pPr>
        <w:pStyle w:val="BodyText"/>
      </w:pPr>
    </w:p>
    <w:p w14:paraId="54050C97" w14:textId="77777777" w:rsidR="00D96EF7" w:rsidRPr="006F61C6" w:rsidRDefault="005A054F" w:rsidP="00D96EF7">
      <w:pPr>
        <w:pStyle w:val="Heading1"/>
        <w:rPr>
          <w:lang w:val="sr-Latn-CS"/>
        </w:rPr>
      </w:pPr>
      <w:bookmarkStart w:id="4" w:name="_Toc507815239"/>
      <w:r>
        <w:t>Znanja i veštine potrebne za izradu projekta</w:t>
      </w:r>
      <w:bookmarkEnd w:id="4"/>
    </w:p>
    <w:p w14:paraId="54FAD226" w14:textId="1B40B86C" w:rsidR="2CC3DA9D" w:rsidRDefault="2CC3DA9D" w:rsidP="2E88A277">
      <w:pPr>
        <w:pStyle w:val="BodyText"/>
      </w:pPr>
      <w:r>
        <w:t>Članovi tima treba da poseduju veštine u:</w:t>
      </w:r>
    </w:p>
    <w:p w14:paraId="2AFA34B8" w14:textId="2ADC8F9D" w:rsidR="2CC3DA9D" w:rsidRDefault="2CC3DA9D" w:rsidP="2E88A277">
      <w:pPr>
        <w:pStyle w:val="BodyText"/>
        <w:numPr>
          <w:ilvl w:val="1"/>
          <w:numId w:val="7"/>
        </w:numPr>
      </w:pPr>
      <w:r>
        <w:t>Objektno-orijentisanom dizajnu</w:t>
      </w:r>
    </w:p>
    <w:p w14:paraId="1647E4D1" w14:textId="00CCEF0C" w:rsidR="2CC3DA9D" w:rsidRDefault="2CC3DA9D" w:rsidP="2E88A277">
      <w:pPr>
        <w:pStyle w:val="BodyText"/>
        <w:numPr>
          <w:ilvl w:val="1"/>
          <w:numId w:val="7"/>
        </w:numPr>
      </w:pPr>
      <w:r>
        <w:t>Objektno-orijentisanoj paradigmi</w:t>
      </w:r>
    </w:p>
    <w:p w14:paraId="50754675" w14:textId="519055D2" w:rsidR="2CC3DA9D" w:rsidRDefault="2CC3DA9D" w:rsidP="2E88A277">
      <w:pPr>
        <w:pStyle w:val="BodyText"/>
        <w:numPr>
          <w:ilvl w:val="1"/>
          <w:numId w:val="7"/>
        </w:numPr>
      </w:pPr>
      <w:r>
        <w:t>HTML-u, CSS-u i JavaScript-u</w:t>
      </w:r>
    </w:p>
    <w:p w14:paraId="208C656A" w14:textId="7C1E4D3E" w:rsidR="2CC3DA9D" w:rsidRDefault="2CC3DA9D" w:rsidP="2E88A277">
      <w:pPr>
        <w:pStyle w:val="BodyText"/>
        <w:numPr>
          <w:ilvl w:val="1"/>
          <w:numId w:val="7"/>
        </w:numPr>
      </w:pPr>
      <w:r>
        <w:t>Radu sa strukturama podataka</w:t>
      </w:r>
    </w:p>
    <w:p w14:paraId="7854BF8F" w14:textId="6C5E9886" w:rsidR="2CC3DA9D" w:rsidRDefault="2CC3DA9D" w:rsidP="2E88A277">
      <w:pPr>
        <w:pStyle w:val="BodyText"/>
        <w:numPr>
          <w:ilvl w:val="1"/>
          <w:numId w:val="7"/>
        </w:numPr>
      </w:pPr>
      <w:r>
        <w:t>Radu sa bazom podataka</w:t>
      </w:r>
    </w:p>
    <w:p w14:paraId="04AA9FAB" w14:textId="33F83AFE" w:rsidR="2CC3DA9D" w:rsidRDefault="2CC3DA9D" w:rsidP="2E88A277">
      <w:pPr>
        <w:pStyle w:val="BodyText"/>
        <w:numPr>
          <w:ilvl w:val="1"/>
          <w:numId w:val="7"/>
        </w:numPr>
      </w:pPr>
      <w:r>
        <w:t xml:space="preserve">Poznanstvo fitnes </w:t>
      </w:r>
      <w:r w:rsidR="0598E4A6">
        <w:t>tematike</w:t>
      </w:r>
    </w:p>
    <w:p w14:paraId="08EC50A8" w14:textId="29A24E3C" w:rsidR="2E88A277" w:rsidRDefault="2E88A277" w:rsidP="2E88A277">
      <w:pPr>
        <w:pStyle w:val="BodyText"/>
      </w:pPr>
    </w:p>
    <w:p w14:paraId="5F481146" w14:textId="4DD871F5" w:rsidR="2CC3DA9D" w:rsidRDefault="2CC3DA9D" w:rsidP="2E88A277">
      <w:pPr>
        <w:pStyle w:val="BodyText"/>
        <w:rPr>
          <w:b/>
          <w:bCs/>
        </w:rPr>
      </w:pPr>
      <w:r w:rsidRPr="2E88A277">
        <w:rPr>
          <w:b/>
          <w:bCs/>
        </w:rPr>
        <w:t>Miloš Miljković</w:t>
      </w:r>
    </w:p>
    <w:p w14:paraId="5BA03042" w14:textId="418189FD" w:rsidR="2CC3DA9D" w:rsidRDefault="2CC3DA9D" w:rsidP="2E88A277">
      <w:pPr>
        <w:pStyle w:val="BodyText"/>
        <w:numPr>
          <w:ilvl w:val="1"/>
          <w:numId w:val="5"/>
        </w:numPr>
        <w:rPr>
          <w:b/>
          <w:bCs/>
        </w:rPr>
      </w:pPr>
      <w:r>
        <w:t>HTML, CSS, JavaScript, ASP .NET</w:t>
      </w:r>
    </w:p>
    <w:p w14:paraId="3B7ED3C6" w14:textId="536360B3" w:rsidR="2CC3DA9D" w:rsidRDefault="2CC3DA9D" w:rsidP="2E88A277">
      <w:pPr>
        <w:pStyle w:val="BodyText"/>
        <w:numPr>
          <w:ilvl w:val="1"/>
          <w:numId w:val="5"/>
        </w:numPr>
      </w:pPr>
      <w:r>
        <w:t>Rad sa bazom podataka</w:t>
      </w:r>
    </w:p>
    <w:p w14:paraId="1ABCB28F" w14:textId="4AFB4B54" w:rsidR="2CC3DA9D" w:rsidRDefault="2CC3DA9D" w:rsidP="2E88A277">
      <w:pPr>
        <w:pStyle w:val="BodyText"/>
        <w:numPr>
          <w:ilvl w:val="1"/>
          <w:numId w:val="5"/>
        </w:numPr>
      </w:pPr>
      <w:r>
        <w:t>Poznavanje objektno-orijentisanog dizajna i paradigme</w:t>
      </w:r>
    </w:p>
    <w:p w14:paraId="6767DB4A" w14:textId="14F6DB61" w:rsidR="2CC3DA9D" w:rsidRDefault="2CC3DA9D" w:rsidP="2E88A277">
      <w:pPr>
        <w:pStyle w:val="BodyText"/>
        <w:numPr>
          <w:ilvl w:val="1"/>
          <w:numId w:val="5"/>
        </w:numPr>
      </w:pPr>
      <w:r>
        <w:t>Rad sa algoritmima i strukturama podataka</w:t>
      </w:r>
    </w:p>
    <w:p w14:paraId="69102688" w14:textId="1E385B3B" w:rsidR="2CC3DA9D" w:rsidRDefault="2CC3DA9D" w:rsidP="2E88A277">
      <w:pPr>
        <w:pStyle w:val="BodyText"/>
        <w:rPr>
          <w:b/>
          <w:bCs/>
        </w:rPr>
      </w:pPr>
      <w:r w:rsidRPr="2E88A277">
        <w:rPr>
          <w:b/>
          <w:bCs/>
        </w:rPr>
        <w:t>Dušan Stojanović</w:t>
      </w:r>
    </w:p>
    <w:p w14:paraId="38A3CCD8" w14:textId="1E1BAB1B" w:rsidR="2CC3DA9D" w:rsidRDefault="2CC3DA9D" w:rsidP="2E88A277">
      <w:pPr>
        <w:pStyle w:val="BodyText"/>
        <w:numPr>
          <w:ilvl w:val="0"/>
          <w:numId w:val="6"/>
        </w:numPr>
        <w:rPr>
          <w:b/>
          <w:bCs/>
        </w:rPr>
      </w:pPr>
      <w:r>
        <w:t>HTML, CSS, JavaScript</w:t>
      </w:r>
    </w:p>
    <w:p w14:paraId="72F097C2" w14:textId="1DAF41A8" w:rsidR="2CC3DA9D" w:rsidRDefault="2CC3DA9D" w:rsidP="2E88A277">
      <w:pPr>
        <w:pStyle w:val="BodyText"/>
        <w:numPr>
          <w:ilvl w:val="0"/>
          <w:numId w:val="6"/>
        </w:numPr>
      </w:pPr>
      <w:r>
        <w:t>Rad sa bazom podataka</w:t>
      </w:r>
    </w:p>
    <w:p w14:paraId="6B00BEC7" w14:textId="665EA8EB" w:rsidR="2CC3DA9D" w:rsidRDefault="2CC3DA9D" w:rsidP="2E88A277">
      <w:pPr>
        <w:pStyle w:val="BodyText"/>
        <w:numPr>
          <w:ilvl w:val="0"/>
          <w:numId w:val="6"/>
        </w:numPr>
      </w:pPr>
      <w:r>
        <w:t>Poznavanje objektno-orijentisanog dizajna i paradigme</w:t>
      </w:r>
    </w:p>
    <w:p w14:paraId="70EA2EC4" w14:textId="21A5959B" w:rsidR="2CC3DA9D" w:rsidRDefault="2CC3DA9D" w:rsidP="2E88A277">
      <w:pPr>
        <w:pStyle w:val="BodyText"/>
        <w:numPr>
          <w:ilvl w:val="0"/>
          <w:numId w:val="6"/>
        </w:numPr>
      </w:pPr>
      <w:r>
        <w:t>Web design</w:t>
      </w:r>
    </w:p>
    <w:p w14:paraId="751AB665" w14:textId="7C9C227B" w:rsidR="2E88A277" w:rsidRDefault="2E88A277" w:rsidP="2E88A277">
      <w:pPr>
        <w:pStyle w:val="BodyText"/>
      </w:pPr>
    </w:p>
    <w:p w14:paraId="19C5A0EB" w14:textId="77777777" w:rsidR="005A054F" w:rsidRPr="006F61C6" w:rsidRDefault="00835400" w:rsidP="005A054F">
      <w:pPr>
        <w:pStyle w:val="Heading1"/>
        <w:rPr>
          <w:lang w:val="sr-Latn-CS"/>
        </w:rPr>
      </w:pPr>
      <w:bookmarkStart w:id="5" w:name="_Toc507815240"/>
      <w:r>
        <w:t>Cilj i motivacija tima</w:t>
      </w:r>
      <w:bookmarkEnd w:id="5"/>
    </w:p>
    <w:p w14:paraId="75356DE7" w14:textId="5AF293A3" w:rsidR="116B0723" w:rsidRDefault="116B0723" w:rsidP="2E88A277">
      <w:pPr>
        <w:pStyle w:val="BodyText"/>
      </w:pPr>
      <w:r>
        <w:t>Glavni ciljevi našeg tima su sticanje veština u razvijanju web aplikacija, realizacija ideje, kao i savladavanje iskustva u timskom radu za buduće poslovno iskustvo.</w:t>
      </w:r>
    </w:p>
    <w:p w14:paraId="07ED2403" w14:textId="5F8E6D31" w:rsidR="116B0723" w:rsidRDefault="116B0723" w:rsidP="2E88A277">
      <w:pPr>
        <w:pStyle w:val="BodyText"/>
      </w:pPr>
      <w:r>
        <w:t>Karakteristike članova tima:</w:t>
      </w:r>
    </w:p>
    <w:p w14:paraId="267C1422" w14:textId="00C2DCFB" w:rsidR="0EB4D186" w:rsidRDefault="0EB4D186" w:rsidP="2E88A277">
      <w:pPr>
        <w:pStyle w:val="BodyText"/>
      </w:pPr>
      <w:r w:rsidRPr="2E88A277">
        <w:rPr>
          <w:b/>
          <w:bCs/>
        </w:rPr>
        <w:t>Miloš Miljković</w:t>
      </w:r>
      <w:r w:rsidR="116B0723">
        <w:t xml:space="preserve">: </w:t>
      </w:r>
    </w:p>
    <w:p w14:paraId="59016A52" w14:textId="18A51A81" w:rsidR="116B0723" w:rsidRDefault="116B0723" w:rsidP="2E88A277">
      <w:pPr>
        <w:pStyle w:val="BodyText"/>
        <w:numPr>
          <w:ilvl w:val="1"/>
          <w:numId w:val="4"/>
        </w:numPr>
      </w:pPr>
      <w:r>
        <w:t>Ciljevi:</w:t>
      </w:r>
    </w:p>
    <w:p w14:paraId="0A8A621E" w14:textId="1640CBAF" w:rsidR="116B0723" w:rsidRDefault="116B0723" w:rsidP="2E88A277">
      <w:pPr>
        <w:pStyle w:val="BodyText"/>
        <w:numPr>
          <w:ilvl w:val="2"/>
          <w:numId w:val="4"/>
        </w:numPr>
      </w:pPr>
      <w:r>
        <w:t>Usavršavanje znanja u razvijanju web aplikacija</w:t>
      </w:r>
    </w:p>
    <w:p w14:paraId="656FC29B" w14:textId="58B2935C" w:rsidR="2A1CDF06" w:rsidRDefault="2A1CDF06" w:rsidP="2E88A277">
      <w:pPr>
        <w:pStyle w:val="BodyText"/>
        <w:numPr>
          <w:ilvl w:val="2"/>
          <w:numId w:val="4"/>
        </w:numPr>
      </w:pPr>
      <w:r>
        <w:t>Napraviti solidan projekat</w:t>
      </w:r>
    </w:p>
    <w:p w14:paraId="2F657D2C" w14:textId="62A7C800" w:rsidR="116B0723" w:rsidRDefault="116B0723" w:rsidP="2E88A277">
      <w:pPr>
        <w:pStyle w:val="BodyText"/>
        <w:numPr>
          <w:ilvl w:val="2"/>
          <w:numId w:val="4"/>
        </w:numPr>
      </w:pPr>
      <w:r>
        <w:t>Usavršavanje znanja o web dizajnu i procesu kreiranja aplikacije</w:t>
      </w:r>
    </w:p>
    <w:p w14:paraId="1A1E621E" w14:textId="7C6554E8" w:rsidR="28FBC889" w:rsidRDefault="28FBC889" w:rsidP="2E88A277">
      <w:pPr>
        <w:pStyle w:val="BodyText"/>
        <w:numPr>
          <w:ilvl w:val="1"/>
          <w:numId w:val="4"/>
        </w:numPr>
      </w:pPr>
      <w:r>
        <w:t>Tip ličnosti: Samomotivisan</w:t>
      </w:r>
    </w:p>
    <w:p w14:paraId="02AB007D" w14:textId="6D1A5FAD" w:rsidR="2E88A277" w:rsidRDefault="2E88A277" w:rsidP="2E88A277">
      <w:pPr>
        <w:pStyle w:val="BodyText"/>
      </w:pPr>
    </w:p>
    <w:p w14:paraId="798F274E" w14:textId="457E79D7" w:rsidR="2E88A277" w:rsidRDefault="2E88A277" w:rsidP="2E88A277">
      <w:pPr>
        <w:pStyle w:val="BodyText"/>
      </w:pPr>
    </w:p>
    <w:p w14:paraId="61E292FA" w14:textId="6FDD46F5" w:rsidR="2BD7D8C8" w:rsidRDefault="2BD7D8C8" w:rsidP="2BD7D8C8">
      <w:pPr>
        <w:pStyle w:val="BodyText"/>
      </w:pPr>
    </w:p>
    <w:p w14:paraId="61C2CF43" w14:textId="1785FD11" w:rsidR="2BD7D8C8" w:rsidRDefault="2BD7D8C8" w:rsidP="2BD7D8C8">
      <w:pPr>
        <w:pStyle w:val="BodyText"/>
        <w:rPr>
          <w:b/>
          <w:bCs/>
        </w:rPr>
      </w:pPr>
    </w:p>
    <w:p w14:paraId="5A9C8B01" w14:textId="40A80E68" w:rsidR="116B0723" w:rsidRDefault="116B0723" w:rsidP="2E88A277">
      <w:pPr>
        <w:pStyle w:val="BodyText"/>
        <w:rPr>
          <w:b/>
          <w:bCs/>
        </w:rPr>
      </w:pPr>
      <w:r w:rsidRPr="2E88A277">
        <w:rPr>
          <w:b/>
          <w:bCs/>
        </w:rPr>
        <w:t>Dušan Stojanović</w:t>
      </w:r>
    </w:p>
    <w:p w14:paraId="6316F92C" w14:textId="76B3417F" w:rsidR="116B0723" w:rsidRDefault="116B0723" w:rsidP="2E88A277">
      <w:pPr>
        <w:pStyle w:val="BodyText"/>
        <w:numPr>
          <w:ilvl w:val="1"/>
          <w:numId w:val="3"/>
        </w:numPr>
      </w:pPr>
      <w:r>
        <w:t>Ciljevi:</w:t>
      </w:r>
    </w:p>
    <w:p w14:paraId="2E04DD3A" w14:textId="7CB00CB3" w:rsidR="116B0723" w:rsidRDefault="116B0723" w:rsidP="2E88A277">
      <w:pPr>
        <w:pStyle w:val="BodyText"/>
        <w:numPr>
          <w:ilvl w:val="2"/>
          <w:numId w:val="3"/>
        </w:numPr>
      </w:pPr>
      <w:r>
        <w:t xml:space="preserve">Iskustvo u full stack razvoju aplikacija </w:t>
      </w:r>
    </w:p>
    <w:p w14:paraId="3C705394" w14:textId="049E0748" w:rsidR="116B0723" w:rsidRDefault="116B0723" w:rsidP="2E88A277">
      <w:pPr>
        <w:pStyle w:val="BodyText"/>
        <w:numPr>
          <w:ilvl w:val="2"/>
          <w:numId w:val="3"/>
        </w:numPr>
      </w:pPr>
      <w:r>
        <w:t>Sticanje radnog iskustva za CV</w:t>
      </w:r>
    </w:p>
    <w:p w14:paraId="49E2C5A7" w14:textId="2C79555E" w:rsidR="116B0723" w:rsidRDefault="116B0723" w:rsidP="2E88A277">
      <w:pPr>
        <w:pStyle w:val="BodyText"/>
        <w:numPr>
          <w:ilvl w:val="2"/>
          <w:numId w:val="3"/>
        </w:numPr>
      </w:pPr>
      <w:r>
        <w:t>Savladavanje novih razvojnih okruženja</w:t>
      </w:r>
    </w:p>
    <w:p w14:paraId="1905ABE2" w14:textId="6A221E61" w:rsidR="116B0723" w:rsidRDefault="116B0723" w:rsidP="2E88A277">
      <w:pPr>
        <w:pStyle w:val="BodyText"/>
        <w:numPr>
          <w:ilvl w:val="1"/>
          <w:numId w:val="3"/>
        </w:numPr>
      </w:pPr>
      <w:r>
        <w:t>Tip ličnosti:</w:t>
      </w:r>
      <w:r w:rsidR="3E8171C7">
        <w:t xml:space="preserve"> Motivisan zadatkom  </w:t>
      </w:r>
    </w:p>
    <w:p w14:paraId="056C7F4C" w14:textId="5A7D4A53" w:rsidR="2E88A277" w:rsidRDefault="2E88A277" w:rsidP="2E88A277">
      <w:pPr>
        <w:pStyle w:val="BodyText"/>
      </w:pPr>
    </w:p>
    <w:p w14:paraId="1F3559E0" w14:textId="77777777"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t>Vođa tima</w:t>
      </w:r>
      <w:bookmarkEnd w:id="6"/>
    </w:p>
    <w:p w14:paraId="368846FE" w14:textId="759D79C1" w:rsidR="3C0EC151" w:rsidRDefault="3C0EC151" w:rsidP="3D7655F7">
      <w:pPr>
        <w:pStyle w:val="BodyText"/>
        <w:rPr>
          <w:lang w:val="sr-Latn-RS"/>
        </w:rPr>
      </w:pPr>
      <w:r>
        <w:t>Razmatrani kriterijumi za izbor vođe tima:</w:t>
      </w:r>
    </w:p>
    <w:p w14:paraId="5D5D4F4F" w14:textId="7656476C" w:rsidR="3C0EC151" w:rsidRDefault="3C0EC151" w:rsidP="3D7655F7">
      <w:pPr>
        <w:pStyle w:val="BodyText"/>
        <w:numPr>
          <w:ilvl w:val="1"/>
          <w:numId w:val="2"/>
        </w:numPr>
      </w:pPr>
      <w:r>
        <w:t>Organizacija vremena</w:t>
      </w:r>
    </w:p>
    <w:p w14:paraId="3A2F1062" w14:textId="6CC76B6B" w:rsidR="3C0EC151" w:rsidRDefault="3C0EC151" w:rsidP="3D7655F7">
      <w:pPr>
        <w:pStyle w:val="BodyText"/>
        <w:numPr>
          <w:ilvl w:val="1"/>
          <w:numId w:val="2"/>
        </w:numPr>
      </w:pPr>
      <w:r>
        <w:t>Odgovornost prema radu</w:t>
      </w:r>
    </w:p>
    <w:p w14:paraId="2F46A524" w14:textId="384EEB77" w:rsidR="3C0EC151" w:rsidRDefault="3C0EC151" w:rsidP="3D7655F7">
      <w:pPr>
        <w:pStyle w:val="BodyText"/>
        <w:numPr>
          <w:ilvl w:val="1"/>
          <w:numId w:val="2"/>
        </w:numPr>
      </w:pPr>
      <w:r>
        <w:t>Iskustvo u radu na web aplikacijama</w:t>
      </w:r>
    </w:p>
    <w:p w14:paraId="7A17A689" w14:textId="0D1ACCA9" w:rsidR="3C0EC151" w:rsidRDefault="3C0EC151" w:rsidP="3D7655F7">
      <w:pPr>
        <w:pStyle w:val="BodyText"/>
        <w:numPr>
          <w:ilvl w:val="1"/>
          <w:numId w:val="2"/>
        </w:numPr>
      </w:pPr>
      <w:r>
        <w:t>Dostupnost</w:t>
      </w:r>
    </w:p>
    <w:p w14:paraId="71308979" w14:textId="7C8E4A8B" w:rsidR="3C0EC151" w:rsidRDefault="3C0EC151" w:rsidP="3D7655F7">
      <w:pPr>
        <w:pStyle w:val="BodyText"/>
        <w:numPr>
          <w:ilvl w:val="1"/>
          <w:numId w:val="2"/>
        </w:numPr>
      </w:pPr>
      <w:r>
        <w:t>Poznavanje same tematike aplikacije</w:t>
      </w:r>
    </w:p>
    <w:p w14:paraId="3F8F01B3" w14:textId="3394152B" w:rsidR="3C0EC151" w:rsidRDefault="3C0EC151" w:rsidP="3D7655F7">
      <w:pPr>
        <w:pStyle w:val="BodyText"/>
        <w:ind w:left="360"/>
      </w:pPr>
      <w:r>
        <w:t xml:space="preserve">Na osnovu gore navadenih kriterijuma, za vođu tima izabran je Miloš. </w:t>
      </w:r>
    </w:p>
    <w:p w14:paraId="314C5B4A" w14:textId="2A5FAA28" w:rsidR="3D7655F7" w:rsidRDefault="3D7655F7" w:rsidP="3D7655F7">
      <w:pPr>
        <w:pStyle w:val="BodyText"/>
      </w:pPr>
    </w:p>
    <w:p w14:paraId="305F5903" w14:textId="77777777"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>
        <w:t>Komunikacija</w:t>
      </w:r>
      <w:bookmarkEnd w:id="7"/>
    </w:p>
    <w:p w14:paraId="420A460C" w14:textId="2B302F2F" w:rsidR="48DBEE19" w:rsidRDefault="48DBEE19" w:rsidP="3D7655F7">
      <w:pPr>
        <w:pStyle w:val="BodyText"/>
        <w:rPr>
          <w:lang w:val="sr-Latn-CS"/>
        </w:rPr>
      </w:pPr>
      <w:r>
        <w:t>Platforme preko kojih ćemo komunicirati su discord za konkretan rad i chat aplikacije za ugovaranje termina i ostvarivanje kontakta.</w:t>
      </w:r>
    </w:p>
    <w:p w14:paraId="63031C4D" w14:textId="56C1F5AF" w:rsidR="48DBEE19" w:rsidRDefault="48DBEE19" w:rsidP="3D7655F7">
      <w:pPr>
        <w:pStyle w:val="BodyText"/>
      </w:pPr>
      <w:r>
        <w:t xml:space="preserve">Sastanke ćemo održavati uživo u svojim kućama jednom nedeljno, a prilikom izrade projekta i kodiranja i usaglašavanja zajedničkog rada, koristićemo mogućnosti koje pruža </w:t>
      </w:r>
      <w:r w:rsidR="33762772">
        <w:t>discord.</w:t>
      </w:r>
    </w:p>
    <w:p w14:paraId="62FE9EC7" w14:textId="32CD21B5" w:rsidR="48DBEE19" w:rsidRDefault="48DBEE19" w:rsidP="3D7655F7">
      <w:pPr>
        <w:pStyle w:val="BodyText"/>
      </w:pPr>
      <w:r>
        <w:t xml:space="preserve">Evidencije o projektu ćemo voditi na </w:t>
      </w:r>
      <w:r w:rsidR="5423B4D9">
        <w:t>discordu.</w:t>
      </w:r>
    </w:p>
    <w:p w14:paraId="78C00360" w14:textId="556C16A9" w:rsidR="48DBEE19" w:rsidRDefault="48DBEE19" w:rsidP="3D7655F7">
      <w:pPr>
        <w:pStyle w:val="BodyText"/>
      </w:pPr>
      <w:r>
        <w:t>Za razmenu podataka projekta, koristićemo Bitbucket i GitHub.</w:t>
      </w:r>
      <w:r>
        <w:br/>
      </w:r>
    </w:p>
    <w:p w14:paraId="1AE32D62" w14:textId="77777777" w:rsidR="00835400" w:rsidRPr="006F61C6" w:rsidRDefault="00835400" w:rsidP="00835400">
      <w:pPr>
        <w:pStyle w:val="Heading1"/>
        <w:rPr>
          <w:lang w:val="sr-Latn-CS"/>
        </w:rPr>
      </w:pPr>
      <w:bookmarkStart w:id="8" w:name="_Toc507815243"/>
      <w:r>
        <w:t>Planiranje vremena</w:t>
      </w:r>
      <w:bookmarkEnd w:id="8"/>
    </w:p>
    <w:p w14:paraId="65FC5506" w14:textId="4C1B6BB9" w:rsidR="574FE37E" w:rsidRDefault="574FE37E" w:rsidP="3D7655F7">
      <w:pPr>
        <w:pStyle w:val="BodyText"/>
        <w:rPr>
          <w:lang w:val="sr-Latn-CS"/>
        </w:rPr>
      </w:pPr>
      <w:r>
        <w:t>Prosečan nedeljni broj sati rada na izradi projekta:</w:t>
      </w:r>
    </w:p>
    <w:p w14:paraId="0040051B" w14:textId="379DEE0B" w:rsidR="574FE37E" w:rsidRDefault="574FE37E" w:rsidP="3D7655F7">
      <w:pPr>
        <w:pStyle w:val="BodyText"/>
        <w:numPr>
          <w:ilvl w:val="1"/>
          <w:numId w:val="1"/>
        </w:numPr>
      </w:pPr>
      <w:r>
        <w:t>Pojedinačno - 6 sati (podrazumeva vreme provedeno na učenju novih tehnologija)</w:t>
      </w:r>
    </w:p>
    <w:p w14:paraId="21CB795C" w14:textId="5CA2437A" w:rsidR="574FE37E" w:rsidRDefault="574FE37E" w:rsidP="3D7655F7">
      <w:pPr>
        <w:pStyle w:val="BodyText"/>
        <w:numPr>
          <w:ilvl w:val="1"/>
          <w:numId w:val="1"/>
        </w:numPr>
      </w:pPr>
      <w:r>
        <w:t>Timski - 3 sata</w:t>
      </w:r>
    </w:p>
    <w:p w14:paraId="69FBDC3D" w14:textId="58900098" w:rsidR="574FE37E" w:rsidRDefault="574FE37E" w:rsidP="3D7655F7">
      <w:pPr>
        <w:pStyle w:val="BodyText"/>
      </w:pPr>
      <w:r>
        <w:t>U slučaju odsustva nekog od člana tima, drugi član tima će preuzeti inicijativu za taj deo zadatka sa prethodno određenom konsultacijom sa odsutnim članom.</w:t>
      </w:r>
    </w:p>
    <w:p w14:paraId="45101D96" w14:textId="6A04FC43" w:rsidR="574FE37E" w:rsidRDefault="574FE37E" w:rsidP="3D7655F7">
      <w:pPr>
        <w:pStyle w:val="BodyText"/>
      </w:pPr>
      <w:r>
        <w:t>Procena ukupnog vremena na izradi projekta iznosi 90±10 sati po članu tima.</w:t>
      </w:r>
    </w:p>
    <w:p w14:paraId="75D8F515" w14:textId="6B10AEFF" w:rsidR="574FE37E" w:rsidRDefault="574FE37E" w:rsidP="3D7655F7">
      <w:pPr>
        <w:pStyle w:val="BodyText"/>
      </w:pPr>
      <w:r>
        <w:br/>
      </w:r>
    </w:p>
    <w:p w14:paraId="3CF2D8B6" w14:textId="77777777" w:rsidR="002343C5" w:rsidRPr="006F61C6" w:rsidRDefault="002343C5" w:rsidP="002D64BB">
      <w:pPr>
        <w:pStyle w:val="BodyText"/>
        <w:ind w:left="0"/>
        <w:rPr>
          <w:lang w:val="sr-Latn-CS"/>
        </w:rPr>
      </w:pPr>
    </w:p>
    <w:sectPr w:rsidR="002343C5" w:rsidRPr="006F6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4C28" w14:textId="77777777" w:rsidR="005A585E" w:rsidRDefault="005A585E">
      <w:r>
        <w:separator/>
      </w:r>
    </w:p>
  </w:endnote>
  <w:endnote w:type="continuationSeparator" w:id="0">
    <w:p w14:paraId="4CECC458" w14:textId="77777777" w:rsidR="005A585E" w:rsidRDefault="005A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 w:rsidRPr="2E88A277">
      <w:rPr>
        <w:rStyle w:val="PageNumber"/>
      </w:rPr>
      <w:fldChar w:fldCharType="begin"/>
    </w:r>
    <w:r w:rsidRPr="2E88A277">
      <w:rPr>
        <w:rStyle w:val="PageNumber"/>
      </w:rPr>
      <w:instrText xml:space="preserve">PAGE  </w:instrText>
    </w:r>
    <w:r w:rsidRPr="2E88A277">
      <w:rPr>
        <w:rStyle w:val="PageNumber"/>
      </w:rPr>
      <w:fldChar w:fldCharType="end"/>
    </w:r>
  </w:p>
  <w:p w14:paraId="0FB78278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D7D8C8" w14:paraId="37D6625C" w14:textId="77777777" w:rsidTr="2BD7D8C8">
      <w:trPr>
        <w:trHeight w:val="300"/>
      </w:trPr>
      <w:tc>
        <w:tcPr>
          <w:tcW w:w="3120" w:type="dxa"/>
        </w:tcPr>
        <w:p w14:paraId="23D7E8FF" w14:textId="3364DF4F" w:rsidR="2BD7D8C8" w:rsidRDefault="2BD7D8C8" w:rsidP="2BD7D8C8">
          <w:pPr>
            <w:pStyle w:val="Header"/>
            <w:ind w:left="-115"/>
          </w:pPr>
        </w:p>
      </w:tc>
      <w:tc>
        <w:tcPr>
          <w:tcW w:w="3120" w:type="dxa"/>
        </w:tcPr>
        <w:p w14:paraId="3C95C83F" w14:textId="3238A83E" w:rsidR="2BD7D8C8" w:rsidRDefault="2BD7D8C8" w:rsidP="2BD7D8C8">
          <w:pPr>
            <w:pStyle w:val="Header"/>
            <w:jc w:val="center"/>
          </w:pPr>
        </w:p>
      </w:tc>
      <w:tc>
        <w:tcPr>
          <w:tcW w:w="3120" w:type="dxa"/>
        </w:tcPr>
        <w:p w14:paraId="405CE707" w14:textId="3716160D" w:rsidR="2BD7D8C8" w:rsidRDefault="2BD7D8C8" w:rsidP="2BD7D8C8">
          <w:pPr>
            <w:pStyle w:val="Header"/>
            <w:ind w:right="-115"/>
            <w:jc w:val="right"/>
          </w:pPr>
        </w:p>
      </w:tc>
    </w:tr>
  </w:tbl>
  <w:p w14:paraId="6BBA1C47" w14:textId="3BE45E77" w:rsidR="2BD7D8C8" w:rsidRDefault="2BD7D8C8" w:rsidP="2BD7D8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16F8F962" w14:textId="77777777" w:rsidTr="2BD7D8C8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2E88A277">
          <w:pPr>
            <w:ind w:right="360"/>
            <w:rPr>
              <w:lang w:val="sr-Latn-CS"/>
            </w:rPr>
          </w:pPr>
          <w: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7EFC3254" w14:textId="57910E6A" w:rsidR="002343C5" w:rsidRPr="006D0694" w:rsidRDefault="2BD7D8C8" w:rsidP="00AB1DE2">
          <w:pPr>
            <w:jc w:val="center"/>
            <w:rPr>
              <w:lang w:val="sr-Latn-CS"/>
            </w:rPr>
          </w:pPr>
          <w:r w:rsidRPr="2BD7D8C8">
            <w:rPr>
              <w:rFonts w:ascii="Symbol" w:eastAsia="Symbol" w:hAnsi="Symbol" w:cs="Symbol"/>
            </w:rPr>
            <w:t>Ó</w:t>
          </w:r>
          <w:r>
            <w:t>Brogrammers, 2023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09A6FDE1" w14:textId="77777777" w:rsidR="002343C5" w:rsidRPr="006D0694" w:rsidRDefault="2E88A277">
          <w:pPr>
            <w:jc w:val="right"/>
            <w:rPr>
              <w:lang w:val="sr-Latn-CS"/>
            </w:rPr>
          </w:pPr>
          <w:r>
            <w:t xml:space="preserve">Strana </w:t>
          </w:r>
          <w:r w:rsidR="006F61C6" w:rsidRPr="2E88A277">
            <w:rPr>
              <w:rStyle w:val="PageNumber"/>
            </w:rPr>
            <w:fldChar w:fldCharType="begin"/>
          </w:r>
          <w:r w:rsidR="006F61C6" w:rsidRPr="2E88A277">
            <w:rPr>
              <w:rStyle w:val="PageNumber"/>
              <w:lang w:val="sr-Latn-CS"/>
            </w:rPr>
            <w:instrText xml:space="preserve"> PAGE </w:instrText>
          </w:r>
          <w:r w:rsidR="006F61C6" w:rsidRPr="2E88A277">
            <w:rPr>
              <w:rStyle w:val="PageNumber"/>
              <w:lang w:val="sr-Latn-CS"/>
            </w:rPr>
            <w:fldChar w:fldCharType="separate"/>
          </w:r>
          <w:r w:rsidRPr="2E88A277">
            <w:rPr>
              <w:rStyle w:val="PageNumber"/>
            </w:rPr>
            <w:t>5</w:t>
          </w:r>
          <w:r w:rsidR="006F61C6" w:rsidRPr="2E88A277">
            <w:rPr>
              <w:rStyle w:val="PageNumber"/>
            </w:rPr>
            <w:fldChar w:fldCharType="end"/>
          </w:r>
          <w:r w:rsidRPr="2E88A277">
            <w:rPr>
              <w:rStyle w:val="PageNumber"/>
            </w:rPr>
            <w:t xml:space="preserve"> od </w:t>
          </w:r>
          <w:r w:rsidR="006F61C6" w:rsidRPr="2E88A277">
            <w:rPr>
              <w:rStyle w:val="PageNumber"/>
            </w:rPr>
            <w:fldChar w:fldCharType="begin"/>
          </w:r>
          <w:r w:rsidR="006F61C6" w:rsidRPr="2E88A277">
            <w:rPr>
              <w:rStyle w:val="PageNumber"/>
              <w:lang w:val="sr-Latn-CS"/>
            </w:rPr>
            <w:instrText xml:space="preserve"> NUMPAGES  \* MERGEFORMAT </w:instrText>
          </w:r>
          <w:r w:rsidR="006F61C6" w:rsidRPr="2E88A277">
            <w:rPr>
              <w:rStyle w:val="PageNumber"/>
              <w:lang w:val="sr-Latn-CS"/>
            </w:rPr>
            <w:fldChar w:fldCharType="separate"/>
          </w:r>
          <w:r w:rsidRPr="2E88A277">
            <w:rPr>
              <w:rStyle w:val="PageNumber"/>
            </w:rPr>
            <w:t>5</w:t>
          </w:r>
          <w:r w:rsidR="006F61C6" w:rsidRPr="2E88A277">
            <w:rPr>
              <w:rStyle w:val="PageNumber"/>
            </w:rPr>
            <w:fldChar w:fldCharType="end"/>
          </w:r>
        </w:p>
      </w:tc>
    </w:tr>
  </w:tbl>
  <w:p w14:paraId="1F72F646" w14:textId="77777777" w:rsidR="002343C5" w:rsidRPr="006D0694" w:rsidRDefault="002343C5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A12B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6CB3" w14:textId="77777777" w:rsidR="005A585E" w:rsidRDefault="005A585E">
      <w:r>
        <w:separator/>
      </w:r>
    </w:p>
  </w:footnote>
  <w:footnote w:type="continuationSeparator" w:id="0">
    <w:p w14:paraId="70349009" w14:textId="77777777" w:rsidR="005A585E" w:rsidRDefault="005A5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2343C5" w:rsidRDefault="002343C5" w:rsidP="2E88A277">
    <w:pPr>
      <w:rPr>
        <w:sz w:val="24"/>
        <w:szCs w:val="24"/>
      </w:rPr>
    </w:pPr>
  </w:p>
  <w:p w14:paraId="0562CB0E" w14:textId="77777777" w:rsidR="002343C5" w:rsidRDefault="002343C5" w:rsidP="2E88A277">
    <w:pPr>
      <w:pBdr>
        <w:top w:val="single" w:sz="6" w:space="1" w:color="auto"/>
      </w:pBdr>
      <w:rPr>
        <w:sz w:val="24"/>
        <w:szCs w:val="24"/>
      </w:rPr>
    </w:pPr>
  </w:p>
  <w:p w14:paraId="2446A6C1" w14:textId="52110C6C" w:rsidR="2BD7D8C8" w:rsidRDefault="2BD7D8C8" w:rsidP="2BD7D8C8">
    <w:pPr>
      <w:jc w:val="right"/>
    </w:pPr>
    <w:r w:rsidRPr="2BD7D8C8">
      <w:rPr>
        <w:rFonts w:ascii="Arial" w:hAnsi="Arial"/>
        <w:b/>
        <w:bCs/>
        <w:sz w:val="36"/>
        <w:szCs w:val="36"/>
      </w:rPr>
      <w:t>Brogrammers</w:t>
    </w:r>
  </w:p>
  <w:p w14:paraId="34CE0A41" w14:textId="77777777" w:rsidR="002343C5" w:rsidRDefault="002343C5" w:rsidP="2E88A277">
    <w:pPr>
      <w:pBdr>
        <w:bottom w:val="single" w:sz="6" w:space="1" w:color="auto"/>
      </w:pBdr>
      <w:jc w:val="right"/>
      <w:rPr>
        <w:sz w:val="24"/>
        <w:szCs w:val="24"/>
      </w:rPr>
    </w:pPr>
  </w:p>
  <w:p w14:paraId="62EBF3C5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2565E51A" w14:textId="77777777" w:rsidTr="2BD7D8C8">
      <w:tc>
        <w:tcPr>
          <w:tcW w:w="6379" w:type="dxa"/>
        </w:tcPr>
        <w:p w14:paraId="2FD056B1" w14:textId="77B073A7" w:rsidR="002343C5" w:rsidRPr="006D0694" w:rsidRDefault="2BD7D8C8" w:rsidP="2BD7D8C8">
          <w:r>
            <w:t>Fitnessivity</w:t>
          </w:r>
        </w:p>
      </w:tc>
      <w:tc>
        <w:tcPr>
          <w:tcW w:w="3179" w:type="dxa"/>
        </w:tcPr>
        <w:p w14:paraId="06F89D34" w14:textId="240DDDFA" w:rsidR="002343C5" w:rsidRPr="006D0694" w:rsidRDefault="2E88A27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t xml:space="preserve">  Verzija:           1.</w:t>
          </w:r>
          <w:r w:rsidR="002D64BB">
            <w:t>1</w:t>
          </w:r>
        </w:p>
      </w:tc>
    </w:tr>
    <w:tr w:rsidR="002343C5" w:rsidRPr="006D0694" w14:paraId="6238C342" w14:textId="77777777" w:rsidTr="2BD7D8C8">
      <w:tc>
        <w:tcPr>
          <w:tcW w:w="6379" w:type="dxa"/>
        </w:tcPr>
        <w:p w14:paraId="307E0DEA" w14:textId="77777777" w:rsidR="002343C5" w:rsidRPr="006D0694" w:rsidRDefault="2E88A277">
          <w:pPr>
            <w:rPr>
              <w:lang w:val="sr-Latn-CS"/>
            </w:rPr>
          </w:pPr>
          <w:r>
            <w:t>Plan realizacije projekta</w:t>
          </w:r>
        </w:p>
      </w:tc>
      <w:tc>
        <w:tcPr>
          <w:tcW w:w="3179" w:type="dxa"/>
        </w:tcPr>
        <w:p w14:paraId="436398BC" w14:textId="521CE70A" w:rsidR="002343C5" w:rsidRPr="006D0694" w:rsidRDefault="2BD7D8C8" w:rsidP="00AB1DE2">
          <w:pPr>
            <w:rPr>
              <w:lang w:val="sr-Latn-CS"/>
            </w:rPr>
          </w:pPr>
          <w:r>
            <w:t xml:space="preserve">  Datum: 03.08.2023. god.</w:t>
          </w:r>
        </w:p>
      </w:tc>
    </w:tr>
    <w:tr w:rsidR="002343C5" w:rsidRPr="006D0694" w14:paraId="2BA7D040" w14:textId="77777777" w:rsidTr="2BD7D8C8">
      <w:tc>
        <w:tcPr>
          <w:tcW w:w="9558" w:type="dxa"/>
          <w:gridSpan w:val="2"/>
        </w:tcPr>
        <w:p w14:paraId="6E9E3EEB" w14:textId="15C350F9" w:rsidR="002343C5" w:rsidRPr="006D0694" w:rsidRDefault="2BD7D8C8" w:rsidP="002B4765">
          <w:pPr>
            <w:rPr>
              <w:lang w:val="sr-Latn-CS"/>
            </w:rPr>
          </w:pPr>
          <w:r>
            <w:t>Brogrammers-Fitnessivity-01</w:t>
          </w:r>
        </w:p>
      </w:tc>
    </w:tr>
  </w:tbl>
  <w:p w14:paraId="08CE6F91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FD37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2C5C53"/>
    <w:multiLevelType w:val="hybridMultilevel"/>
    <w:tmpl w:val="34E8100C"/>
    <w:lvl w:ilvl="0" w:tplc="075E2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AAA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960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EB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09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4F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A1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41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AE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CB52"/>
    <w:multiLevelType w:val="hybridMultilevel"/>
    <w:tmpl w:val="6A40A1A6"/>
    <w:lvl w:ilvl="0" w:tplc="C6E25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EB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E0E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C6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65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E8B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09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81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0E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05E7"/>
    <w:multiLevelType w:val="hybridMultilevel"/>
    <w:tmpl w:val="C06A57B4"/>
    <w:lvl w:ilvl="0" w:tplc="F5046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AF4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103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E9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ED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68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22F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89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3E5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3AFDC9"/>
    <w:multiLevelType w:val="hybridMultilevel"/>
    <w:tmpl w:val="436E266A"/>
    <w:lvl w:ilvl="0" w:tplc="2CFC49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E0C2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B978C9D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924EA2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25465E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59E63F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1962AD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C2852E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8E8F47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E1351E0"/>
    <w:multiLevelType w:val="hybridMultilevel"/>
    <w:tmpl w:val="D0B4301A"/>
    <w:lvl w:ilvl="0" w:tplc="B5D42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2AE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69A1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C3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08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6B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2C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222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AE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84E2D"/>
    <w:multiLevelType w:val="hybridMultilevel"/>
    <w:tmpl w:val="F9FCE88A"/>
    <w:lvl w:ilvl="0" w:tplc="76842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08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364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2B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E1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C8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23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68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21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2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B282D3D"/>
    <w:multiLevelType w:val="hybridMultilevel"/>
    <w:tmpl w:val="BA9A2042"/>
    <w:lvl w:ilvl="0" w:tplc="D2D60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099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6761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A3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A5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D62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C5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4F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AA3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332160">
    <w:abstractNumId w:val="17"/>
  </w:num>
  <w:num w:numId="2" w16cid:durableId="2008635473">
    <w:abstractNumId w:val="2"/>
  </w:num>
  <w:num w:numId="3" w16cid:durableId="1956328981">
    <w:abstractNumId w:val="9"/>
  </w:num>
  <w:num w:numId="4" w16cid:durableId="93061143">
    <w:abstractNumId w:val="4"/>
  </w:num>
  <w:num w:numId="5" w16cid:durableId="1609461313">
    <w:abstractNumId w:val="3"/>
  </w:num>
  <w:num w:numId="6" w16cid:durableId="357120982">
    <w:abstractNumId w:val="6"/>
  </w:num>
  <w:num w:numId="7" w16cid:durableId="646740510">
    <w:abstractNumId w:val="10"/>
  </w:num>
  <w:num w:numId="8" w16cid:durableId="1462849103">
    <w:abstractNumId w:val="0"/>
  </w:num>
  <w:num w:numId="9" w16cid:durableId="2145464773">
    <w:abstractNumId w:val="1"/>
  </w:num>
  <w:num w:numId="10" w16cid:durableId="552348874">
    <w:abstractNumId w:val="5"/>
  </w:num>
  <w:num w:numId="11" w16cid:durableId="1866288748">
    <w:abstractNumId w:val="18"/>
  </w:num>
  <w:num w:numId="12" w16cid:durableId="10000863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5805445">
    <w:abstractNumId w:val="7"/>
  </w:num>
  <w:num w:numId="14" w16cid:durableId="825123890">
    <w:abstractNumId w:val="13"/>
  </w:num>
  <w:num w:numId="15" w16cid:durableId="279380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7845976">
    <w:abstractNumId w:val="8"/>
  </w:num>
  <w:num w:numId="17" w16cid:durableId="1791238296">
    <w:abstractNumId w:val="14"/>
  </w:num>
  <w:num w:numId="18" w16cid:durableId="414714146">
    <w:abstractNumId w:val="16"/>
  </w:num>
  <w:num w:numId="19" w16cid:durableId="182943609">
    <w:abstractNumId w:val="15"/>
  </w:num>
  <w:num w:numId="20" w16cid:durableId="207644166">
    <w:abstractNumId w:val="11"/>
  </w:num>
  <w:num w:numId="21" w16cid:durableId="1197624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74AB9"/>
    <w:rsid w:val="000F5EE8"/>
    <w:rsid w:val="00103833"/>
    <w:rsid w:val="00151CDF"/>
    <w:rsid w:val="00157DAE"/>
    <w:rsid w:val="001E4E21"/>
    <w:rsid w:val="001F6798"/>
    <w:rsid w:val="00210E17"/>
    <w:rsid w:val="002343C5"/>
    <w:rsid w:val="0024759A"/>
    <w:rsid w:val="00257501"/>
    <w:rsid w:val="00260B17"/>
    <w:rsid w:val="002B4765"/>
    <w:rsid w:val="002CF2B6"/>
    <w:rsid w:val="002D64BB"/>
    <w:rsid w:val="002FBFD5"/>
    <w:rsid w:val="003312BC"/>
    <w:rsid w:val="00387292"/>
    <w:rsid w:val="003A4834"/>
    <w:rsid w:val="003C6C27"/>
    <w:rsid w:val="003D5CA3"/>
    <w:rsid w:val="003E416D"/>
    <w:rsid w:val="003F7DFE"/>
    <w:rsid w:val="00422B0E"/>
    <w:rsid w:val="00461B13"/>
    <w:rsid w:val="0046548E"/>
    <w:rsid w:val="00490DC7"/>
    <w:rsid w:val="00495821"/>
    <w:rsid w:val="004A22E8"/>
    <w:rsid w:val="0053248E"/>
    <w:rsid w:val="005430FA"/>
    <w:rsid w:val="00555767"/>
    <w:rsid w:val="00574004"/>
    <w:rsid w:val="005A054F"/>
    <w:rsid w:val="005A585E"/>
    <w:rsid w:val="00614EF5"/>
    <w:rsid w:val="00670936"/>
    <w:rsid w:val="006776CF"/>
    <w:rsid w:val="006D0694"/>
    <w:rsid w:val="006D41CE"/>
    <w:rsid w:val="006F61C6"/>
    <w:rsid w:val="007A2854"/>
    <w:rsid w:val="007E1F8E"/>
    <w:rsid w:val="0081471E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95C29"/>
    <w:rsid w:val="0099694D"/>
    <w:rsid w:val="00A70277"/>
    <w:rsid w:val="00A74DEF"/>
    <w:rsid w:val="00A97B47"/>
    <w:rsid w:val="00AB1DE2"/>
    <w:rsid w:val="00AC06A4"/>
    <w:rsid w:val="00AE7AE3"/>
    <w:rsid w:val="00B10BF0"/>
    <w:rsid w:val="00B357AD"/>
    <w:rsid w:val="00B40827"/>
    <w:rsid w:val="00B549D9"/>
    <w:rsid w:val="00B75D52"/>
    <w:rsid w:val="00B93575"/>
    <w:rsid w:val="00BB7AAA"/>
    <w:rsid w:val="00BD39B8"/>
    <w:rsid w:val="00C24B5D"/>
    <w:rsid w:val="00C30C23"/>
    <w:rsid w:val="00C4723D"/>
    <w:rsid w:val="00C502CA"/>
    <w:rsid w:val="00CC420E"/>
    <w:rsid w:val="00CF694C"/>
    <w:rsid w:val="00D104B9"/>
    <w:rsid w:val="00D36260"/>
    <w:rsid w:val="00D62E1E"/>
    <w:rsid w:val="00D96EF7"/>
    <w:rsid w:val="00D97F08"/>
    <w:rsid w:val="00DF310B"/>
    <w:rsid w:val="00E464F7"/>
    <w:rsid w:val="00EA1072"/>
    <w:rsid w:val="00EACE82"/>
    <w:rsid w:val="00EB4996"/>
    <w:rsid w:val="00EC70CF"/>
    <w:rsid w:val="00F267E3"/>
    <w:rsid w:val="00F334DC"/>
    <w:rsid w:val="00F62203"/>
    <w:rsid w:val="00FD0ACA"/>
    <w:rsid w:val="0221F4CD"/>
    <w:rsid w:val="050063D9"/>
    <w:rsid w:val="0598E4A6"/>
    <w:rsid w:val="05E220F9"/>
    <w:rsid w:val="0795A878"/>
    <w:rsid w:val="08AD72D4"/>
    <w:rsid w:val="0AE67F0B"/>
    <w:rsid w:val="0AFA267F"/>
    <w:rsid w:val="0C579E1B"/>
    <w:rsid w:val="0CC5EBEE"/>
    <w:rsid w:val="0EA7461F"/>
    <w:rsid w:val="0EB4D186"/>
    <w:rsid w:val="0F0CC463"/>
    <w:rsid w:val="0F3AE6F0"/>
    <w:rsid w:val="0FC812A6"/>
    <w:rsid w:val="1108DFD2"/>
    <w:rsid w:val="116B0723"/>
    <w:rsid w:val="124037DD"/>
    <w:rsid w:val="12C89A0B"/>
    <w:rsid w:val="13F101D1"/>
    <w:rsid w:val="16E578FB"/>
    <w:rsid w:val="1852BB63"/>
    <w:rsid w:val="1981F4B1"/>
    <w:rsid w:val="1D5F0893"/>
    <w:rsid w:val="1DF86195"/>
    <w:rsid w:val="1EFAD8F4"/>
    <w:rsid w:val="1F65A4D5"/>
    <w:rsid w:val="223546D5"/>
    <w:rsid w:val="24D05D36"/>
    <w:rsid w:val="260226DA"/>
    <w:rsid w:val="269AE6D4"/>
    <w:rsid w:val="26ED65CA"/>
    <w:rsid w:val="285579D0"/>
    <w:rsid w:val="28FBC889"/>
    <w:rsid w:val="2A1CDF06"/>
    <w:rsid w:val="2A8742A5"/>
    <w:rsid w:val="2AE571CB"/>
    <w:rsid w:val="2B6E57F7"/>
    <w:rsid w:val="2BD7D8C8"/>
    <w:rsid w:val="2BE93FF2"/>
    <w:rsid w:val="2CC3DA9D"/>
    <w:rsid w:val="2D0A2858"/>
    <w:rsid w:val="2D863252"/>
    <w:rsid w:val="2E88A277"/>
    <w:rsid w:val="2F1386DB"/>
    <w:rsid w:val="2FB8E2EE"/>
    <w:rsid w:val="3191EF89"/>
    <w:rsid w:val="3233A350"/>
    <w:rsid w:val="33762772"/>
    <w:rsid w:val="351D27C3"/>
    <w:rsid w:val="358922FB"/>
    <w:rsid w:val="36255753"/>
    <w:rsid w:val="3658044F"/>
    <w:rsid w:val="36B8F824"/>
    <w:rsid w:val="37071473"/>
    <w:rsid w:val="38A140C4"/>
    <w:rsid w:val="393B1E0E"/>
    <w:rsid w:val="3984A740"/>
    <w:rsid w:val="39F098E6"/>
    <w:rsid w:val="3A76DC38"/>
    <w:rsid w:val="3A796D69"/>
    <w:rsid w:val="3AF8C876"/>
    <w:rsid w:val="3AFDFC75"/>
    <w:rsid w:val="3C0EC151"/>
    <w:rsid w:val="3D3E3D99"/>
    <w:rsid w:val="3D7655F7"/>
    <w:rsid w:val="3E7FE95E"/>
    <w:rsid w:val="3E816A91"/>
    <w:rsid w:val="3E8171C7"/>
    <w:rsid w:val="3E95134E"/>
    <w:rsid w:val="3ED9078A"/>
    <w:rsid w:val="3FBF4E4C"/>
    <w:rsid w:val="411B16AF"/>
    <w:rsid w:val="4202FB5D"/>
    <w:rsid w:val="43688471"/>
    <w:rsid w:val="436A4A50"/>
    <w:rsid w:val="442BC8E8"/>
    <w:rsid w:val="4488533E"/>
    <w:rsid w:val="44E4A998"/>
    <w:rsid w:val="450454D2"/>
    <w:rsid w:val="457DEA9D"/>
    <w:rsid w:val="4725CD56"/>
    <w:rsid w:val="48066173"/>
    <w:rsid w:val="4883EC73"/>
    <w:rsid w:val="48B1E614"/>
    <w:rsid w:val="48DBEE19"/>
    <w:rsid w:val="4BEC53F5"/>
    <w:rsid w:val="4C29902F"/>
    <w:rsid w:val="4D575D96"/>
    <w:rsid w:val="4DC56090"/>
    <w:rsid w:val="4F026DE2"/>
    <w:rsid w:val="4FB9E389"/>
    <w:rsid w:val="502AC43A"/>
    <w:rsid w:val="515098CA"/>
    <w:rsid w:val="51DFC5F1"/>
    <w:rsid w:val="51F8B1CB"/>
    <w:rsid w:val="5423B4D9"/>
    <w:rsid w:val="5456975F"/>
    <w:rsid w:val="55226622"/>
    <w:rsid w:val="5652084F"/>
    <w:rsid w:val="574FE37E"/>
    <w:rsid w:val="57B66A8F"/>
    <w:rsid w:val="57BDCBF2"/>
    <w:rsid w:val="57BFDA4E"/>
    <w:rsid w:val="58A7BEB6"/>
    <w:rsid w:val="59909EA1"/>
    <w:rsid w:val="59E71129"/>
    <w:rsid w:val="5AB5F27D"/>
    <w:rsid w:val="5CCEED80"/>
    <w:rsid w:val="5D2E17B4"/>
    <w:rsid w:val="5DE371E0"/>
    <w:rsid w:val="5F3F38E8"/>
    <w:rsid w:val="5F420607"/>
    <w:rsid w:val="5FE3EC57"/>
    <w:rsid w:val="61410883"/>
    <w:rsid w:val="62E0EC6B"/>
    <w:rsid w:val="65EE83C5"/>
    <w:rsid w:val="6681277C"/>
    <w:rsid w:val="6683E053"/>
    <w:rsid w:val="67458C98"/>
    <w:rsid w:val="677FCC52"/>
    <w:rsid w:val="6952F69E"/>
    <w:rsid w:val="6958B1AF"/>
    <w:rsid w:val="6ADBCAC8"/>
    <w:rsid w:val="6AED1AD6"/>
    <w:rsid w:val="6C1DBBF0"/>
    <w:rsid w:val="6F8B8D91"/>
    <w:rsid w:val="6FBA06C8"/>
    <w:rsid w:val="706770F0"/>
    <w:rsid w:val="71009AEE"/>
    <w:rsid w:val="71B9C1D6"/>
    <w:rsid w:val="71D0BADB"/>
    <w:rsid w:val="73559237"/>
    <w:rsid w:val="736A6529"/>
    <w:rsid w:val="74F16298"/>
    <w:rsid w:val="75A656B0"/>
    <w:rsid w:val="77308655"/>
    <w:rsid w:val="78CC56B6"/>
    <w:rsid w:val="79105751"/>
    <w:rsid w:val="79A8DFED"/>
    <w:rsid w:val="7A106C6E"/>
    <w:rsid w:val="7A1B1697"/>
    <w:rsid w:val="7A6A7A5F"/>
    <w:rsid w:val="7AAF7676"/>
    <w:rsid w:val="7C078837"/>
    <w:rsid w:val="7C4CAE29"/>
    <w:rsid w:val="7D4E83A9"/>
    <w:rsid w:val="7EAA4AB1"/>
    <w:rsid w:val="7ED6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D8D0E"/>
  <w15:chartTrackingRefBased/>
  <w15:docId w15:val="{AD1F6C1F-E422-448A-ACEA-04E6926B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2E88A277"/>
    <w:pPr>
      <w:widowControl w:val="0"/>
      <w:spacing w:line="240" w:lineRule="atLeast"/>
    </w:pPr>
    <w:rPr>
      <w:noProof/>
      <w:lang w:val="st-ZA" w:eastAsia="sr-Latn-CS"/>
    </w:rPr>
  </w:style>
  <w:style w:type="paragraph" w:styleId="Heading1">
    <w:name w:val="heading 1"/>
    <w:basedOn w:val="Normal"/>
    <w:next w:val="Normal"/>
    <w:uiPriority w:val="1"/>
    <w:qFormat/>
    <w:rsid w:val="2E88A277"/>
    <w:pPr>
      <w:keepNext/>
      <w:numPr>
        <w:numId w:val="8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uiPriority w:val="1"/>
    <w:qFormat/>
    <w:rsid w:val="2E88A277"/>
    <w:p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uiPriority w:val="1"/>
    <w:qFormat/>
    <w:rsid w:val="2E88A277"/>
    <w:p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uiPriority w:val="1"/>
    <w:qFormat/>
    <w:rsid w:val="2E88A277"/>
    <w:p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uiPriority w:val="1"/>
    <w:qFormat/>
    <w:rsid w:val="2E88A277"/>
    <w:pPr>
      <w:numPr>
        <w:ilvl w:val="4"/>
        <w:numId w:val="8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1"/>
    <w:qFormat/>
    <w:rsid w:val="2E88A277"/>
    <w:pPr>
      <w:numPr>
        <w:ilvl w:val="5"/>
        <w:numId w:val="8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uiPriority w:val="1"/>
    <w:qFormat/>
    <w:rsid w:val="2E88A277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1"/>
    <w:qFormat/>
    <w:rsid w:val="2E88A277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1"/>
    <w:qFormat/>
    <w:rsid w:val="2E88A277"/>
    <w:pPr>
      <w:numPr>
        <w:ilvl w:val="8"/>
        <w:numId w:val="8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uiPriority w:val="1"/>
    <w:rsid w:val="2E88A277"/>
    <w:pPr>
      <w:spacing w:before="80"/>
      <w:ind w:left="720"/>
      <w:jc w:val="both"/>
    </w:pPr>
    <w:rPr>
      <w:color w:val="000000" w:themeColor="text1"/>
      <w:lang w:val="en-AU"/>
    </w:rPr>
  </w:style>
  <w:style w:type="paragraph" w:styleId="Title">
    <w:name w:val="Title"/>
    <w:basedOn w:val="Normal"/>
    <w:next w:val="Normal"/>
    <w:uiPriority w:val="1"/>
    <w:qFormat/>
    <w:rsid w:val="2E88A277"/>
    <w:pPr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uiPriority w:val="1"/>
    <w:qFormat/>
    <w:rsid w:val="2E88A277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uiPriority w:val="1"/>
    <w:rsid w:val="2E88A277"/>
    <w:pPr>
      <w:ind w:left="900" w:hanging="900"/>
    </w:pPr>
  </w:style>
  <w:style w:type="paragraph" w:styleId="TOC1">
    <w:name w:val="toc 1"/>
    <w:basedOn w:val="Normal"/>
    <w:next w:val="Normal"/>
    <w:uiPriority w:val="39"/>
    <w:rsid w:val="2E88A27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1"/>
    <w:semiHidden/>
    <w:rsid w:val="2E88A27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1"/>
    <w:semiHidden/>
    <w:rsid w:val="2E88A277"/>
    <w:pPr>
      <w:tabs>
        <w:tab w:val="right" w:pos="9360"/>
      </w:tabs>
      <w:ind w:left="864"/>
    </w:pPr>
  </w:style>
  <w:style w:type="paragraph" w:styleId="Header">
    <w:name w:val="header"/>
    <w:basedOn w:val="Normal"/>
    <w:uiPriority w:val="1"/>
    <w:rsid w:val="2E88A2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1"/>
    <w:rsid w:val="2E88A2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uiPriority w:val="1"/>
    <w:semiHidden/>
    <w:rsid w:val="2E88A277"/>
    <w:pPr>
      <w:ind w:left="600"/>
    </w:pPr>
  </w:style>
  <w:style w:type="paragraph" w:styleId="TOC5">
    <w:name w:val="toc 5"/>
    <w:basedOn w:val="Normal"/>
    <w:next w:val="Normal"/>
    <w:uiPriority w:val="1"/>
    <w:semiHidden/>
    <w:rsid w:val="2E88A277"/>
    <w:pPr>
      <w:ind w:left="800"/>
    </w:pPr>
  </w:style>
  <w:style w:type="paragraph" w:customStyle="1" w:styleId="Tabletext">
    <w:name w:val="Tabletext"/>
    <w:basedOn w:val="Normal"/>
    <w:uiPriority w:val="1"/>
    <w:rsid w:val="2E88A277"/>
    <w:pPr>
      <w:keepLines/>
      <w:spacing w:after="120"/>
    </w:pPr>
  </w:style>
  <w:style w:type="paragraph" w:styleId="BodyText">
    <w:name w:val="Body Text"/>
    <w:basedOn w:val="Normal"/>
    <w:uiPriority w:val="1"/>
    <w:rsid w:val="2E88A277"/>
    <w:pPr>
      <w:keepLines/>
      <w:spacing w:after="120"/>
      <w:ind w:left="720"/>
    </w:pPr>
  </w:style>
  <w:style w:type="paragraph" w:styleId="TOC6">
    <w:name w:val="toc 6"/>
    <w:basedOn w:val="Normal"/>
    <w:next w:val="Normal"/>
    <w:uiPriority w:val="1"/>
    <w:semiHidden/>
    <w:rsid w:val="2E88A277"/>
    <w:pPr>
      <w:ind w:left="1000"/>
    </w:pPr>
  </w:style>
  <w:style w:type="paragraph" w:styleId="TOC7">
    <w:name w:val="toc 7"/>
    <w:basedOn w:val="Normal"/>
    <w:next w:val="Normal"/>
    <w:uiPriority w:val="1"/>
    <w:semiHidden/>
    <w:rsid w:val="2E88A277"/>
    <w:pPr>
      <w:ind w:left="1200"/>
    </w:pPr>
  </w:style>
  <w:style w:type="paragraph" w:styleId="TOC8">
    <w:name w:val="toc 8"/>
    <w:basedOn w:val="Normal"/>
    <w:next w:val="Normal"/>
    <w:uiPriority w:val="1"/>
    <w:semiHidden/>
    <w:rsid w:val="2E88A277"/>
    <w:pPr>
      <w:ind w:left="1400"/>
    </w:pPr>
  </w:style>
  <w:style w:type="paragraph" w:styleId="TOC9">
    <w:name w:val="toc 9"/>
    <w:basedOn w:val="Normal"/>
    <w:next w:val="Normal"/>
    <w:uiPriority w:val="1"/>
    <w:semiHidden/>
    <w:rsid w:val="2E88A277"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2E88A277"/>
    <w:pPr>
      <w:widowControl/>
      <w:spacing w:beforeAutospacing="1" w:afterAutospacing="1"/>
    </w:pPr>
    <w:rPr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2E88A2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E88A27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E88A277"/>
    <w:pPr>
      <w:ind w:left="720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2E88A277"/>
    <w:rPr>
      <w:i/>
      <w:iCs/>
      <w:noProof/>
      <w:color w:val="404040" w:themeColor="text1" w:themeTint="BF"/>
      <w:lang w:val="st-Z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E88A277"/>
    <w:rPr>
      <w:i/>
      <w:iCs/>
      <w:noProof/>
      <w:color w:val="4472C4" w:themeColor="accent1"/>
      <w:lang w:val="st-Z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2E88A27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E88A277"/>
    <w:rPr>
      <w:noProof/>
      <w:sz w:val="20"/>
      <w:szCs w:val="20"/>
      <w:lang w:val="st-Z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E88A2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E88A277"/>
    <w:rPr>
      <w:noProof/>
      <w:sz w:val="20"/>
      <w:szCs w:val="20"/>
      <w:lang w:val="st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1</TotalTime>
  <Pages>6</Pages>
  <Words>787</Words>
  <Characters>4492</Characters>
  <Application>Microsoft Office Word</Application>
  <DocSecurity>0</DocSecurity>
  <Lines>37</Lines>
  <Paragraphs>10</Paragraphs>
  <ScaleCrop>false</ScaleCrop>
  <Company>ELFAK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maridius98@gmail.com</cp:lastModifiedBy>
  <cp:revision>8</cp:revision>
  <cp:lastPrinted>1999-04-23T21:49:00Z</cp:lastPrinted>
  <dcterms:created xsi:type="dcterms:W3CDTF">2023-03-03T19:22:00Z</dcterms:created>
  <dcterms:modified xsi:type="dcterms:W3CDTF">2023-04-27T10:11:00Z</dcterms:modified>
</cp:coreProperties>
</file>